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E730B6" w14:textId="5D812BE6" w:rsidR="004E15B0" w:rsidRPr="00E31146" w:rsidRDefault="00205C6F">
      <w:pPr>
        <w:pStyle w:val="Title"/>
      </w:pPr>
      <w:r w:rsidRPr="00205C6F">
        <w:t>Experimental Testing of Prototype with Novel Propulsion System that rotates continuously while propelling forward</w:t>
      </w:r>
    </w:p>
    <w:p w14:paraId="05446F71" w14:textId="5F53F2B1" w:rsidR="004E15B0" w:rsidRPr="00E31146" w:rsidRDefault="00EA23FD">
      <w:pPr>
        <w:pStyle w:val="AuthorNames"/>
      </w:pPr>
      <w:r>
        <w:t>J</w:t>
      </w:r>
      <w:r w:rsidR="004E15B0" w:rsidRPr="00E31146">
        <w:t xml:space="preserve">. </w:t>
      </w:r>
      <w:r>
        <w:t>Botha</w:t>
      </w:r>
      <w:r w:rsidR="004E15B0" w:rsidRPr="00E31146">
        <w:rPr>
          <w:rStyle w:val="FootnoteReference"/>
        </w:rPr>
        <w:footnoteReference w:id="1"/>
      </w:r>
    </w:p>
    <w:p w14:paraId="67E96EE0" w14:textId="7A5F4F72" w:rsidR="0095311F" w:rsidRDefault="0075421D" w:rsidP="00EA23FD">
      <w:pPr>
        <w:pStyle w:val="AuthorAffiliations"/>
      </w:pPr>
      <w:r>
        <w:t>Independent Researcher</w:t>
      </w:r>
      <w:r w:rsidR="004E15B0" w:rsidRPr="00E31146">
        <w:t xml:space="preserve">, </w:t>
      </w:r>
      <w:r w:rsidR="00EA23FD">
        <w:t>Pretoria</w:t>
      </w:r>
      <w:r w:rsidR="004E15B0" w:rsidRPr="00E31146">
        <w:t xml:space="preserve">, </w:t>
      </w:r>
      <w:r w:rsidR="00EA23FD">
        <w:t>Gauteng</w:t>
      </w:r>
      <w:r w:rsidR="004E15B0" w:rsidRPr="00E31146">
        <w:t xml:space="preserve">, </w:t>
      </w:r>
      <w:r w:rsidR="00EA23FD">
        <w:t>0181</w:t>
      </w:r>
      <w:r w:rsidR="00475ED5" w:rsidRPr="00E31146">
        <w:t xml:space="preserve">, </w:t>
      </w:r>
      <w:r w:rsidR="00EA23FD">
        <w:t>South Africa</w:t>
      </w:r>
    </w:p>
    <w:p w14:paraId="21CAB2E5" w14:textId="1B3A4001" w:rsidR="00AE1536" w:rsidRPr="00E31146" w:rsidRDefault="00EA23FD" w:rsidP="003467A0">
      <w:pPr>
        <w:pStyle w:val="StyleAbstractLinespacingDouble1"/>
      </w:pPr>
      <w:r w:rsidRPr="00EA23FD">
        <w:t>This study presents the development and experimental testing of a novel drone</w:t>
      </w:r>
      <w:r w:rsidR="00210F3A">
        <w:t xml:space="preserve"> (</w:t>
      </w:r>
      <w:r w:rsidR="001B6B10">
        <w:t>“</w:t>
      </w:r>
      <w:proofErr w:type="spellStart"/>
      <w:r w:rsidR="00210F3A">
        <w:t>Droverbot</w:t>
      </w:r>
      <w:proofErr w:type="spellEnd"/>
      <w:r w:rsidR="001B6B10">
        <w:t>”</w:t>
      </w:r>
      <w:r w:rsidR="00210F3A">
        <w:t>)</w:t>
      </w:r>
      <w:r w:rsidRPr="00EA23FD">
        <w:t xml:space="preserve"> prototype. The </w:t>
      </w:r>
      <w:proofErr w:type="spellStart"/>
      <w:r w:rsidR="001D4EB8">
        <w:t>droverbot</w:t>
      </w:r>
      <w:proofErr w:type="spellEnd"/>
      <w:r w:rsidRPr="00EA23FD">
        <w:t xml:space="preserve"> is equipped with a novel propulsion system</w:t>
      </w:r>
      <w:r w:rsidR="00210F3A">
        <w:t xml:space="preserve"> (</w:t>
      </w:r>
      <w:r w:rsidR="00641174">
        <w:t xml:space="preserve">a.k.a. </w:t>
      </w:r>
      <w:r w:rsidR="001B6B10">
        <w:t>“</w:t>
      </w:r>
      <w:r w:rsidR="00210F3A">
        <w:t>Bot Drive</w:t>
      </w:r>
      <w:r w:rsidR="001B6B10">
        <w:t>”</w:t>
      </w:r>
      <w:r w:rsidR="00210F3A">
        <w:t>)</w:t>
      </w:r>
      <w:r w:rsidRPr="00EA23FD">
        <w:t xml:space="preserve"> that rotates the entire </w:t>
      </w:r>
      <w:proofErr w:type="spellStart"/>
      <w:r w:rsidR="001D4EB8">
        <w:t>droverbot</w:t>
      </w:r>
      <w:proofErr w:type="spellEnd"/>
      <w:r w:rsidRPr="00EA23FD">
        <w:t xml:space="preserve"> continuously, which is integral to the forward propulsion, causing all the thrusters </w:t>
      </w:r>
      <w:r w:rsidR="00F65ADD">
        <w:t>fitted</w:t>
      </w:r>
      <w:r w:rsidRPr="00EA23FD">
        <w:t xml:space="preserve"> to the </w:t>
      </w:r>
      <w:proofErr w:type="spellStart"/>
      <w:r w:rsidR="001D4EB8">
        <w:t>droverbot</w:t>
      </w:r>
      <w:proofErr w:type="spellEnd"/>
      <w:r w:rsidRPr="00EA23FD">
        <w:t xml:space="preserve"> - when active - to curve ejected fluid continuously. The video footage allows for visual observation of the prototype’s novel method of forward propulsion on a horizontal surface and the integrated data logger provide quantitative data. The results show that the </w:t>
      </w:r>
      <w:proofErr w:type="spellStart"/>
      <w:r w:rsidR="002C78C6">
        <w:t>droverbot</w:t>
      </w:r>
      <w:proofErr w:type="spellEnd"/>
      <w:r w:rsidRPr="00EA23FD">
        <w:t xml:space="preserve"> prototype propels forward while rotating continuously and curving ejected fluid continuously</w:t>
      </w:r>
      <w:r w:rsidR="004E15B0" w:rsidRPr="00E31146">
        <w:t>.</w:t>
      </w:r>
    </w:p>
    <w:p w14:paraId="783DAD51" w14:textId="77777777" w:rsidR="004E15B0" w:rsidRPr="00E31146" w:rsidRDefault="00371D61" w:rsidP="004E15B0">
      <w:pPr>
        <w:pStyle w:val="Heading1"/>
      </w:pPr>
      <w:r>
        <w:t xml:space="preserve"> </w:t>
      </w:r>
      <w:r w:rsidR="004E15B0" w:rsidRPr="00E31146">
        <w:t>Introduction</w:t>
      </w:r>
    </w:p>
    <w:p w14:paraId="712EEA1E" w14:textId="77777777" w:rsidR="004E15B0" w:rsidRPr="00E31146" w:rsidRDefault="004E15B0">
      <w:pPr>
        <w:pStyle w:val="Text"/>
        <w:keepNext/>
        <w:framePr w:dropCap="drop" w:lines="2" w:wrap="around" w:vAnchor="text" w:hAnchor="text"/>
        <w:spacing w:line="459" w:lineRule="exact"/>
        <w:ind w:firstLine="0"/>
        <w:rPr>
          <w:position w:val="-5"/>
          <w:sz w:val="58"/>
        </w:rPr>
      </w:pPr>
      <w:r w:rsidRPr="00E31146">
        <w:rPr>
          <w:position w:val="-5"/>
          <w:sz w:val="58"/>
        </w:rPr>
        <w:t>T</w:t>
      </w:r>
    </w:p>
    <w:p w14:paraId="0DCF5B1D" w14:textId="42A150A3" w:rsidR="003467A0" w:rsidRDefault="003467A0" w:rsidP="003467A0">
      <w:pPr>
        <w:pStyle w:val="Text"/>
        <w:ind w:firstLine="0"/>
      </w:pPr>
      <w:r>
        <w:t xml:space="preserve">he use of </w:t>
      </w:r>
      <w:r w:rsidR="00101107">
        <w:t>drone technology</w:t>
      </w:r>
      <w:r>
        <w:t xml:space="preserve">, has increased significantly in recent years, with applications ranging from military and surveillance to agriculture and delivery services. In terms of drone designs, there are two main designs for drones: </w:t>
      </w:r>
      <w:r w:rsidR="0018656E">
        <w:t xml:space="preserve">rotorcraft </w:t>
      </w:r>
      <w:r>
        <w:t>(</w:t>
      </w:r>
      <w:r w:rsidR="0018656E">
        <w:t xml:space="preserve">like </w:t>
      </w:r>
      <w:r>
        <w:t>quadcopters</w:t>
      </w:r>
      <w:r w:rsidR="0018656E">
        <w:t xml:space="preserve"> that use four motors</w:t>
      </w:r>
      <w:r>
        <w:t>) and those that use wings and motor(s) (fixed-wing drones)</w:t>
      </w:r>
      <w:r w:rsidR="00A742D3">
        <w:t>.</w:t>
      </w:r>
      <w:r w:rsidR="00D353BC" w:rsidRPr="00D353BC">
        <w:t xml:space="preserve"> </w:t>
      </w:r>
      <w:r w:rsidR="00D353BC" w:rsidRPr="000163F6">
        <w:rPr>
          <w:sz w:val="18"/>
          <w:szCs w:val="18"/>
        </w:rPr>
        <w:t>[1]</w:t>
      </w:r>
    </w:p>
    <w:p w14:paraId="66E725CC" w14:textId="0CDCE27B" w:rsidR="003467A0" w:rsidRDefault="003467A0" w:rsidP="003467A0">
      <w:pPr>
        <w:pStyle w:val="Text"/>
      </w:pPr>
      <w:r>
        <w:t xml:space="preserve">The existing designs like quadcopters, as the name suggests, use four motors to provide lift and control and </w:t>
      </w:r>
      <w:r w:rsidR="001B6B10">
        <w:t>f</w:t>
      </w:r>
      <w:r>
        <w:t>ixed-wing drones, on the other hand, use wings to provide lift and require a motor to provide forward thrust.</w:t>
      </w:r>
    </w:p>
    <w:p w14:paraId="2FD87E1B" w14:textId="7AC61B03" w:rsidR="004E15B0" w:rsidRPr="00E31146" w:rsidRDefault="003467A0" w:rsidP="003467A0">
      <w:pPr>
        <w:pStyle w:val="Text"/>
        <w:ind w:firstLine="0"/>
      </w:pPr>
      <w:r>
        <w:t xml:space="preserve">This study introduces the development and testing of a </w:t>
      </w:r>
      <w:proofErr w:type="spellStart"/>
      <w:r w:rsidR="00641174">
        <w:t>droverbot</w:t>
      </w:r>
      <w:proofErr w:type="spellEnd"/>
      <w:r>
        <w:t xml:space="preserve"> prototype using a novel propulsion system design. It is a motor-driven</w:t>
      </w:r>
      <w:r w:rsidR="00641174">
        <w:t xml:space="preserve"> (but not limited to)</w:t>
      </w:r>
      <w:r>
        <w:t xml:space="preserve"> propulsion system, referred to as a thruster. A thruster consists of an electric motor coupled with a propeller. The </w:t>
      </w:r>
      <w:proofErr w:type="spellStart"/>
      <w:r w:rsidR="00050821">
        <w:t>droverbot</w:t>
      </w:r>
      <w:proofErr w:type="spellEnd"/>
      <w:r>
        <w:t xml:space="preserve"> uses eight thrusters that are arrange on an octagon shape frame (four thrusters that spin on the horizontal plane) with two inner rods in the shape of a cross (also with four thrusters that spin on the horizontal plane) that connects two opposite sides of the octagon frame. </w:t>
      </w:r>
      <w:bookmarkStart w:id="0" w:name="_Hlk140610097"/>
      <w:r>
        <w:t xml:space="preserve">Forward thrust is generated by rotating the entire </w:t>
      </w:r>
      <w:proofErr w:type="spellStart"/>
      <w:r w:rsidR="00050821">
        <w:t>droverbot</w:t>
      </w:r>
      <w:proofErr w:type="spellEnd"/>
      <w:r>
        <w:t xml:space="preserve"> continuously by using force couples for rotational motion and </w:t>
      </w:r>
      <w:r w:rsidR="00E37B2D">
        <w:t>then, while the vehicle is rotating, to</w:t>
      </w:r>
      <w:r>
        <w:t xml:space="preserve"> mak</w:t>
      </w:r>
      <w:r w:rsidR="00E37B2D">
        <w:t>e</w:t>
      </w:r>
      <w:r>
        <w:t xml:space="preserve"> use of variable force vector addition for </w:t>
      </w:r>
      <w:r w:rsidR="00D353BC">
        <w:t>forward propulsion</w:t>
      </w:r>
      <w:r>
        <w:t>.</w:t>
      </w:r>
      <w:bookmarkEnd w:id="0"/>
      <w:r>
        <w:t xml:space="preserve"> The introduction of the </w:t>
      </w:r>
      <w:proofErr w:type="spellStart"/>
      <w:r>
        <w:t>dr</w:t>
      </w:r>
      <w:r w:rsidR="00050821">
        <w:t>overbot</w:t>
      </w:r>
      <w:proofErr w:type="spellEnd"/>
      <w:r>
        <w:t xml:space="preserve"> is </w:t>
      </w:r>
      <w:r>
        <w:lastRenderedPageBreak/>
        <w:t xml:space="preserve">presented on a flat horizontal surface. The study aims to introduce </w:t>
      </w:r>
      <w:r w:rsidR="00050821">
        <w:t>a</w:t>
      </w:r>
      <w:r>
        <w:t xml:space="preserve"> </w:t>
      </w:r>
      <w:proofErr w:type="spellStart"/>
      <w:r w:rsidR="00050821">
        <w:t>droverbot</w:t>
      </w:r>
      <w:proofErr w:type="spellEnd"/>
      <w:r>
        <w:t xml:space="preserve"> prototype with a novel propulsion system by using video analysis and integrated data logging. The findings of this study could also contribute to the development of new </w:t>
      </w:r>
      <w:proofErr w:type="spellStart"/>
      <w:r w:rsidR="00050821">
        <w:t>droverbot</w:t>
      </w:r>
      <w:proofErr w:type="spellEnd"/>
      <w:r>
        <w:t xml:space="preserve"> propulsion systems with novel applications</w:t>
      </w:r>
      <w:r w:rsidR="004E15B0" w:rsidRPr="00E31146">
        <w:t>.</w:t>
      </w:r>
    </w:p>
    <w:p w14:paraId="5D2E4A81" w14:textId="47201F9E" w:rsidR="003467A0" w:rsidRDefault="003467A0" w:rsidP="003467A0">
      <w:pPr>
        <w:pStyle w:val="Text"/>
      </w:pPr>
      <w:r>
        <w:t xml:space="preserve">The primary objective of this study is to introduce the </w:t>
      </w:r>
      <w:proofErr w:type="spellStart"/>
      <w:r w:rsidR="00050821">
        <w:t>droverbot</w:t>
      </w:r>
      <w:proofErr w:type="spellEnd"/>
      <w:r>
        <w:t xml:space="preserve"> with a novel propulsion system that rotates the entire drone continuously while propelling forward and curving ejected fluid continuously. </w:t>
      </w:r>
    </w:p>
    <w:p w14:paraId="53ED2B9A" w14:textId="4CE64A90" w:rsidR="003467A0" w:rsidRDefault="003467A0" w:rsidP="003467A0">
      <w:pPr>
        <w:pStyle w:val="Text"/>
      </w:pPr>
      <w:r>
        <w:t xml:space="preserve">In addition to introducing this </w:t>
      </w:r>
      <w:proofErr w:type="spellStart"/>
      <w:r w:rsidR="00050821">
        <w:t>droverbot</w:t>
      </w:r>
      <w:proofErr w:type="spellEnd"/>
      <w:r>
        <w:t xml:space="preserve"> prototype with a novel propulsion system, this study also aims to contribute to the development of new </w:t>
      </w:r>
      <w:proofErr w:type="spellStart"/>
      <w:r w:rsidR="00050821">
        <w:t>droverbots</w:t>
      </w:r>
      <w:proofErr w:type="spellEnd"/>
      <w:r>
        <w:t xml:space="preserve"> with this novel propulsion system design as a base. The findings of this study could provide insights into the design of new </w:t>
      </w:r>
      <w:proofErr w:type="spellStart"/>
      <w:r w:rsidR="00050821">
        <w:t>droverbots</w:t>
      </w:r>
      <w:proofErr w:type="spellEnd"/>
      <w:r>
        <w:t xml:space="preserve"> with this novel propulsion system as a base for various novel applications and environments.</w:t>
      </w:r>
    </w:p>
    <w:p w14:paraId="1F6A995E" w14:textId="4CAE8CA2" w:rsidR="004E15B0" w:rsidRPr="00E31146" w:rsidRDefault="003467A0" w:rsidP="003467A0">
      <w:pPr>
        <w:pStyle w:val="Text"/>
      </w:pPr>
      <w:r>
        <w:t>Overall, the research objectives of this study are to introduce a novel prototype drone with a novel propulsion system design and to contribute to the development of new drone propulsion systems</w:t>
      </w:r>
      <w:r w:rsidR="004E15B0" w:rsidRPr="00E31146">
        <w:t>.</w:t>
      </w:r>
    </w:p>
    <w:p w14:paraId="578A7088" w14:textId="67C711CF" w:rsidR="004E15B0" w:rsidRPr="00E31146" w:rsidRDefault="00371D61" w:rsidP="00AE1536">
      <w:pPr>
        <w:pStyle w:val="Heading1"/>
      </w:pPr>
      <w:r>
        <w:t xml:space="preserve"> </w:t>
      </w:r>
      <w:r w:rsidR="003467A0">
        <w:t>Literature Review</w:t>
      </w:r>
    </w:p>
    <w:p w14:paraId="5F57AE6B" w14:textId="20A1735D" w:rsidR="0058733D" w:rsidRDefault="0058733D" w:rsidP="0058733D">
      <w:pPr>
        <w:pStyle w:val="Text"/>
      </w:pPr>
      <w:r>
        <w:t xml:space="preserve">The field of </w:t>
      </w:r>
      <w:r w:rsidR="00101107">
        <w:t>drone</w:t>
      </w:r>
      <w:r>
        <w:t xml:space="preserve"> technology has seen significant advancements in recent years, however, the </w:t>
      </w:r>
      <w:r w:rsidR="00C82911">
        <w:t xml:space="preserve">two current </w:t>
      </w:r>
      <w:r>
        <w:t>mainstream designs</w:t>
      </w:r>
      <w:r w:rsidR="001B6B10">
        <w:t>.</w:t>
      </w:r>
      <w:r>
        <w:t xml:space="preserve"> like </w:t>
      </w:r>
      <w:r w:rsidR="00101107">
        <w:t>rotorcraft</w:t>
      </w:r>
      <w:r>
        <w:t xml:space="preserve"> and fixed-wing drones still dominates</w:t>
      </w:r>
      <w:r w:rsidR="00A742D3">
        <w:t>.</w:t>
      </w:r>
      <w:r w:rsidR="00D353BC">
        <w:t xml:space="preserve"> </w:t>
      </w:r>
      <w:r w:rsidR="00D353BC" w:rsidRPr="000163F6">
        <w:rPr>
          <w:sz w:val="18"/>
          <w:szCs w:val="18"/>
        </w:rPr>
        <w:t>[1]</w:t>
      </w:r>
    </w:p>
    <w:p w14:paraId="41CB1AA9" w14:textId="0FB95FCB" w:rsidR="0058733D" w:rsidRDefault="0058733D" w:rsidP="0058733D">
      <w:pPr>
        <w:pStyle w:val="Text"/>
      </w:pPr>
      <w:r>
        <w:t>This study presents a novel drone prototype with a novel propulsion system design, which aims</w:t>
      </w:r>
      <w:r w:rsidR="00373F74">
        <w:t xml:space="preserve"> to</w:t>
      </w:r>
      <w:r>
        <w:t xml:space="preserve"> introduce a possible third mainstream design.</w:t>
      </w:r>
    </w:p>
    <w:p w14:paraId="750BF2E3" w14:textId="74968433" w:rsidR="004E15B0" w:rsidRPr="00E31146" w:rsidRDefault="0058733D" w:rsidP="0058733D">
      <w:pPr>
        <w:pStyle w:val="Text"/>
      </w:pPr>
      <w:r>
        <w:t xml:space="preserve">Previous research literature on </w:t>
      </w:r>
      <w:r w:rsidR="0018656E">
        <w:t>rotorcraft</w:t>
      </w:r>
      <w:r>
        <w:t xml:space="preserve"> and fixed-wing drones provides valuable insights into their respective strengths and limitations, enabling researchers and practitioners to select the most appropriate type for specific applications. </w:t>
      </w:r>
      <w:r w:rsidR="0018656E">
        <w:t>Rotorcraft, like q</w:t>
      </w:r>
      <w:r>
        <w:t xml:space="preserve">uadcopters are preferred for tasks that require hovering and </w:t>
      </w:r>
      <w:r w:rsidR="00B63443">
        <w:t>maneuvering</w:t>
      </w:r>
      <w:r>
        <w:t xml:space="preserve"> in tight spaces, such as inspection and surveillance of buildings and infrastructure. In contrast, fixed-wing drones are suitable for longer-range flights and mapping applications that require high-speed and long-endurance flights. </w:t>
      </w:r>
      <w:r w:rsidR="0018656E">
        <w:t>Also, a newly emerging trend of drone design is focusing on</w:t>
      </w:r>
      <w:r>
        <w:t xml:space="preserve"> the integration of </w:t>
      </w:r>
      <w:r w:rsidR="0018656E">
        <w:t>rotorcraft</w:t>
      </w:r>
      <w:r>
        <w:t xml:space="preserve"> and fixed-wing drones, which can enable efficient and flexible operation in complex environments</w:t>
      </w:r>
      <w:r w:rsidR="00C643D6" w:rsidRPr="00E31146">
        <w:t>.</w:t>
      </w:r>
      <w:r w:rsidR="00695C90" w:rsidRPr="00E31146">
        <w:t xml:space="preserve"> </w:t>
      </w:r>
    </w:p>
    <w:p w14:paraId="7DBC2B76" w14:textId="6DB4E216" w:rsidR="0058733D" w:rsidRDefault="004E15B0" w:rsidP="0058733D">
      <w:pPr>
        <w:pStyle w:val="Text"/>
      </w:pPr>
      <w:r w:rsidRPr="00E31146">
        <w:t xml:space="preserve"> </w:t>
      </w:r>
      <w:r w:rsidR="0058733D" w:rsidRPr="0058733D">
        <w:t>The novel drone</w:t>
      </w:r>
      <w:r w:rsidR="002A4FB1">
        <w:t xml:space="preserve"> (</w:t>
      </w:r>
      <w:proofErr w:type="spellStart"/>
      <w:r w:rsidR="002A4FB1">
        <w:t>droverbot</w:t>
      </w:r>
      <w:proofErr w:type="spellEnd"/>
      <w:r w:rsidR="002A4FB1">
        <w:t>)</w:t>
      </w:r>
      <w:r w:rsidR="0058733D" w:rsidRPr="0058733D">
        <w:t xml:space="preserve"> prototype with a novel propulsion system introduced in this study could become </w:t>
      </w:r>
      <w:r w:rsidR="007402CE" w:rsidRPr="0058733D">
        <w:t>another</w:t>
      </w:r>
      <w:r w:rsidR="0058733D" w:rsidRPr="0058733D">
        <w:t xml:space="preserve"> mainstream design. The prototype will demonstrate on a horizontal surface, that while the entire </w:t>
      </w:r>
      <w:proofErr w:type="spellStart"/>
      <w:r w:rsidR="007402CE">
        <w:t>droverbot</w:t>
      </w:r>
      <w:proofErr w:type="spellEnd"/>
      <w:r w:rsidR="0058733D" w:rsidRPr="0058733D">
        <w:t xml:space="preserve"> is rotating, it can propel forward. Because it propels forward in this manner, it has unique properties compared to the other mainstream drones. The findings of this study could contribute to the development of new drone propulsion systems based on th</w:t>
      </w:r>
      <w:r w:rsidR="007402CE">
        <w:t xml:space="preserve">e </w:t>
      </w:r>
      <w:proofErr w:type="spellStart"/>
      <w:r w:rsidR="007402CE">
        <w:t>droverbot</w:t>
      </w:r>
      <w:proofErr w:type="spellEnd"/>
      <w:r w:rsidR="007402CE">
        <w:t xml:space="preserve"> </w:t>
      </w:r>
      <w:r w:rsidR="0058733D" w:rsidRPr="0058733D">
        <w:t xml:space="preserve">that are </w:t>
      </w:r>
      <w:r w:rsidR="0058733D">
        <w:t>capable of</w:t>
      </w:r>
      <w:r w:rsidR="00A742D3">
        <w:t>:</w:t>
      </w:r>
    </w:p>
    <w:p w14:paraId="2873B77A" w14:textId="40F75BF4" w:rsidR="00E412A8" w:rsidRPr="00E31146" w:rsidRDefault="00352979" w:rsidP="00FE7145">
      <w:pPr>
        <w:pStyle w:val="Text"/>
        <w:numPr>
          <w:ilvl w:val="0"/>
          <w:numId w:val="23"/>
        </w:numPr>
      </w:pPr>
      <w:r>
        <w:lastRenderedPageBreak/>
        <w:t>m</w:t>
      </w:r>
      <w:r w:rsidR="007207C7">
        <w:t>ovement along any axis,</w:t>
      </w:r>
      <w:r w:rsidR="00E412A8">
        <w:t xml:space="preserve"> </w:t>
      </w:r>
      <w:r w:rsidR="007207C7">
        <w:t>in</w:t>
      </w:r>
      <w:r w:rsidR="00E412A8">
        <w:t xml:space="preserve"> </w:t>
      </w:r>
      <w:r w:rsidR="007207C7">
        <w:t xml:space="preserve">any direction on that axis when a </w:t>
      </w:r>
      <w:proofErr w:type="spellStart"/>
      <w:r w:rsidR="007207C7">
        <w:t>droverbot</w:t>
      </w:r>
      <w:proofErr w:type="spellEnd"/>
      <w:r w:rsidR="007207C7">
        <w:t xml:space="preserve"> unit function alone</w:t>
      </w:r>
      <w:r w:rsidR="00A742D3">
        <w:t>.</w:t>
      </w:r>
    </w:p>
    <w:p w14:paraId="275628BE" w14:textId="0215EDE7" w:rsidR="007207C7" w:rsidRDefault="00352979" w:rsidP="00FE7145">
      <w:pPr>
        <w:pStyle w:val="Text"/>
        <w:numPr>
          <w:ilvl w:val="0"/>
          <w:numId w:val="23"/>
        </w:numPr>
      </w:pPr>
      <w:r>
        <w:t>m</w:t>
      </w:r>
      <w:r w:rsidR="007207C7">
        <w:t>ovement along a combination of axes, meaning backward, sideways, diag</w:t>
      </w:r>
      <w:r w:rsidR="0073255A">
        <w:t xml:space="preserve">onally, upwards, downwards or even rotating in place, when multiple </w:t>
      </w:r>
      <w:proofErr w:type="spellStart"/>
      <w:r w:rsidR="0073255A">
        <w:t>droverbots</w:t>
      </w:r>
      <w:proofErr w:type="spellEnd"/>
      <w:r w:rsidR="00C82911">
        <w:t>’</w:t>
      </w:r>
      <w:r w:rsidR="0073255A">
        <w:t xml:space="preserve"> units are attached to a common frame</w:t>
      </w:r>
      <w:r w:rsidR="00E36C7D">
        <w:t xml:space="preserve"> </w:t>
      </w:r>
      <w:r w:rsidR="00E36C7D" w:rsidRPr="00FE7145">
        <w:t>(kind of like how wheels are attached to a car</w:t>
      </w:r>
      <w:r w:rsidR="00E36C7D">
        <w:t>)</w:t>
      </w:r>
      <w:r w:rsidR="0073255A">
        <w:t>, on all three axes</w:t>
      </w:r>
      <w:r w:rsidR="00AD6EFE">
        <w:t xml:space="preserve"> and functioning together</w:t>
      </w:r>
      <w:r w:rsidR="00E36C7D">
        <w:t>.</w:t>
      </w:r>
    </w:p>
    <w:p w14:paraId="7C53DE43" w14:textId="6B16BB13" w:rsidR="00B92532" w:rsidRPr="00E31146" w:rsidRDefault="00352979" w:rsidP="00FE7145">
      <w:pPr>
        <w:pStyle w:val="Text"/>
        <w:numPr>
          <w:ilvl w:val="0"/>
          <w:numId w:val="23"/>
        </w:numPr>
      </w:pPr>
      <w:r>
        <w:t>t</w:t>
      </w:r>
      <w:r w:rsidR="00B92532">
        <w:t xml:space="preserve">he </w:t>
      </w:r>
      <w:proofErr w:type="spellStart"/>
      <w:r w:rsidR="00B92532">
        <w:t>droverbot</w:t>
      </w:r>
      <w:proofErr w:type="spellEnd"/>
      <w:r w:rsidR="00B92532">
        <w:t xml:space="preserve"> </w:t>
      </w:r>
      <w:proofErr w:type="gramStart"/>
      <w:r w:rsidR="00B92532">
        <w:t>are able to</w:t>
      </w:r>
      <w:proofErr w:type="gramEnd"/>
      <w:r w:rsidR="00B92532">
        <w:t xml:space="preserve"> scale by adding multiple </w:t>
      </w:r>
      <w:proofErr w:type="spellStart"/>
      <w:r w:rsidR="00B92532">
        <w:t>droverbot</w:t>
      </w:r>
      <w:proofErr w:type="spellEnd"/>
      <w:r w:rsidR="00B92532">
        <w:t xml:space="preserve"> units together to a common frame, with the common frame design limiting the scalability.</w:t>
      </w:r>
    </w:p>
    <w:p w14:paraId="4BF4BEDD" w14:textId="243A502E" w:rsidR="00FE7145" w:rsidRDefault="00AD6EFE" w:rsidP="00FE7145">
      <w:pPr>
        <w:pStyle w:val="Text"/>
        <w:numPr>
          <w:ilvl w:val="0"/>
          <w:numId w:val="23"/>
        </w:numPr>
      </w:pPr>
      <w:r>
        <w:t>using its</w:t>
      </w:r>
      <w:r w:rsidR="00FE7145" w:rsidRPr="00FE7145">
        <w:t xml:space="preserve"> thrusters</w:t>
      </w:r>
      <w:r w:rsidR="007C32B5">
        <w:t xml:space="preserve"> to</w:t>
      </w:r>
      <w:r w:rsidR="00FE7145" w:rsidRPr="00FE7145">
        <w:t xml:space="preserve"> cau</w:t>
      </w:r>
      <w:r w:rsidR="007C32B5">
        <w:t>se</w:t>
      </w:r>
      <w:r w:rsidR="00FE7145" w:rsidRPr="00FE7145">
        <w:t xml:space="preserve"> forward propulsion and rotation</w:t>
      </w:r>
      <w:r w:rsidR="007C32B5">
        <w:t>al motion</w:t>
      </w:r>
      <w:r w:rsidR="00E34D6A">
        <w:t xml:space="preserve"> </w:t>
      </w:r>
      <w:r w:rsidR="00E34D6A" w:rsidRPr="00FE7145">
        <w:t>(</w:t>
      </w:r>
      <w:r w:rsidR="00373F74">
        <w:t>the r</w:t>
      </w:r>
      <w:r w:rsidR="00E34D6A" w:rsidRPr="00FE7145">
        <w:t>e-action force</w:t>
      </w:r>
      <w:r w:rsidR="00373F74">
        <w:t xml:space="preserve"> on the </w:t>
      </w:r>
      <w:proofErr w:type="spellStart"/>
      <w:r w:rsidR="00373F74">
        <w:t>droverbot</w:t>
      </w:r>
      <w:proofErr w:type="spellEnd"/>
      <w:r w:rsidR="00E34D6A" w:rsidRPr="00FE7145">
        <w:t>)</w:t>
      </w:r>
      <w:r w:rsidR="00FE7145" w:rsidRPr="00FE7145">
        <w:t>,</w:t>
      </w:r>
      <w:r w:rsidR="007C32B5">
        <w:t xml:space="preserve"> while</w:t>
      </w:r>
      <w:r w:rsidR="00FE7145" w:rsidRPr="00FE7145">
        <w:t xml:space="preserve"> eject</w:t>
      </w:r>
      <w:r w:rsidR="007C32B5">
        <w:t>ing</w:t>
      </w:r>
      <w:r w:rsidR="00FE7145" w:rsidRPr="00FE7145">
        <w:t xml:space="preserve"> fluid (</w:t>
      </w:r>
      <w:r w:rsidR="00373F74">
        <w:t>a</w:t>
      </w:r>
      <w:r w:rsidR="00FE7145" w:rsidRPr="00FE7145">
        <w:t>ction force)</w:t>
      </w:r>
      <w:r w:rsidR="007C32B5">
        <w:t xml:space="preserve"> from these thrusters</w:t>
      </w:r>
      <w:r w:rsidR="00FE7145" w:rsidRPr="00FE7145">
        <w:t xml:space="preserve"> </w:t>
      </w:r>
      <w:r w:rsidR="007C32B5">
        <w:t>are</w:t>
      </w:r>
      <w:r w:rsidR="00FE7145" w:rsidRPr="00FE7145">
        <w:t xml:space="preserve"> continuously curved and distributed as the </w:t>
      </w:r>
      <w:proofErr w:type="spellStart"/>
      <w:r>
        <w:t>droverbot</w:t>
      </w:r>
      <w:proofErr w:type="spellEnd"/>
      <w:r w:rsidR="00FE7145" w:rsidRPr="00FE7145">
        <w:t xml:space="preserve"> rotates</w:t>
      </w:r>
      <w:r w:rsidR="00E34D6A">
        <w:t>.</w:t>
      </w:r>
    </w:p>
    <w:p w14:paraId="2443A347" w14:textId="7C72AEAC" w:rsidR="00FE7145" w:rsidRDefault="00FE7145" w:rsidP="00FE7145">
      <w:pPr>
        <w:pStyle w:val="Text"/>
      </w:pPr>
      <w:r w:rsidRPr="00FE7145">
        <w:t>The implications of this novel propulsion design with these unique properties have the potential to introduce many novel applications in various environments as well as an alternative to the other two mainstream designs and the environments they function in</w:t>
      </w:r>
      <w:r>
        <w:t>.</w:t>
      </w:r>
    </w:p>
    <w:p w14:paraId="51DBA5B8" w14:textId="0D07FF49" w:rsidR="00FE7145" w:rsidRDefault="000833E4" w:rsidP="00FE7145">
      <w:pPr>
        <w:pStyle w:val="Text"/>
      </w:pPr>
      <w:r w:rsidRPr="000833E4">
        <w:t xml:space="preserve">Overall, this literature review highlights the two existing mainstream drone designs and elaborate on the </w:t>
      </w:r>
      <w:proofErr w:type="spellStart"/>
      <w:r w:rsidR="0077063E">
        <w:t>droverbot</w:t>
      </w:r>
      <w:proofErr w:type="spellEnd"/>
      <w:r w:rsidRPr="000833E4">
        <w:t xml:space="preserve"> and its unique properties of propulsion. The </w:t>
      </w:r>
      <w:proofErr w:type="spellStart"/>
      <w:r w:rsidR="0077063E">
        <w:t>droverbot</w:t>
      </w:r>
      <w:proofErr w:type="spellEnd"/>
      <w:r w:rsidRPr="000833E4">
        <w:t xml:space="preserve"> prototype presented in this study could contribute to this field by providing many potential novel applications in various environments that are unique as well as an alternative to the other two mainstream designs</w:t>
      </w:r>
      <w:r w:rsidR="00FE7145">
        <w:t>.</w:t>
      </w:r>
    </w:p>
    <w:p w14:paraId="45618831" w14:textId="72717642" w:rsidR="00FE7145" w:rsidRDefault="00FE7145" w:rsidP="0058733D">
      <w:pPr>
        <w:pStyle w:val="Text"/>
      </w:pPr>
    </w:p>
    <w:p w14:paraId="7A1609F0" w14:textId="66302D7E" w:rsidR="00FE7145" w:rsidRPr="00E31146" w:rsidRDefault="000833E4" w:rsidP="00FE7145">
      <w:pPr>
        <w:pStyle w:val="Heading1"/>
      </w:pPr>
      <w:bookmarkStart w:id="1" w:name="_Hlk143172977"/>
      <w:r w:rsidRPr="000833E4">
        <w:t>Methodology</w:t>
      </w:r>
    </w:p>
    <w:bookmarkEnd w:id="1"/>
    <w:p w14:paraId="36B7AAC9" w14:textId="7AAE0F95" w:rsidR="004E15B0" w:rsidRPr="00E31146" w:rsidRDefault="00CF3675" w:rsidP="004E15B0">
      <w:pPr>
        <w:pStyle w:val="Heading2"/>
        <w:spacing w:line="480" w:lineRule="auto"/>
      </w:pPr>
      <w:r>
        <w:t xml:space="preserve">Conceptual </w:t>
      </w:r>
      <w:r w:rsidR="00DC2AE5" w:rsidRPr="00DC2AE5">
        <w:t>Design</w:t>
      </w:r>
    </w:p>
    <w:p w14:paraId="11E4D396" w14:textId="0298CEE7" w:rsidR="00DC2AE5" w:rsidRDefault="00DC2AE5" w:rsidP="00DC2AE5">
      <w:pPr>
        <w:pStyle w:val="Text"/>
      </w:pPr>
      <w:r>
        <w:t xml:space="preserve">The design </w:t>
      </w:r>
      <w:r w:rsidR="00CF3675">
        <w:t>was</w:t>
      </w:r>
      <w:r>
        <w:t xml:space="preserve"> approached using an iterative experimental approach. This approach allowed for a dynamic and flexible design process, where adjustments and refinements were made based on empirical observations and feedback from initial experimental tests. </w:t>
      </w:r>
    </w:p>
    <w:p w14:paraId="1E144E41" w14:textId="0D8D41E6" w:rsidR="00DC2AE5" w:rsidRPr="00E31146" w:rsidRDefault="00DC2AE5" w:rsidP="00DC2AE5">
      <w:pPr>
        <w:pStyle w:val="Text"/>
      </w:pPr>
      <w:r>
        <w:t>Th</w:t>
      </w:r>
      <w:r w:rsidR="00CF3675">
        <w:t>e conceptual design</w:t>
      </w:r>
      <w:r>
        <w:t xml:space="preserve"> was the result of previously refined ideas identified that had the realistic potential to be translated into a novel drone prototype. With the translation of these ideas, previously practical knowledge gained together with thought experiments were considered until a physics compatible, engineered design was derived. From thereon, the emphasis was placed on conducting real-world experiments to evolve and validate the design</w:t>
      </w:r>
      <w:r w:rsidRPr="00E31146">
        <w:t>.</w:t>
      </w:r>
    </w:p>
    <w:p w14:paraId="2F3DE449" w14:textId="77777777" w:rsidR="00830AC5" w:rsidRDefault="00DC2AE5" w:rsidP="00830AC5">
      <w:pPr>
        <w:pStyle w:val="Text"/>
      </w:pPr>
      <w:r w:rsidRPr="00DC2AE5">
        <w:t xml:space="preserve">With the experimental approach, earlier prototypes were assessed on how to make rotational motion and linear motion to occur simultaneously that will result in forward propulsion. </w:t>
      </w:r>
    </w:p>
    <w:p w14:paraId="48D7C7C6" w14:textId="463BC5CE" w:rsidR="00DC2AE5" w:rsidRPr="00E31146" w:rsidRDefault="003C7D45" w:rsidP="00DC2AE5">
      <w:pPr>
        <w:pStyle w:val="Text"/>
      </w:pPr>
      <w:proofErr w:type="gramStart"/>
      <w:r>
        <w:lastRenderedPageBreak/>
        <w:t>For the purpose of</w:t>
      </w:r>
      <w:proofErr w:type="gramEnd"/>
      <w:r>
        <w:t xml:space="preserve"> experimentation, it was decided that f</w:t>
      </w:r>
      <w:r w:rsidR="00DC2AE5" w:rsidRPr="00DC2AE5">
        <w:t>orward propulsion could either be horizontal on a surface or vertical into the atmosphere.</w:t>
      </w:r>
    </w:p>
    <w:p w14:paraId="2A0A9F8A" w14:textId="33778718" w:rsidR="00DC2AE5" w:rsidRPr="00E31146" w:rsidRDefault="00DC2AE5" w:rsidP="00DC2AE5">
      <w:pPr>
        <w:pStyle w:val="Text"/>
      </w:pPr>
      <w:r w:rsidRPr="005055AE">
        <w:t>Horizo</w:t>
      </w:r>
      <w:r w:rsidRPr="00DC2AE5">
        <w:t>ntal forward propulsion was chosen due to several reasons</w:t>
      </w:r>
      <w:r w:rsidR="00FF5A15">
        <w:t>:</w:t>
      </w:r>
    </w:p>
    <w:p w14:paraId="167EC4CF" w14:textId="0E5D583F" w:rsidR="00180503" w:rsidRDefault="00180503" w:rsidP="00180503">
      <w:pPr>
        <w:pStyle w:val="Text"/>
        <w:numPr>
          <w:ilvl w:val="0"/>
          <w:numId w:val="27"/>
        </w:numPr>
      </w:pPr>
      <w:r>
        <w:t xml:space="preserve">Conducting the experiments on a horizontal surface does not limit the physics </w:t>
      </w:r>
      <w:r w:rsidR="00F51D00">
        <w:t xml:space="preserve">concepts </w:t>
      </w:r>
      <w:r>
        <w:t xml:space="preserve">involved to validate the novel propulsion system, since the </w:t>
      </w:r>
      <w:proofErr w:type="spellStart"/>
      <w:r>
        <w:t>droverbot</w:t>
      </w:r>
      <w:proofErr w:type="spellEnd"/>
      <w:r>
        <w:t xml:space="preserve"> will use the same physics concepts when propelling along any of the axes.</w:t>
      </w:r>
    </w:p>
    <w:p w14:paraId="74974A25" w14:textId="0B174355" w:rsidR="00DC2AE5" w:rsidRPr="00E31146" w:rsidRDefault="00DC2AE5" w:rsidP="00DC2AE5">
      <w:pPr>
        <w:pStyle w:val="Text"/>
        <w:numPr>
          <w:ilvl w:val="0"/>
          <w:numId w:val="27"/>
        </w:numPr>
      </w:pPr>
      <w:r w:rsidRPr="00DC2AE5">
        <w:t xml:space="preserve">Observing activity of </w:t>
      </w:r>
      <w:r w:rsidR="003C7D45">
        <w:t xml:space="preserve">the </w:t>
      </w:r>
      <w:proofErr w:type="spellStart"/>
      <w:r w:rsidR="003C7D45">
        <w:t>droverbot</w:t>
      </w:r>
      <w:proofErr w:type="spellEnd"/>
      <w:r w:rsidR="003C7D45">
        <w:t xml:space="preserve"> and its </w:t>
      </w:r>
      <w:r w:rsidRPr="00DC2AE5">
        <w:t xml:space="preserve">thrusters </w:t>
      </w:r>
      <w:r w:rsidR="003C7D45">
        <w:t>was deemed</w:t>
      </w:r>
      <w:r w:rsidRPr="00DC2AE5">
        <w:t xml:space="preserve"> easier</w:t>
      </w:r>
      <w:r w:rsidR="003C7D45">
        <w:t xml:space="preserve"> than with vertical flight.</w:t>
      </w:r>
    </w:p>
    <w:p w14:paraId="6B04658D" w14:textId="72E82E34" w:rsidR="00DC2AE5" w:rsidRPr="00E31146" w:rsidRDefault="00DC2AE5" w:rsidP="00DC2AE5">
      <w:pPr>
        <w:pStyle w:val="Text"/>
        <w:numPr>
          <w:ilvl w:val="0"/>
          <w:numId w:val="27"/>
        </w:numPr>
      </w:pPr>
      <w:r w:rsidRPr="00DC2AE5">
        <w:t xml:space="preserve">Less complexity and constraints compared to vertical forward propulsion where the full effect of gravity </w:t>
      </w:r>
      <w:r w:rsidR="00FF5A15" w:rsidRPr="00DC2AE5">
        <w:t>must</w:t>
      </w:r>
      <w:r w:rsidRPr="00DC2AE5">
        <w:t xml:space="preserve"> be </w:t>
      </w:r>
      <w:proofErr w:type="gramStart"/>
      <w:r w:rsidRPr="00DC2AE5">
        <w:t>taken into account</w:t>
      </w:r>
      <w:proofErr w:type="gramEnd"/>
      <w:r w:rsidR="00FF5A15">
        <w:t>.</w:t>
      </w:r>
    </w:p>
    <w:p w14:paraId="69FA75F0" w14:textId="445CA086" w:rsidR="003630DE" w:rsidRDefault="00FE1F24" w:rsidP="003630DE">
      <w:pPr>
        <w:pStyle w:val="Text"/>
        <w:numPr>
          <w:ilvl w:val="0"/>
          <w:numId w:val="27"/>
        </w:numPr>
      </w:pPr>
      <w:r w:rsidRPr="00FE1F24">
        <w:t>With vertical forward propulsion, due to experimental testing, if the prototype malfunctions in-flight it could lead to loss of prototype due to fall damage and that could result in unnecessary delays</w:t>
      </w:r>
      <w:r w:rsidR="00694B43">
        <w:t xml:space="preserve"> and costs.</w:t>
      </w:r>
      <w:bookmarkStart w:id="2" w:name="_Hlk138484024"/>
    </w:p>
    <w:p w14:paraId="4883CAE1" w14:textId="1D81EA35" w:rsidR="003630DE" w:rsidRDefault="003630DE" w:rsidP="003630DE">
      <w:pPr>
        <w:pStyle w:val="Text"/>
      </w:pPr>
      <w:r>
        <w:t>Since t</w:t>
      </w:r>
      <w:r w:rsidRPr="00873B0A">
        <w:t xml:space="preserve">he </w:t>
      </w:r>
      <w:proofErr w:type="spellStart"/>
      <w:r>
        <w:t>droverbot</w:t>
      </w:r>
      <w:proofErr w:type="spellEnd"/>
      <w:r w:rsidRPr="00873B0A">
        <w:t xml:space="preserve"> </w:t>
      </w:r>
      <w:r w:rsidR="00180503">
        <w:t>expel</w:t>
      </w:r>
      <w:r>
        <w:t xml:space="preserve"> fluid via </w:t>
      </w:r>
      <w:r w:rsidRPr="00873B0A">
        <w:t xml:space="preserve">propellers </w:t>
      </w:r>
      <w:r>
        <w:t xml:space="preserve">it should </w:t>
      </w:r>
      <w:r w:rsidRPr="00873B0A">
        <w:t xml:space="preserve">be capable of flight with further </w:t>
      </w:r>
      <w:r w:rsidR="00180503">
        <w:t>improvements in efficiencies, using the physics concepts as introduced by th</w:t>
      </w:r>
      <w:r w:rsidR="00033F8D">
        <w:t>is study</w:t>
      </w:r>
      <w:r w:rsidR="00180503">
        <w:t>.</w:t>
      </w:r>
    </w:p>
    <w:p w14:paraId="5D65860E" w14:textId="05474FCA" w:rsidR="00FE1F24" w:rsidRDefault="00FE1F24" w:rsidP="00FE1F24">
      <w:pPr>
        <w:pStyle w:val="Text"/>
      </w:pPr>
      <w:r w:rsidRPr="00F51D00">
        <w:t>To</w:t>
      </w:r>
      <w:r w:rsidRPr="00FE1F24">
        <w:t xml:space="preserve"> be able to make the prototype propel horizontal on a surface, the prototype was fitted with omni-directional trolley wheels. Enough clearance between the surface and propellers were </w:t>
      </w:r>
      <w:r w:rsidR="0087108B">
        <w:t>allowed</w:t>
      </w:r>
      <w:r>
        <w:t>.</w:t>
      </w:r>
    </w:p>
    <w:bookmarkEnd w:id="2"/>
    <w:p w14:paraId="21E9C02F" w14:textId="79606FF9" w:rsidR="00FE1F24" w:rsidRDefault="00FE1F24" w:rsidP="00FE1F24">
      <w:pPr>
        <w:pStyle w:val="Text"/>
      </w:pPr>
      <w:r>
        <w:t xml:space="preserve">Prototypes were built with components </w:t>
      </w:r>
      <w:r w:rsidR="00694B43">
        <w:t>deemed fit for the purpose</w:t>
      </w:r>
      <w:r>
        <w:t>, followed by series of tests. Observations of motion led to refinement of components, refinement of where to place the components on the prototype</w:t>
      </w:r>
      <w:r w:rsidR="00694B43">
        <w:t>s</w:t>
      </w:r>
      <w:r>
        <w:t xml:space="preserve"> as well as the refinement of </w:t>
      </w:r>
      <w:r w:rsidR="007A1DFA">
        <w:t>the guidance system’s program code</w:t>
      </w:r>
      <w:r>
        <w:t>. Over time, data logging and video analysis were added to provide more feedback.</w:t>
      </w:r>
    </w:p>
    <w:p w14:paraId="1756339B" w14:textId="38586FC4" w:rsidR="00FE1F24" w:rsidRDefault="00FE1F24" w:rsidP="00FE1F24">
      <w:pPr>
        <w:pStyle w:val="Text"/>
      </w:pPr>
      <w:r>
        <w:t>The integrated data logger record</w:t>
      </w:r>
      <w:r w:rsidR="000B4D68">
        <w:t>ed</w:t>
      </w:r>
      <w:r>
        <w:t xml:space="preserve"> input from two components, the multi-function </w:t>
      </w:r>
      <w:r w:rsidR="007A1DFA">
        <w:t xml:space="preserve">Adafruit BNO055 </w:t>
      </w:r>
      <w:r w:rsidR="007C7974">
        <w:t>component and</w:t>
      </w:r>
      <w:r w:rsidR="00694B43">
        <w:t xml:space="preserve"> a</w:t>
      </w:r>
      <w:r>
        <w:t xml:space="preserve"> real-time clock. </w:t>
      </w:r>
      <w:r w:rsidR="002D319A">
        <w:t>T</w:t>
      </w:r>
      <w:r w:rsidR="007A1DFA">
        <w:t>he</w:t>
      </w:r>
      <w:r>
        <w:t xml:space="preserve"> </w:t>
      </w:r>
      <w:r w:rsidR="007A1DFA">
        <w:t xml:space="preserve">recorded data is the </w:t>
      </w:r>
      <w:proofErr w:type="spellStart"/>
      <w:r w:rsidR="007A1DFA">
        <w:t>droverbot’s</w:t>
      </w:r>
      <w:proofErr w:type="spellEnd"/>
      <w:r w:rsidR="007A1DFA">
        <w:t xml:space="preserve"> </w:t>
      </w:r>
      <w:r w:rsidR="00EA2887">
        <w:t>position relative to the Earth’s coordinate system. (Euler angles for Roll, Pitch and Yaw)</w:t>
      </w:r>
      <w:r w:rsidR="002D319A">
        <w:t>,</w:t>
      </w:r>
      <w:r w:rsidR="00EA2887">
        <w:t xml:space="preserve"> the rate of rotation around three axes, </w:t>
      </w:r>
      <w:r w:rsidR="002B76A4">
        <w:t>Z</w:t>
      </w:r>
      <w:r w:rsidR="00EA2887">
        <w:t xml:space="preserve">, Y and </w:t>
      </w:r>
      <w:r w:rsidR="002B76A4">
        <w:t>X</w:t>
      </w:r>
      <w:r w:rsidR="00EA2887">
        <w:t xml:space="preserve"> as well as</w:t>
      </w:r>
      <w:r>
        <w:t xml:space="preserve"> time.</w:t>
      </w:r>
      <w:r w:rsidR="00EA2887">
        <w:t xml:space="preserve"> </w:t>
      </w:r>
      <w:r>
        <w:t>Other measures were</w:t>
      </w:r>
      <w:r w:rsidR="00EA2887">
        <w:t xml:space="preserve"> also</w:t>
      </w:r>
      <w:r>
        <w:t xml:space="preserve"> available but were excluded due to memory constraints on the Arduino Nano “flash memory”.</w:t>
      </w:r>
      <w:r w:rsidR="00CB182A">
        <w:t xml:space="preserve"> </w:t>
      </w:r>
      <w:r>
        <w:t>Video footage was used to evaluate thruster activity during tests.</w:t>
      </w:r>
    </w:p>
    <w:p w14:paraId="54FE1FA9" w14:textId="303600CE" w:rsidR="00315DA8" w:rsidRPr="00E31146" w:rsidRDefault="00315DA8" w:rsidP="00315DA8">
      <w:pPr>
        <w:pStyle w:val="Text"/>
      </w:pPr>
      <w:r w:rsidRPr="00315DA8">
        <w:t xml:space="preserve">The experimental approach </w:t>
      </w:r>
      <w:r w:rsidR="00223943">
        <w:t xml:space="preserve">led to </w:t>
      </w:r>
      <w:r w:rsidR="00EA2887">
        <w:t xml:space="preserve">the </w:t>
      </w:r>
      <w:proofErr w:type="spellStart"/>
      <w:r w:rsidR="00EA2887">
        <w:t>droverbot</w:t>
      </w:r>
      <w:proofErr w:type="spellEnd"/>
      <w:r w:rsidRPr="00315DA8">
        <w:t xml:space="preserve"> that was evaluated to be adequate for introducing a novel drone capable of forward propulsion while the entire </w:t>
      </w:r>
      <w:proofErr w:type="spellStart"/>
      <w:r w:rsidRPr="00315DA8">
        <w:t>dro</w:t>
      </w:r>
      <w:r w:rsidR="00223943">
        <w:t>verbot</w:t>
      </w:r>
      <w:proofErr w:type="spellEnd"/>
      <w:r w:rsidRPr="00315DA8">
        <w:t xml:space="preserve"> rotates. </w:t>
      </w:r>
      <w:r w:rsidR="00234D0B">
        <w:t>Fig.</w:t>
      </w:r>
      <w:r w:rsidRPr="00315DA8">
        <w:t xml:space="preserve"> </w:t>
      </w:r>
      <w:r w:rsidR="00234D0B">
        <w:t xml:space="preserve">1, Fig. </w:t>
      </w:r>
      <w:proofErr w:type="gramStart"/>
      <w:r w:rsidR="00234D0B">
        <w:t>2</w:t>
      </w:r>
      <w:proofErr w:type="gramEnd"/>
      <w:r w:rsidR="00234D0B">
        <w:t xml:space="preserve"> and Fig. 3</w:t>
      </w:r>
      <w:r w:rsidRPr="00315DA8">
        <w:t xml:space="preserve"> below depicts some of the different stages of </w:t>
      </w:r>
      <w:r w:rsidR="00185414">
        <w:t xml:space="preserve">development of </w:t>
      </w:r>
      <w:r w:rsidRPr="00315DA8">
        <w:t xml:space="preserve">the </w:t>
      </w:r>
      <w:proofErr w:type="spellStart"/>
      <w:r w:rsidR="0003123B">
        <w:t>droverbot</w:t>
      </w:r>
      <w:proofErr w:type="spellEnd"/>
      <w:r w:rsidRPr="00315DA8">
        <w:t xml:space="preserve"> as it matured.</w:t>
      </w:r>
    </w:p>
    <w:p w14:paraId="1BB88047" w14:textId="77777777" w:rsidR="00A72E6D" w:rsidRPr="00E31146" w:rsidRDefault="00A72E6D" w:rsidP="00A72E6D">
      <w:pPr>
        <w:jc w:val="center"/>
        <w:rPr>
          <w:noProof/>
        </w:rPr>
      </w:pPr>
    </w:p>
    <w:p w14:paraId="101DECA0" w14:textId="77777777" w:rsidR="00A72E6D" w:rsidRPr="00E31146" w:rsidRDefault="00A72E6D" w:rsidP="00A72E6D">
      <w:pPr>
        <w:jc w:val="center"/>
      </w:pPr>
      <w:r w:rsidRPr="0043519E">
        <w:rPr>
          <w:noProof/>
        </w:rPr>
        <w:lastRenderedPageBreak/>
        <w:drawing>
          <wp:inline distT="0" distB="0" distL="0" distR="0" wp14:anchorId="4CC4A1BC" wp14:editId="1E2FD487">
            <wp:extent cx="4224130" cy="317050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238917" cy="3181603"/>
                    </a:xfrm>
                    <a:prstGeom prst="rect">
                      <a:avLst/>
                    </a:prstGeom>
                    <a:noFill/>
                    <a:ln>
                      <a:noFill/>
                    </a:ln>
                  </pic:spPr>
                </pic:pic>
              </a:graphicData>
            </a:graphic>
          </wp:inline>
        </w:drawing>
      </w:r>
    </w:p>
    <w:p w14:paraId="3F0F65E4" w14:textId="683FC0F6" w:rsidR="00A72E6D" w:rsidRPr="00E31146" w:rsidRDefault="00A72E6D" w:rsidP="00F250D5">
      <w:pPr>
        <w:pStyle w:val="Caption"/>
        <w:jc w:val="center"/>
      </w:pPr>
      <w:r w:rsidRPr="00E31146">
        <w:t xml:space="preserve">Fig. </w:t>
      </w:r>
      <w:r>
        <w:rPr>
          <w:noProof/>
        </w:rPr>
        <w:fldChar w:fldCharType="begin"/>
      </w:r>
      <w:r>
        <w:rPr>
          <w:noProof/>
        </w:rPr>
        <w:instrText xml:space="preserve"> SEQ Fig. \* ARABIC </w:instrText>
      </w:r>
      <w:r>
        <w:rPr>
          <w:noProof/>
        </w:rPr>
        <w:fldChar w:fldCharType="separate"/>
      </w:r>
      <w:r w:rsidR="009632AD">
        <w:rPr>
          <w:noProof/>
        </w:rPr>
        <w:t>1</w:t>
      </w:r>
      <w:r>
        <w:rPr>
          <w:noProof/>
        </w:rPr>
        <w:fldChar w:fldCharType="end"/>
      </w:r>
      <w:r w:rsidRPr="00E31146">
        <w:tab/>
      </w:r>
      <w:r>
        <w:t>E</w:t>
      </w:r>
      <w:r w:rsidRPr="00A72E6D">
        <w:t xml:space="preserve">arly stage of the </w:t>
      </w:r>
      <w:proofErr w:type="spellStart"/>
      <w:r w:rsidR="0003123B">
        <w:t>droverbot</w:t>
      </w:r>
      <w:proofErr w:type="spellEnd"/>
      <w:r w:rsidRPr="00A72E6D">
        <w:t xml:space="preserve"> development which shown opposite thrusters only on the octagon shape frame</w:t>
      </w:r>
      <w:r w:rsidRPr="00E31146">
        <w:t>.</w:t>
      </w:r>
    </w:p>
    <w:p w14:paraId="22D16839" w14:textId="77777777" w:rsidR="00A72E6D" w:rsidRPr="00E31146" w:rsidRDefault="00A72E6D" w:rsidP="00A72E6D">
      <w:pPr>
        <w:jc w:val="center"/>
        <w:rPr>
          <w:noProof/>
        </w:rPr>
      </w:pPr>
    </w:p>
    <w:p w14:paraId="56980A01" w14:textId="77777777" w:rsidR="00A72E6D" w:rsidRPr="00E31146" w:rsidRDefault="00A72E6D" w:rsidP="00A72E6D">
      <w:pPr>
        <w:jc w:val="center"/>
      </w:pPr>
      <w:r w:rsidRPr="0043519E">
        <w:rPr>
          <w:noProof/>
        </w:rPr>
        <w:drawing>
          <wp:inline distT="0" distB="0" distL="0" distR="0" wp14:anchorId="40EB0CDC" wp14:editId="380B5095">
            <wp:extent cx="4094922" cy="307352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120227" cy="3092516"/>
                    </a:xfrm>
                    <a:prstGeom prst="rect">
                      <a:avLst/>
                    </a:prstGeom>
                    <a:noFill/>
                    <a:ln>
                      <a:noFill/>
                    </a:ln>
                  </pic:spPr>
                </pic:pic>
              </a:graphicData>
            </a:graphic>
          </wp:inline>
        </w:drawing>
      </w:r>
    </w:p>
    <w:p w14:paraId="21C4A427" w14:textId="1AA0932D" w:rsidR="00A72E6D" w:rsidRPr="00E31146" w:rsidRDefault="00C95F3E" w:rsidP="00A72E6D">
      <w:pPr>
        <w:pStyle w:val="Caption"/>
        <w:jc w:val="center"/>
      </w:pPr>
      <w:r w:rsidRPr="00E31146">
        <w:t xml:space="preserve">Fig. </w:t>
      </w:r>
      <w:r>
        <w:rPr>
          <w:noProof/>
        </w:rPr>
        <w:t>2</w:t>
      </w:r>
      <w:r>
        <w:t xml:space="preserve"> This stage</w:t>
      </w:r>
      <w:r w:rsidRPr="00A72E6D">
        <w:t xml:space="preserve"> 16 motor</w:t>
      </w:r>
      <w:r w:rsidR="00A72E6D" w:rsidRPr="00A72E6D">
        <w:t xml:space="preserve"> were opted for (8 on octagon frame and 8 on the two rods) to create a testbed for many different </w:t>
      </w:r>
      <w:r w:rsidR="00EF3216" w:rsidRPr="00A72E6D">
        <w:t>combinations</w:t>
      </w:r>
      <w:r w:rsidR="00A72E6D" w:rsidRPr="00E31146">
        <w:t>.</w:t>
      </w:r>
    </w:p>
    <w:p w14:paraId="0FDA3334" w14:textId="77777777" w:rsidR="00A72E6D" w:rsidRPr="00E31146" w:rsidRDefault="00A72E6D" w:rsidP="00A72E6D">
      <w:pPr>
        <w:pStyle w:val="Text"/>
        <w:ind w:firstLine="0"/>
      </w:pPr>
    </w:p>
    <w:p w14:paraId="3BF586BF" w14:textId="77777777" w:rsidR="00A72E6D" w:rsidRPr="00E31146" w:rsidRDefault="00A72E6D" w:rsidP="00A72E6D">
      <w:pPr>
        <w:jc w:val="center"/>
        <w:rPr>
          <w:noProof/>
        </w:rPr>
      </w:pPr>
    </w:p>
    <w:p w14:paraId="553F1AB6" w14:textId="77777777" w:rsidR="00A72E6D" w:rsidRPr="00E31146" w:rsidRDefault="00A72E6D" w:rsidP="002D319A">
      <w:pPr>
        <w:jc w:val="center"/>
      </w:pPr>
      <w:r w:rsidRPr="0043519E">
        <w:rPr>
          <w:noProof/>
        </w:rPr>
        <w:lastRenderedPageBreak/>
        <w:drawing>
          <wp:inline distT="0" distB="0" distL="0" distR="0" wp14:anchorId="3D13FE05" wp14:editId="0080BED1">
            <wp:extent cx="5536096" cy="3114842"/>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578029" cy="3138435"/>
                    </a:xfrm>
                    <a:prstGeom prst="rect">
                      <a:avLst/>
                    </a:prstGeom>
                    <a:noFill/>
                    <a:ln>
                      <a:noFill/>
                    </a:ln>
                  </pic:spPr>
                </pic:pic>
              </a:graphicData>
            </a:graphic>
          </wp:inline>
        </w:drawing>
      </w:r>
    </w:p>
    <w:p w14:paraId="60631A8B" w14:textId="7687CC52" w:rsidR="00315DA8" w:rsidRDefault="00A72E6D" w:rsidP="00CB182A">
      <w:pPr>
        <w:pStyle w:val="Caption"/>
        <w:jc w:val="center"/>
      </w:pPr>
      <w:r w:rsidRPr="00E31146">
        <w:t xml:space="preserve">Fig. </w:t>
      </w:r>
      <w:r>
        <w:rPr>
          <w:noProof/>
        </w:rPr>
        <w:t>3</w:t>
      </w:r>
      <w:r w:rsidRPr="00E31146">
        <w:tab/>
      </w:r>
      <w:r w:rsidRPr="00A72E6D">
        <w:t xml:space="preserve">The </w:t>
      </w:r>
      <w:r w:rsidR="007D451B">
        <w:t xml:space="preserve">evolved </w:t>
      </w:r>
      <w:r w:rsidRPr="00A72E6D">
        <w:t xml:space="preserve">experimental </w:t>
      </w:r>
      <w:proofErr w:type="spellStart"/>
      <w:r w:rsidRPr="00A72E6D">
        <w:t>d</w:t>
      </w:r>
      <w:r w:rsidR="0003123B">
        <w:t>roverbot</w:t>
      </w:r>
      <w:proofErr w:type="spellEnd"/>
      <w:r w:rsidRPr="00A72E6D">
        <w:t xml:space="preserve"> design chosen for this study</w:t>
      </w:r>
      <w:r w:rsidR="007D451B">
        <w:t xml:space="preserve"> with</w:t>
      </w:r>
      <w:r w:rsidRPr="00A72E6D">
        <w:t xml:space="preserve"> 4 thrusters on the octagon frame and 4 thrusters on the two rods</w:t>
      </w:r>
      <w:r w:rsidRPr="00E31146">
        <w:t>.</w:t>
      </w:r>
    </w:p>
    <w:p w14:paraId="3E564821" w14:textId="77777777" w:rsidR="00CB182A" w:rsidRPr="00CB182A" w:rsidRDefault="00CB182A" w:rsidP="00CB182A"/>
    <w:p w14:paraId="3A0B76D1" w14:textId="04DE8068" w:rsidR="004E15B0" w:rsidRDefault="00A15FDE" w:rsidP="00A15FDE">
      <w:pPr>
        <w:pStyle w:val="Heading2"/>
      </w:pPr>
      <w:r w:rsidRPr="00A15FDE">
        <w:t>Structural Component</w:t>
      </w:r>
      <w:r>
        <w:t>s</w:t>
      </w:r>
    </w:p>
    <w:p w14:paraId="747D27C1" w14:textId="2F1AA554" w:rsidR="00A15FDE" w:rsidRPr="00A15FDE" w:rsidRDefault="00A15FDE" w:rsidP="00A15FDE">
      <w:pPr>
        <w:pStyle w:val="Text"/>
      </w:pPr>
    </w:p>
    <w:p w14:paraId="126C3D03" w14:textId="1AC1D438" w:rsidR="00A15FDE" w:rsidRPr="00E31146" w:rsidRDefault="00A15FDE" w:rsidP="00A15FDE">
      <w:pPr>
        <w:pStyle w:val="Heading3"/>
      </w:pPr>
      <w:proofErr w:type="spellStart"/>
      <w:r w:rsidRPr="00315DA8">
        <w:t>Dr</w:t>
      </w:r>
      <w:r>
        <w:t>overbot</w:t>
      </w:r>
      <w:proofErr w:type="spellEnd"/>
      <w:r w:rsidRPr="00315DA8">
        <w:t xml:space="preserve"> components</w:t>
      </w:r>
    </w:p>
    <w:p w14:paraId="52228C46" w14:textId="51EAC699" w:rsidR="00A15FDE" w:rsidRDefault="00A15FDE" w:rsidP="00A15FDE">
      <w:pPr>
        <w:pStyle w:val="Text"/>
      </w:pPr>
    </w:p>
    <w:p w14:paraId="13BE919B" w14:textId="0A4F0CFD" w:rsidR="00234D0B" w:rsidRPr="00A15FDE" w:rsidRDefault="00234D0B" w:rsidP="00A15FDE">
      <w:pPr>
        <w:pStyle w:val="Text"/>
      </w:pPr>
      <w:r>
        <w:t xml:space="preserve">Fig. 4, Fig. </w:t>
      </w:r>
      <w:proofErr w:type="gramStart"/>
      <w:r>
        <w:t>5</w:t>
      </w:r>
      <w:proofErr w:type="gramEnd"/>
      <w:r>
        <w:t xml:space="preserve"> and Fig. 6 indicate the location of the components on the </w:t>
      </w:r>
      <w:proofErr w:type="spellStart"/>
      <w:r>
        <w:t>droverbot</w:t>
      </w:r>
      <w:proofErr w:type="spellEnd"/>
      <w:r>
        <w:t xml:space="preserve"> listed below</w:t>
      </w:r>
      <w:r w:rsidR="00A742D3">
        <w:t>.</w:t>
      </w:r>
    </w:p>
    <w:p w14:paraId="47FFBCA0" w14:textId="74E93855" w:rsidR="00825D63" w:rsidRPr="00E31146" w:rsidRDefault="00825D63" w:rsidP="00825D63">
      <w:pPr>
        <w:jc w:val="center"/>
        <w:rPr>
          <w:noProof/>
        </w:rPr>
      </w:pPr>
    </w:p>
    <w:p w14:paraId="38F416E6" w14:textId="2790622B" w:rsidR="00825D63" w:rsidRPr="00E31146" w:rsidRDefault="00825D63" w:rsidP="00825D63">
      <w:pPr>
        <w:jc w:val="center"/>
      </w:pPr>
      <w:r w:rsidRPr="0043519E">
        <w:rPr>
          <w:noProof/>
        </w:rPr>
        <w:lastRenderedPageBreak/>
        <w:drawing>
          <wp:inline distT="0" distB="0" distL="0" distR="0" wp14:anchorId="561BF409" wp14:editId="1DDEBC47">
            <wp:extent cx="4641574" cy="447723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51396" cy="4486709"/>
                    </a:xfrm>
                    <a:prstGeom prst="rect">
                      <a:avLst/>
                    </a:prstGeom>
                    <a:noFill/>
                    <a:ln>
                      <a:noFill/>
                    </a:ln>
                  </pic:spPr>
                </pic:pic>
              </a:graphicData>
            </a:graphic>
          </wp:inline>
        </w:drawing>
      </w:r>
    </w:p>
    <w:p w14:paraId="071F480E" w14:textId="18E8B51F" w:rsidR="00825D63" w:rsidRPr="00E31146" w:rsidRDefault="00825D63" w:rsidP="00825D63">
      <w:pPr>
        <w:pStyle w:val="Caption"/>
        <w:jc w:val="center"/>
      </w:pPr>
      <w:r w:rsidRPr="00E31146">
        <w:t xml:space="preserve">Fig. </w:t>
      </w:r>
      <w:r>
        <w:rPr>
          <w:noProof/>
        </w:rPr>
        <w:t>4</w:t>
      </w:r>
      <w:r w:rsidRPr="00E31146">
        <w:tab/>
      </w:r>
      <w:r>
        <w:t xml:space="preserve">Top view of </w:t>
      </w:r>
      <w:proofErr w:type="spellStart"/>
      <w:r>
        <w:t>dro</w:t>
      </w:r>
      <w:r w:rsidR="0003123B">
        <w:t>verbot</w:t>
      </w:r>
      <w:proofErr w:type="spellEnd"/>
      <w:r w:rsidRPr="00E31146">
        <w:t>.</w:t>
      </w:r>
    </w:p>
    <w:p w14:paraId="582704AD" w14:textId="77777777" w:rsidR="00825D63" w:rsidRPr="00E31146" w:rsidRDefault="00825D63" w:rsidP="00825D63">
      <w:pPr>
        <w:rPr>
          <w:noProof/>
        </w:rPr>
      </w:pPr>
    </w:p>
    <w:p w14:paraId="6BEB49F8" w14:textId="77777777" w:rsidR="00825D63" w:rsidRPr="00E31146" w:rsidRDefault="00825D63" w:rsidP="00825D63">
      <w:pPr>
        <w:jc w:val="center"/>
      </w:pPr>
      <w:r w:rsidRPr="0043519E">
        <w:rPr>
          <w:noProof/>
        </w:rPr>
        <w:drawing>
          <wp:inline distT="0" distB="0" distL="0" distR="0" wp14:anchorId="5545F2E8" wp14:editId="628CD792">
            <wp:extent cx="4313582" cy="2610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328508" cy="2619999"/>
                    </a:xfrm>
                    <a:prstGeom prst="rect">
                      <a:avLst/>
                    </a:prstGeom>
                    <a:noFill/>
                    <a:ln>
                      <a:noFill/>
                    </a:ln>
                  </pic:spPr>
                </pic:pic>
              </a:graphicData>
            </a:graphic>
          </wp:inline>
        </w:drawing>
      </w:r>
    </w:p>
    <w:p w14:paraId="3C81A93A" w14:textId="38619925" w:rsidR="00825D63" w:rsidRPr="00E31146" w:rsidRDefault="00825D63" w:rsidP="00825D63">
      <w:pPr>
        <w:pStyle w:val="Caption"/>
        <w:jc w:val="center"/>
      </w:pPr>
      <w:r w:rsidRPr="00E31146">
        <w:t xml:space="preserve">Fig. </w:t>
      </w:r>
      <w:r>
        <w:rPr>
          <w:noProof/>
        </w:rPr>
        <w:t>5</w:t>
      </w:r>
      <w:r w:rsidRPr="00E31146">
        <w:tab/>
      </w:r>
      <w:r>
        <w:t xml:space="preserve">Bottom view of </w:t>
      </w:r>
      <w:proofErr w:type="spellStart"/>
      <w:r>
        <w:t>dro</w:t>
      </w:r>
      <w:r w:rsidR="0003123B">
        <w:t>verbot</w:t>
      </w:r>
      <w:proofErr w:type="spellEnd"/>
      <w:r w:rsidRPr="00E31146">
        <w:t>.</w:t>
      </w:r>
    </w:p>
    <w:p w14:paraId="34B8718D" w14:textId="77777777" w:rsidR="00825D63" w:rsidRPr="00E31146" w:rsidRDefault="00825D63" w:rsidP="00825D63">
      <w:pPr>
        <w:rPr>
          <w:noProof/>
        </w:rPr>
      </w:pPr>
      <w:bookmarkStart w:id="3" w:name="_Hlk138486662"/>
    </w:p>
    <w:p w14:paraId="22E909DD" w14:textId="77777777" w:rsidR="00825D63" w:rsidRPr="00E31146" w:rsidRDefault="00825D63" w:rsidP="00825D63">
      <w:pPr>
        <w:jc w:val="center"/>
      </w:pPr>
      <w:r w:rsidRPr="0043519E">
        <w:rPr>
          <w:noProof/>
        </w:rPr>
        <w:lastRenderedPageBreak/>
        <w:drawing>
          <wp:inline distT="0" distB="0" distL="0" distR="0" wp14:anchorId="74499ECF" wp14:editId="7F7CFED5">
            <wp:extent cx="4974002" cy="17393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016445" cy="1754190"/>
                    </a:xfrm>
                    <a:prstGeom prst="rect">
                      <a:avLst/>
                    </a:prstGeom>
                    <a:noFill/>
                    <a:ln>
                      <a:noFill/>
                    </a:ln>
                  </pic:spPr>
                </pic:pic>
              </a:graphicData>
            </a:graphic>
          </wp:inline>
        </w:drawing>
      </w:r>
    </w:p>
    <w:p w14:paraId="612C1C61" w14:textId="35AE60D5" w:rsidR="00825D63" w:rsidRPr="00E31146" w:rsidRDefault="00825D63" w:rsidP="00825D63">
      <w:pPr>
        <w:pStyle w:val="Caption"/>
        <w:jc w:val="center"/>
      </w:pPr>
      <w:r w:rsidRPr="00E31146">
        <w:t xml:space="preserve">Fig. </w:t>
      </w:r>
      <w:r>
        <w:rPr>
          <w:noProof/>
        </w:rPr>
        <w:t>6</w:t>
      </w:r>
      <w:r w:rsidRPr="00E31146">
        <w:tab/>
      </w:r>
      <w:r>
        <w:t>Remote control</w:t>
      </w:r>
      <w:r w:rsidRPr="00E31146">
        <w:t>.</w:t>
      </w:r>
    </w:p>
    <w:bookmarkEnd w:id="3"/>
    <w:p w14:paraId="62F0C2A0" w14:textId="77777777" w:rsidR="00BA3052" w:rsidRDefault="00BA3052" w:rsidP="004E15B0">
      <w:pPr>
        <w:pStyle w:val="Text"/>
      </w:pPr>
    </w:p>
    <w:p w14:paraId="2BE36AB5" w14:textId="349C7257" w:rsidR="00BA3052" w:rsidRPr="00164B83" w:rsidRDefault="00BA3052" w:rsidP="00BA3052">
      <w:pPr>
        <w:pStyle w:val="Text"/>
        <w:numPr>
          <w:ilvl w:val="0"/>
          <w:numId w:val="28"/>
        </w:numPr>
        <w:rPr>
          <w:b/>
          <w:bCs/>
        </w:rPr>
      </w:pPr>
      <w:r w:rsidRPr="00164B83">
        <w:rPr>
          <w:b/>
          <w:bCs/>
          <w:lang w:val="en-ZA"/>
        </w:rPr>
        <w:t>Adafruit</w:t>
      </w:r>
      <w:r w:rsidR="001662E4" w:rsidRPr="00164B83">
        <w:rPr>
          <w:b/>
          <w:bCs/>
          <w:lang w:val="en-ZA"/>
        </w:rPr>
        <w:t xml:space="preserve"> BNO055</w:t>
      </w:r>
      <w:r w:rsidRPr="00164B83">
        <w:rPr>
          <w:b/>
          <w:bCs/>
          <w:lang w:val="en-ZA"/>
        </w:rPr>
        <w:t xml:space="preserve"> 9-DOF Absolute Orientation IMU Fusion Breakout board</w:t>
      </w:r>
    </w:p>
    <w:p w14:paraId="577EE910" w14:textId="4F6BA6D1" w:rsidR="00BA3052" w:rsidRDefault="00BA3052" w:rsidP="00BA3052">
      <w:pPr>
        <w:pStyle w:val="Text"/>
        <w:ind w:left="720" w:firstLine="0"/>
        <w:rPr>
          <w:lang w:val="en-ZA"/>
        </w:rPr>
      </w:pPr>
      <w:r>
        <w:rPr>
          <w:lang w:val="en-ZA"/>
        </w:rPr>
        <w:t xml:space="preserve">This </w:t>
      </w:r>
      <w:r w:rsidR="007C7974">
        <w:rPr>
          <w:lang w:val="en-ZA"/>
        </w:rPr>
        <w:t>component</w:t>
      </w:r>
      <w:r>
        <w:rPr>
          <w:lang w:val="en-ZA"/>
        </w:rPr>
        <w:t xml:space="preserve"> integrates an accelerometer, gyroscope, and magnetometer</w:t>
      </w:r>
      <w:r w:rsidR="007C7974">
        <w:rPr>
          <w:lang w:val="en-ZA"/>
        </w:rPr>
        <w:t xml:space="preserve"> sensors</w:t>
      </w:r>
      <w:r>
        <w:rPr>
          <w:lang w:val="en-ZA"/>
        </w:rPr>
        <w:t xml:space="preserve"> to provide orientation and motion sensing capabilities in </w:t>
      </w:r>
      <w:r w:rsidR="00CB182A">
        <w:rPr>
          <w:lang w:val="en-ZA"/>
        </w:rPr>
        <w:t xml:space="preserve">a </w:t>
      </w:r>
      <w:r>
        <w:rPr>
          <w:lang w:val="en-ZA"/>
        </w:rPr>
        <w:t xml:space="preserve">three-dimensional space. It also includes built-in sensor fusion algorithms that can output various motion measurements, </w:t>
      </w:r>
      <w:proofErr w:type="gramStart"/>
      <w:r>
        <w:rPr>
          <w:lang w:val="en-ZA"/>
        </w:rPr>
        <w:t>but in particular, orientation</w:t>
      </w:r>
      <w:proofErr w:type="gramEnd"/>
      <w:r>
        <w:rPr>
          <w:lang w:val="en-ZA"/>
        </w:rPr>
        <w:t xml:space="preserve"> data in Euler angles for heading, roll and pitch</w:t>
      </w:r>
      <w:r w:rsidR="00A742D3">
        <w:rPr>
          <w:lang w:val="en-ZA"/>
        </w:rPr>
        <w:t>.</w:t>
      </w:r>
      <w:r w:rsidR="007C7974">
        <w:rPr>
          <w:lang w:val="en-ZA"/>
        </w:rPr>
        <w:t xml:space="preserve"> </w:t>
      </w:r>
      <w:r w:rsidR="00696DA7">
        <w:rPr>
          <w:lang w:val="en-ZA"/>
        </w:rPr>
        <w:t xml:space="preserve">(See Adafruit BNO055 datasheet </w:t>
      </w:r>
      <w:hyperlink r:id="rId14" w:history="1">
        <w:r w:rsidR="00696DA7" w:rsidRPr="00A71DE4">
          <w:rPr>
            <w:rStyle w:val="Hyperlink"/>
            <w:lang w:val="en-ZA"/>
          </w:rPr>
          <w:t>https://cdn-shop.adafruit.com/datasheets/BST_BNO055_DS000_12.pdf</w:t>
        </w:r>
      </w:hyperlink>
      <w:r w:rsidR="00696DA7">
        <w:rPr>
          <w:lang w:val="en-ZA"/>
        </w:rPr>
        <w:t xml:space="preserve"> )</w:t>
      </w:r>
      <w:r w:rsidR="009461D1">
        <w:rPr>
          <w:lang w:val="en-ZA"/>
        </w:rPr>
        <w:t>.</w:t>
      </w:r>
      <w:r w:rsidR="00696DA7">
        <w:rPr>
          <w:lang w:val="en-ZA"/>
        </w:rPr>
        <w:t xml:space="preserve"> </w:t>
      </w:r>
      <w:r w:rsidR="006A41B7">
        <w:rPr>
          <w:lang w:val="en-ZA"/>
        </w:rPr>
        <w:t>As discussed earlier in the conceptual design, as the prototype evolved, refinements were made to placement of components. One of these refinements was the placement of this sensor. T</w:t>
      </w:r>
      <w:r>
        <w:rPr>
          <w:lang w:val="en-ZA"/>
        </w:rPr>
        <w:t xml:space="preserve">his sensor was elevated 20 cm above the </w:t>
      </w:r>
      <w:proofErr w:type="spellStart"/>
      <w:r w:rsidR="0003123B">
        <w:rPr>
          <w:lang w:val="en-ZA"/>
        </w:rPr>
        <w:t>droverbot</w:t>
      </w:r>
      <w:proofErr w:type="spellEnd"/>
      <w:r>
        <w:rPr>
          <w:lang w:val="en-ZA"/>
        </w:rPr>
        <w:t xml:space="preserve"> frame, at the centre of the </w:t>
      </w:r>
      <w:proofErr w:type="spellStart"/>
      <w:r w:rsidR="0003123B">
        <w:rPr>
          <w:lang w:val="en-ZA"/>
        </w:rPr>
        <w:t>droverbot</w:t>
      </w:r>
      <w:proofErr w:type="spellEnd"/>
      <w:r>
        <w:rPr>
          <w:lang w:val="en-ZA"/>
        </w:rPr>
        <w:t>. The elevation is needed to ensure that the magnetometer of the sensor is not affected by the magnetic fields generated by the</w:t>
      </w:r>
      <w:r w:rsidR="000B4D68">
        <w:rPr>
          <w:lang w:val="en-ZA"/>
        </w:rPr>
        <w:t xml:space="preserve"> </w:t>
      </w:r>
      <w:r>
        <w:rPr>
          <w:lang w:val="en-ZA"/>
        </w:rPr>
        <w:t xml:space="preserve">thrusters </w:t>
      </w:r>
      <w:r w:rsidR="000B4D68">
        <w:rPr>
          <w:lang w:val="en-ZA"/>
        </w:rPr>
        <w:t>eight</w:t>
      </w:r>
      <w:r>
        <w:rPr>
          <w:lang w:val="en-ZA"/>
        </w:rPr>
        <w:t xml:space="preserve"> brushless motors.</w:t>
      </w:r>
    </w:p>
    <w:p w14:paraId="1CDC91E7" w14:textId="77777777" w:rsidR="0087108B" w:rsidRPr="0087108B" w:rsidRDefault="0087108B" w:rsidP="0087108B">
      <w:pPr>
        <w:pStyle w:val="Text"/>
        <w:numPr>
          <w:ilvl w:val="0"/>
          <w:numId w:val="28"/>
        </w:numPr>
        <w:rPr>
          <w:b/>
          <w:bCs/>
        </w:rPr>
      </w:pPr>
      <w:r w:rsidRPr="0087108B">
        <w:rPr>
          <w:b/>
          <w:bCs/>
        </w:rPr>
        <w:t>Adafruit MicroSD card breakout board</w:t>
      </w:r>
    </w:p>
    <w:p w14:paraId="54D5FDF1" w14:textId="51083266" w:rsidR="0087108B" w:rsidRPr="00E31146" w:rsidRDefault="0087108B" w:rsidP="0087108B">
      <w:pPr>
        <w:pStyle w:val="Text"/>
        <w:ind w:left="720" w:firstLine="0"/>
      </w:pPr>
      <w:r w:rsidRPr="00273626">
        <w:t xml:space="preserve">The SD Card Reader will record data on a SD Card when the </w:t>
      </w:r>
      <w:proofErr w:type="spellStart"/>
      <w:r w:rsidRPr="00273626">
        <w:t>dro</w:t>
      </w:r>
      <w:r>
        <w:t>verbot</w:t>
      </w:r>
      <w:proofErr w:type="spellEnd"/>
      <w:r w:rsidRPr="00273626">
        <w:t xml:space="preserve"> starts to move. The data is stored in a CSV file</w:t>
      </w:r>
      <w:r w:rsidR="00072BD3">
        <w:t xml:space="preserve"> </w:t>
      </w:r>
      <w:r w:rsidR="00072BD3" w:rsidRPr="000163F6">
        <w:rPr>
          <w:sz w:val="18"/>
          <w:szCs w:val="18"/>
        </w:rPr>
        <w:t>[</w:t>
      </w:r>
      <w:r w:rsidR="00120380">
        <w:rPr>
          <w:sz w:val="18"/>
          <w:szCs w:val="18"/>
        </w:rPr>
        <w:t>2</w:t>
      </w:r>
      <w:r w:rsidR="00072BD3" w:rsidRPr="000163F6">
        <w:rPr>
          <w:sz w:val="18"/>
          <w:szCs w:val="18"/>
        </w:rPr>
        <w:t>]</w:t>
      </w:r>
      <w:r w:rsidRPr="00273626">
        <w:t xml:space="preserve"> format and contain the following </w:t>
      </w:r>
      <w:r>
        <w:t>fields</w:t>
      </w:r>
      <w:r w:rsidRPr="00273626">
        <w:t xml:space="preserve"> of data</w:t>
      </w:r>
      <w:r>
        <w:t>:</w:t>
      </w:r>
    </w:p>
    <w:p w14:paraId="307BFB24" w14:textId="77777777" w:rsidR="0087108B" w:rsidRDefault="0087108B" w:rsidP="0087108B">
      <w:pPr>
        <w:pStyle w:val="Heading3"/>
        <w:numPr>
          <w:ilvl w:val="1"/>
          <w:numId w:val="17"/>
        </w:numPr>
      </w:pPr>
      <w:r>
        <w:t>Date and Time</w:t>
      </w:r>
    </w:p>
    <w:p w14:paraId="1F5E5FD5" w14:textId="77777777" w:rsidR="0087108B" w:rsidRPr="00F066A7" w:rsidRDefault="0087108B" w:rsidP="0087108B">
      <w:pPr>
        <w:pStyle w:val="Heading3"/>
        <w:numPr>
          <w:ilvl w:val="1"/>
          <w:numId w:val="17"/>
        </w:numPr>
      </w:pPr>
      <w:r w:rsidRPr="00F066A7">
        <w:t>Orientation data on X axis in the format of Euler angles (position relative to the Earth’s coordinate system; Tait-Bryan XYZ sequence)</w:t>
      </w:r>
    </w:p>
    <w:p w14:paraId="028F3A5C" w14:textId="77777777" w:rsidR="0087108B" w:rsidRPr="00F066A7" w:rsidRDefault="0087108B" w:rsidP="0087108B">
      <w:pPr>
        <w:pStyle w:val="Heading3"/>
        <w:numPr>
          <w:ilvl w:val="1"/>
          <w:numId w:val="17"/>
        </w:numPr>
      </w:pPr>
      <w:r w:rsidRPr="00F066A7">
        <w:t>Orientation data on Y axis in the format of Euler angles (position relative to the Earth’s coordinate system; Tait-Bryan XYZ sequence)</w:t>
      </w:r>
    </w:p>
    <w:p w14:paraId="4BBE95F1" w14:textId="77777777" w:rsidR="0087108B" w:rsidRPr="00F066A7" w:rsidRDefault="0087108B" w:rsidP="0087108B">
      <w:pPr>
        <w:pStyle w:val="Heading3"/>
        <w:numPr>
          <w:ilvl w:val="1"/>
          <w:numId w:val="17"/>
        </w:numPr>
      </w:pPr>
      <w:r w:rsidRPr="00F066A7">
        <w:t>Orientation data on Z axis in the format of Euler angles (position relative to the Earth’s coordinate system; Tait-Bryan XYZ sequence)</w:t>
      </w:r>
    </w:p>
    <w:p w14:paraId="698B1312" w14:textId="77777777" w:rsidR="0087108B" w:rsidRPr="00F066A7" w:rsidRDefault="0087108B" w:rsidP="0087108B">
      <w:pPr>
        <w:pStyle w:val="Heading3"/>
        <w:numPr>
          <w:ilvl w:val="1"/>
          <w:numId w:val="17"/>
        </w:numPr>
      </w:pPr>
      <w:r w:rsidRPr="00F066A7">
        <w:t>The rate of rotation on Z axis in the format of degrees per second; ZYX sequence</w:t>
      </w:r>
    </w:p>
    <w:p w14:paraId="17678630" w14:textId="77777777" w:rsidR="0087108B" w:rsidRPr="00F066A7" w:rsidRDefault="0087108B" w:rsidP="0087108B">
      <w:pPr>
        <w:pStyle w:val="Heading3"/>
        <w:numPr>
          <w:ilvl w:val="1"/>
          <w:numId w:val="17"/>
        </w:numPr>
      </w:pPr>
      <w:r w:rsidRPr="00F066A7">
        <w:t>The rate of rotation on Y axis in the format of degrees per second; ZYX sequence</w:t>
      </w:r>
    </w:p>
    <w:p w14:paraId="37424798" w14:textId="0788F932" w:rsidR="0087108B" w:rsidRPr="0087108B" w:rsidRDefault="0087108B" w:rsidP="00072BD3">
      <w:pPr>
        <w:pStyle w:val="Heading3"/>
        <w:numPr>
          <w:ilvl w:val="1"/>
          <w:numId w:val="17"/>
        </w:numPr>
        <w:spacing w:line="480" w:lineRule="auto"/>
      </w:pPr>
      <w:r w:rsidRPr="00F066A7">
        <w:t>The rate of rotation on X axis in the format of degrees per second; ZYX sequence</w:t>
      </w:r>
    </w:p>
    <w:p w14:paraId="5BB743C1" w14:textId="77777777" w:rsidR="0087108B" w:rsidRPr="0087108B" w:rsidRDefault="0087108B" w:rsidP="0087108B">
      <w:pPr>
        <w:pStyle w:val="Text"/>
        <w:numPr>
          <w:ilvl w:val="0"/>
          <w:numId w:val="28"/>
        </w:numPr>
        <w:rPr>
          <w:b/>
          <w:bCs/>
        </w:rPr>
      </w:pPr>
      <w:r w:rsidRPr="0087108B">
        <w:rPr>
          <w:b/>
          <w:bCs/>
          <w:lang w:val="en-ZA"/>
        </w:rPr>
        <w:t>DS3231 I2C RTC Clock</w:t>
      </w:r>
    </w:p>
    <w:p w14:paraId="75E7BAE1" w14:textId="34D80E17" w:rsidR="0087108B" w:rsidRPr="00E31146" w:rsidRDefault="0087108B" w:rsidP="0087108B">
      <w:pPr>
        <w:pStyle w:val="Text"/>
        <w:ind w:left="720" w:firstLine="0"/>
      </w:pPr>
      <w:r>
        <w:rPr>
          <w:lang w:val="en-ZA"/>
        </w:rPr>
        <w:t>The real-time clock provides date and time data which is recorded on a SD Disk</w:t>
      </w:r>
      <w:r w:rsidR="00722427">
        <w:rPr>
          <w:lang w:val="en-ZA"/>
        </w:rPr>
        <w:t xml:space="preserve"> (See B above).</w:t>
      </w:r>
    </w:p>
    <w:p w14:paraId="4E81595A" w14:textId="77777777" w:rsidR="00BA3052" w:rsidRPr="00164B83" w:rsidRDefault="00BA3052" w:rsidP="00BA3052">
      <w:pPr>
        <w:pStyle w:val="Text"/>
        <w:numPr>
          <w:ilvl w:val="0"/>
          <w:numId w:val="28"/>
        </w:numPr>
        <w:rPr>
          <w:b/>
          <w:bCs/>
        </w:rPr>
      </w:pPr>
      <w:r w:rsidRPr="00164B83">
        <w:rPr>
          <w:b/>
          <w:bCs/>
        </w:rPr>
        <w:lastRenderedPageBreak/>
        <w:t>nRF24L01 transceiver</w:t>
      </w:r>
    </w:p>
    <w:p w14:paraId="0F0576A3" w14:textId="4CDD3A60" w:rsidR="00BA3052" w:rsidRPr="00E31146" w:rsidRDefault="00027A01" w:rsidP="00BA3052">
      <w:pPr>
        <w:pStyle w:val="Text"/>
        <w:ind w:left="720" w:firstLine="0"/>
      </w:pPr>
      <w:r w:rsidRPr="00027A01">
        <w:rPr>
          <w:lang w:val="en-ZA"/>
        </w:rPr>
        <w:t xml:space="preserve">This transceiver is used to communicate to the transceiver located on the </w:t>
      </w:r>
      <w:r>
        <w:rPr>
          <w:lang w:val="en-ZA"/>
        </w:rPr>
        <w:t>remote-control</w:t>
      </w:r>
      <w:r w:rsidRPr="00027A01">
        <w:rPr>
          <w:lang w:val="en-ZA"/>
        </w:rPr>
        <w:t>.</w:t>
      </w:r>
    </w:p>
    <w:p w14:paraId="51D97772" w14:textId="77777777" w:rsidR="0087108B" w:rsidRPr="004D1DB6" w:rsidRDefault="0087108B" w:rsidP="0087108B">
      <w:pPr>
        <w:pStyle w:val="Text"/>
        <w:numPr>
          <w:ilvl w:val="0"/>
          <w:numId w:val="28"/>
        </w:numPr>
        <w:rPr>
          <w:b/>
          <w:bCs/>
        </w:rPr>
      </w:pPr>
      <w:r w:rsidRPr="004D1DB6">
        <w:rPr>
          <w:b/>
          <w:bCs/>
        </w:rPr>
        <w:t>Arduino Nano</w:t>
      </w:r>
    </w:p>
    <w:p w14:paraId="1EC8375E" w14:textId="4051E533" w:rsidR="0087108B" w:rsidRDefault="0087108B" w:rsidP="0087108B">
      <w:pPr>
        <w:pStyle w:val="Text"/>
        <w:ind w:left="720" w:firstLine="0"/>
      </w:pPr>
      <w:r>
        <w:t xml:space="preserve">The Arduino Nano is embedded in a rod and functions as the central processing unit on the </w:t>
      </w:r>
      <w:proofErr w:type="spellStart"/>
      <w:r>
        <w:t>droverbot</w:t>
      </w:r>
      <w:proofErr w:type="spellEnd"/>
      <w:r>
        <w:t>.</w:t>
      </w:r>
    </w:p>
    <w:p w14:paraId="162C53D9" w14:textId="77777777" w:rsidR="0087108B" w:rsidRPr="004D1DB6" w:rsidRDefault="0087108B" w:rsidP="0087108B">
      <w:pPr>
        <w:pStyle w:val="Text"/>
        <w:numPr>
          <w:ilvl w:val="0"/>
          <w:numId w:val="28"/>
        </w:numPr>
        <w:rPr>
          <w:b/>
          <w:bCs/>
        </w:rPr>
      </w:pPr>
      <w:r w:rsidRPr="004D1DB6">
        <w:rPr>
          <w:b/>
          <w:bCs/>
          <w:lang w:val="en-ZA"/>
        </w:rPr>
        <w:t>LED lights</w:t>
      </w:r>
    </w:p>
    <w:p w14:paraId="3D99563E" w14:textId="60556274" w:rsidR="0087108B" w:rsidRPr="00E31146" w:rsidRDefault="0087108B" w:rsidP="0087108B">
      <w:pPr>
        <w:pStyle w:val="Text"/>
        <w:ind w:left="720" w:firstLine="0"/>
      </w:pPr>
      <w:r>
        <w:rPr>
          <w:lang w:val="en-ZA"/>
        </w:rPr>
        <w:t xml:space="preserve">Three LEDs are connected to the Arduino Nano. They are used to provide feedback about the calibration </w:t>
      </w:r>
      <w:r w:rsidR="00317CF8">
        <w:rPr>
          <w:lang w:val="en-ZA"/>
        </w:rPr>
        <w:t xml:space="preserve">ready </w:t>
      </w:r>
      <w:r>
        <w:rPr>
          <w:lang w:val="en-ZA"/>
        </w:rPr>
        <w:t xml:space="preserve">status of the Adafruit BNO055 component before the </w:t>
      </w:r>
      <w:proofErr w:type="spellStart"/>
      <w:r>
        <w:rPr>
          <w:lang w:val="en-ZA"/>
        </w:rPr>
        <w:t>droverbot</w:t>
      </w:r>
      <w:proofErr w:type="spellEnd"/>
      <w:r>
        <w:rPr>
          <w:lang w:val="en-ZA"/>
        </w:rPr>
        <w:t xml:space="preserve"> is activated to propel.</w:t>
      </w:r>
    </w:p>
    <w:p w14:paraId="579C99F8" w14:textId="77777777" w:rsidR="004D1DB6" w:rsidRPr="004D1DB6" w:rsidRDefault="004D1DB6" w:rsidP="004D1DB6">
      <w:pPr>
        <w:pStyle w:val="Text"/>
        <w:numPr>
          <w:ilvl w:val="0"/>
          <w:numId w:val="28"/>
        </w:numPr>
        <w:rPr>
          <w:b/>
          <w:bCs/>
        </w:rPr>
      </w:pPr>
      <w:r w:rsidRPr="004D1DB6">
        <w:rPr>
          <w:b/>
          <w:bCs/>
        </w:rPr>
        <w:t>T-Motor F40III KV: 2600</w:t>
      </w:r>
    </w:p>
    <w:p w14:paraId="2DCBAB11" w14:textId="1AC16AE5" w:rsidR="004D1DB6" w:rsidRPr="00E31146" w:rsidRDefault="004D1DB6" w:rsidP="004D1DB6">
      <w:pPr>
        <w:pStyle w:val="Text"/>
        <w:ind w:left="720" w:firstLine="0"/>
      </w:pPr>
      <w:r w:rsidRPr="007422F9">
        <w:t>Eight of these motors</w:t>
      </w:r>
      <w:r w:rsidR="00317CF8">
        <w:t xml:space="preserve"> </w:t>
      </w:r>
      <w:r w:rsidRPr="007422F9">
        <w:t xml:space="preserve">are attached to the </w:t>
      </w:r>
      <w:proofErr w:type="spellStart"/>
      <w:r w:rsidRPr="007422F9">
        <w:t>dro</w:t>
      </w:r>
      <w:r>
        <w:t>verbot</w:t>
      </w:r>
      <w:proofErr w:type="spellEnd"/>
      <w:r w:rsidRPr="007422F9">
        <w:t xml:space="preserve"> frame and </w:t>
      </w:r>
      <w:r>
        <w:t xml:space="preserve">together with eight propellers they </w:t>
      </w:r>
      <w:r w:rsidRPr="007422F9">
        <w:t>form the</w:t>
      </w:r>
      <w:r>
        <w:t xml:space="preserve"> eight</w:t>
      </w:r>
      <w:r w:rsidRPr="007422F9">
        <w:t xml:space="preserve"> thrusters.</w:t>
      </w:r>
      <w:r w:rsidR="00E7061A">
        <w:t xml:space="preserve"> See specifications of these motors in Ref. </w:t>
      </w:r>
      <w:r w:rsidR="00E7061A" w:rsidRPr="000163F6">
        <w:rPr>
          <w:sz w:val="18"/>
          <w:szCs w:val="18"/>
        </w:rPr>
        <w:t>[</w:t>
      </w:r>
      <w:r w:rsidR="00120380">
        <w:rPr>
          <w:sz w:val="18"/>
          <w:szCs w:val="18"/>
        </w:rPr>
        <w:t>3</w:t>
      </w:r>
      <w:r w:rsidR="00E7061A" w:rsidRPr="000163F6">
        <w:rPr>
          <w:sz w:val="18"/>
          <w:szCs w:val="18"/>
        </w:rPr>
        <w:t>]</w:t>
      </w:r>
      <w:r w:rsidR="00E7061A">
        <w:rPr>
          <w:sz w:val="18"/>
          <w:szCs w:val="18"/>
        </w:rPr>
        <w:t>.</w:t>
      </w:r>
    </w:p>
    <w:p w14:paraId="57309EA3" w14:textId="77777777" w:rsidR="00BA3052" w:rsidRPr="004D1DB6" w:rsidRDefault="00BA3052" w:rsidP="00BA3052">
      <w:pPr>
        <w:pStyle w:val="Text"/>
        <w:numPr>
          <w:ilvl w:val="0"/>
          <w:numId w:val="28"/>
        </w:numPr>
        <w:rPr>
          <w:b/>
          <w:bCs/>
        </w:rPr>
      </w:pPr>
      <w:r w:rsidRPr="004D1DB6">
        <w:rPr>
          <w:b/>
          <w:bCs/>
          <w:lang w:val="en-ZA"/>
        </w:rPr>
        <w:t>Adafruit PCA9685 16-channel PWM Servo Driver</w:t>
      </w:r>
      <w:r w:rsidRPr="004D1DB6">
        <w:rPr>
          <w:b/>
          <w:bCs/>
        </w:rPr>
        <w:t xml:space="preserve"> </w:t>
      </w:r>
    </w:p>
    <w:p w14:paraId="534DA2FE" w14:textId="0E00BF66" w:rsidR="00BA3052" w:rsidRDefault="00BA3052" w:rsidP="00BA3052">
      <w:pPr>
        <w:pStyle w:val="Text"/>
        <w:ind w:left="720" w:firstLine="0"/>
      </w:pPr>
      <w:r>
        <w:rPr>
          <w:lang w:val="en-ZA"/>
        </w:rPr>
        <w:t xml:space="preserve">The </w:t>
      </w:r>
      <w:r w:rsidRPr="00142D9F">
        <w:rPr>
          <w:lang w:val="en-ZA"/>
        </w:rPr>
        <w:t>PCA9685</w:t>
      </w:r>
      <w:r>
        <w:rPr>
          <w:lang w:val="en-ZA"/>
        </w:rPr>
        <w:t xml:space="preserve"> servo driver is used together with eight </w:t>
      </w:r>
      <w:r w:rsidRPr="00193C93">
        <w:rPr>
          <w:lang w:val="en-ZA"/>
        </w:rPr>
        <w:t>HGLRC Forward ESC</w:t>
      </w:r>
      <w:r w:rsidR="00EB4E29">
        <w:rPr>
          <w:lang w:val="en-ZA"/>
        </w:rPr>
        <w:t>’s</w:t>
      </w:r>
      <w:r w:rsidRPr="00193C93">
        <w:rPr>
          <w:lang w:val="en-ZA"/>
        </w:rPr>
        <w:t xml:space="preserve"> </w:t>
      </w:r>
      <w:r>
        <w:rPr>
          <w:lang w:val="en-ZA"/>
        </w:rPr>
        <w:t xml:space="preserve">to drive </w:t>
      </w:r>
      <w:r w:rsidR="00B4765F">
        <w:rPr>
          <w:lang w:val="en-ZA"/>
        </w:rPr>
        <w:t xml:space="preserve">the </w:t>
      </w:r>
      <w:r>
        <w:rPr>
          <w:lang w:val="en-ZA"/>
        </w:rPr>
        <w:t>eight thrusters.</w:t>
      </w:r>
    </w:p>
    <w:p w14:paraId="061218B6" w14:textId="2B4355BF" w:rsidR="00BA3052" w:rsidRPr="004D1DB6" w:rsidRDefault="00991A30" w:rsidP="00BA3052">
      <w:pPr>
        <w:pStyle w:val="Text"/>
        <w:numPr>
          <w:ilvl w:val="0"/>
          <w:numId w:val="28"/>
        </w:numPr>
        <w:rPr>
          <w:b/>
          <w:bCs/>
        </w:rPr>
      </w:pPr>
      <w:r w:rsidRPr="004D1DB6">
        <w:rPr>
          <w:b/>
          <w:bCs/>
          <w:lang w:val="en-ZA"/>
        </w:rPr>
        <w:t>Model</w:t>
      </w:r>
      <w:proofErr w:type="gramStart"/>
      <w:r w:rsidRPr="004D1DB6">
        <w:rPr>
          <w:b/>
          <w:bCs/>
          <w:lang w:val="en-ZA"/>
        </w:rPr>
        <w:t>#:R</w:t>
      </w:r>
      <w:proofErr w:type="gramEnd"/>
      <w:r w:rsidRPr="004D1DB6">
        <w:rPr>
          <w:b/>
          <w:bCs/>
          <w:lang w:val="en-ZA"/>
        </w:rPr>
        <w:t xml:space="preserve">38-BL-PC </w:t>
      </w:r>
      <w:proofErr w:type="spellStart"/>
      <w:r w:rsidRPr="004D1DB6">
        <w:rPr>
          <w:b/>
          <w:bCs/>
          <w:lang w:val="en-ZA"/>
        </w:rPr>
        <w:t>HeadsUp</w:t>
      </w:r>
      <w:proofErr w:type="spellEnd"/>
      <w:r w:rsidRPr="004D1DB6">
        <w:rPr>
          <w:b/>
          <w:bCs/>
          <w:lang w:val="en-ZA"/>
        </w:rPr>
        <w:t xml:space="preserve"> Racing Prop R38 (2CW+2CCW)-Poly Carbonate</w:t>
      </w:r>
    </w:p>
    <w:p w14:paraId="7272925C" w14:textId="1FA8C622" w:rsidR="004D1DB6" w:rsidRPr="00712FCD" w:rsidRDefault="002D00CA" w:rsidP="009269D0">
      <w:pPr>
        <w:pStyle w:val="Text"/>
        <w:ind w:left="720" w:firstLine="0"/>
      </w:pPr>
      <w:r>
        <w:rPr>
          <w:lang w:val="en-ZA"/>
        </w:rPr>
        <w:t>Eight t</w:t>
      </w:r>
      <w:r w:rsidR="00991A30">
        <w:rPr>
          <w:lang w:val="en-ZA"/>
        </w:rPr>
        <w:t>hree-blade propellers</w:t>
      </w:r>
      <w:r w:rsidR="00B4765F">
        <w:rPr>
          <w:lang w:val="en-ZA"/>
        </w:rPr>
        <w:t xml:space="preserve"> each</w:t>
      </w:r>
      <w:r>
        <w:rPr>
          <w:lang w:val="en-ZA"/>
        </w:rPr>
        <w:t xml:space="preserve"> </w:t>
      </w:r>
      <w:r w:rsidR="00B4765F">
        <w:rPr>
          <w:lang w:val="en-ZA"/>
        </w:rPr>
        <w:t>attached to</w:t>
      </w:r>
      <w:r>
        <w:rPr>
          <w:lang w:val="en-ZA"/>
        </w:rPr>
        <w:t xml:space="preserve"> </w:t>
      </w:r>
      <w:r w:rsidR="00B4765F">
        <w:rPr>
          <w:lang w:val="en-ZA"/>
        </w:rPr>
        <w:t>a</w:t>
      </w:r>
      <w:r>
        <w:rPr>
          <w:lang w:val="en-ZA"/>
        </w:rPr>
        <w:t xml:space="preserve"> T-Motor</w:t>
      </w:r>
      <w:r w:rsidR="00991A30">
        <w:rPr>
          <w:lang w:val="en-ZA"/>
        </w:rPr>
        <w:t xml:space="preserve"> on th</w:t>
      </w:r>
      <w:r>
        <w:rPr>
          <w:lang w:val="en-ZA"/>
        </w:rPr>
        <w:t xml:space="preserve">e </w:t>
      </w:r>
      <w:proofErr w:type="spellStart"/>
      <w:r>
        <w:rPr>
          <w:lang w:val="en-ZA"/>
        </w:rPr>
        <w:t>droverbot</w:t>
      </w:r>
      <w:proofErr w:type="spellEnd"/>
      <w:r w:rsidR="00B4765F">
        <w:rPr>
          <w:lang w:val="en-ZA"/>
        </w:rPr>
        <w:t xml:space="preserve"> </w:t>
      </w:r>
      <w:r w:rsidR="00B4765F" w:rsidRPr="007422F9">
        <w:t xml:space="preserve">and </w:t>
      </w:r>
      <w:r w:rsidR="00B4765F">
        <w:t xml:space="preserve">together they </w:t>
      </w:r>
      <w:r w:rsidR="00B4765F" w:rsidRPr="007422F9">
        <w:t>form the</w:t>
      </w:r>
      <w:r w:rsidR="00B4765F">
        <w:t xml:space="preserve"> eight</w:t>
      </w:r>
      <w:r w:rsidR="00B4765F" w:rsidRPr="007422F9">
        <w:t xml:space="preserve"> thrusters.</w:t>
      </w:r>
    </w:p>
    <w:p w14:paraId="382932A9" w14:textId="77777777" w:rsidR="004D1DB6" w:rsidRPr="004D1DB6" w:rsidRDefault="004D1DB6" w:rsidP="004D1DB6">
      <w:pPr>
        <w:pStyle w:val="Text"/>
        <w:numPr>
          <w:ilvl w:val="0"/>
          <w:numId w:val="28"/>
        </w:numPr>
        <w:rPr>
          <w:b/>
          <w:bCs/>
        </w:rPr>
      </w:pPr>
      <w:r w:rsidRPr="004D1DB6">
        <w:rPr>
          <w:b/>
          <w:bCs/>
        </w:rPr>
        <w:t>HGLRC Forward FD50A ESC</w:t>
      </w:r>
    </w:p>
    <w:p w14:paraId="21180C8D" w14:textId="645917EC" w:rsidR="004D1DB6" w:rsidRDefault="004D1DB6" w:rsidP="004D1DB6">
      <w:pPr>
        <w:pStyle w:val="Text"/>
        <w:ind w:left="720" w:firstLine="0"/>
      </w:pPr>
      <w:r>
        <w:t xml:space="preserve">Eight </w:t>
      </w:r>
      <w:r w:rsidRPr="002F3A99">
        <w:t>HGLRC Forward ESC</w:t>
      </w:r>
      <w:r>
        <w:t>’s</w:t>
      </w:r>
      <w:r w:rsidRPr="002F3A99">
        <w:t xml:space="preserve"> control the</w:t>
      </w:r>
      <w:r>
        <w:t xml:space="preserve"> eight</w:t>
      </w:r>
      <w:r w:rsidRPr="002F3A99">
        <w:t xml:space="preserve"> thruster motors. The HGLRC Forward ES</w:t>
      </w:r>
      <w:r>
        <w:t>C’</w:t>
      </w:r>
      <w:r w:rsidRPr="002F3A99">
        <w:t>s were configured with the software utility BLHeli32.</w:t>
      </w:r>
      <w:r>
        <w:t xml:space="preserve"> </w:t>
      </w:r>
      <w:r w:rsidRPr="002F3A99">
        <w:t xml:space="preserve">The BLHeli32 configuration was setup in such a way that all eight thruster motors have been configured </w:t>
      </w:r>
      <w:proofErr w:type="gramStart"/>
      <w:r w:rsidRPr="002F3A99">
        <w:t>exactly the same</w:t>
      </w:r>
      <w:proofErr w:type="gramEnd"/>
      <w:r w:rsidRPr="002F3A99">
        <w:t>. BLHeli32 was used to setup a configuration that allow ESCs and PCA9685 controller to work together to control the thruster</w:t>
      </w:r>
      <w:r>
        <w:t>’s</w:t>
      </w:r>
      <w:r w:rsidRPr="002F3A99">
        <w:t xml:space="preserve"> motors.</w:t>
      </w:r>
      <w:r w:rsidR="00DD33A5">
        <w:t xml:space="preserve"> </w:t>
      </w:r>
      <w:r w:rsidR="00EC19C3" w:rsidRPr="007A7206">
        <w:rPr>
          <w:sz w:val="18"/>
          <w:szCs w:val="18"/>
        </w:rPr>
        <w:t>[</w:t>
      </w:r>
      <w:r w:rsidR="00120380">
        <w:rPr>
          <w:sz w:val="18"/>
          <w:szCs w:val="18"/>
        </w:rPr>
        <w:t>4</w:t>
      </w:r>
      <w:r w:rsidR="00EC19C3" w:rsidRPr="007A7206">
        <w:rPr>
          <w:sz w:val="18"/>
          <w:szCs w:val="18"/>
        </w:rPr>
        <w:t>]</w:t>
      </w:r>
    </w:p>
    <w:p w14:paraId="70B3B70A" w14:textId="5F9F2EC9" w:rsidR="008E4A13" w:rsidRPr="008E4A13" w:rsidRDefault="00EC19C3" w:rsidP="008E4A13">
      <w:pPr>
        <w:pStyle w:val="Text"/>
        <w:numPr>
          <w:ilvl w:val="0"/>
          <w:numId w:val="28"/>
        </w:numPr>
        <w:rPr>
          <w:b/>
          <w:bCs/>
        </w:rPr>
      </w:pPr>
      <w:r w:rsidRPr="00EC19C3">
        <w:rPr>
          <w:b/>
          <w:bCs/>
        </w:rPr>
        <w:t xml:space="preserve">Male and Female </w:t>
      </w:r>
      <w:r w:rsidR="008E4A13" w:rsidRPr="008E4A13">
        <w:rPr>
          <w:b/>
          <w:bCs/>
        </w:rPr>
        <w:t>Connector Plugs</w:t>
      </w:r>
    </w:p>
    <w:p w14:paraId="4334072C" w14:textId="16771F4A" w:rsidR="004D1DB6" w:rsidRDefault="008E4A13" w:rsidP="008E4A13">
      <w:pPr>
        <w:pStyle w:val="Text"/>
        <w:ind w:left="720" w:firstLine="0"/>
      </w:pPr>
      <w:r>
        <w:t xml:space="preserve">Connector plugs connects the </w:t>
      </w:r>
      <w:proofErr w:type="spellStart"/>
      <w:r>
        <w:t>TAttu</w:t>
      </w:r>
      <w:proofErr w:type="spellEnd"/>
      <w:r>
        <w:t xml:space="preserve"> R-LINE 1550 </w:t>
      </w:r>
      <w:proofErr w:type="spellStart"/>
      <w:r>
        <w:t>mAh</w:t>
      </w:r>
      <w:proofErr w:type="spellEnd"/>
      <w:r>
        <w:t xml:space="preserve"> 120C battery with the eight HGLRC Forward ESC t</w:t>
      </w:r>
      <w:r w:rsidR="003C6181">
        <w:t>hat</w:t>
      </w:r>
      <w:r>
        <w:t xml:space="preserve"> drive eight thruster brushless motors.</w:t>
      </w:r>
      <w:r w:rsidR="003C6181">
        <w:t xml:space="preserve"> </w:t>
      </w:r>
      <w:r>
        <w:t>12 AWG wire is used to handle high drawn ampere.</w:t>
      </w:r>
    </w:p>
    <w:p w14:paraId="79CDF11A" w14:textId="77777777" w:rsidR="008E4A13" w:rsidRPr="008E4A13" w:rsidRDefault="008E4A13" w:rsidP="008E4A13">
      <w:pPr>
        <w:pStyle w:val="Text"/>
        <w:numPr>
          <w:ilvl w:val="0"/>
          <w:numId w:val="28"/>
        </w:numPr>
        <w:rPr>
          <w:b/>
          <w:bCs/>
        </w:rPr>
      </w:pPr>
      <w:proofErr w:type="spellStart"/>
      <w:r w:rsidRPr="008E4A13">
        <w:rPr>
          <w:b/>
          <w:bCs/>
        </w:rPr>
        <w:t>TAttu</w:t>
      </w:r>
      <w:proofErr w:type="spellEnd"/>
      <w:r w:rsidRPr="008E4A13">
        <w:rPr>
          <w:b/>
          <w:bCs/>
        </w:rPr>
        <w:t xml:space="preserve"> R-LINE 1550 </w:t>
      </w:r>
      <w:proofErr w:type="spellStart"/>
      <w:r w:rsidRPr="008E4A13">
        <w:rPr>
          <w:b/>
          <w:bCs/>
        </w:rPr>
        <w:t>mAh</w:t>
      </w:r>
      <w:proofErr w:type="spellEnd"/>
      <w:r w:rsidRPr="008E4A13">
        <w:rPr>
          <w:b/>
          <w:bCs/>
        </w:rPr>
        <w:t xml:space="preserve"> 120C Version 3.0 Battery</w:t>
      </w:r>
    </w:p>
    <w:p w14:paraId="6CA76FF3" w14:textId="77777777" w:rsidR="008E4A13" w:rsidRPr="00E31146" w:rsidRDefault="008E4A13" w:rsidP="008E4A13">
      <w:pPr>
        <w:pStyle w:val="Text"/>
        <w:ind w:left="720" w:firstLine="0"/>
      </w:pPr>
      <w:r w:rsidRPr="002F3A99">
        <w:t>This battery is used to power the ESCs and thruster motors</w:t>
      </w:r>
      <w:r>
        <w:t>.</w:t>
      </w:r>
    </w:p>
    <w:p w14:paraId="0D87C1E3" w14:textId="3FBCA5DE" w:rsidR="00BA3052" w:rsidRPr="008E4A13" w:rsidRDefault="002F3A99" w:rsidP="00BA3052">
      <w:pPr>
        <w:pStyle w:val="Text"/>
        <w:numPr>
          <w:ilvl w:val="0"/>
          <w:numId w:val="28"/>
        </w:numPr>
        <w:rPr>
          <w:b/>
          <w:bCs/>
        </w:rPr>
      </w:pPr>
      <w:r w:rsidRPr="008E4A13">
        <w:rPr>
          <w:b/>
          <w:bCs/>
        </w:rPr>
        <w:t>9-VOLT Battery</w:t>
      </w:r>
    </w:p>
    <w:p w14:paraId="214F85A3" w14:textId="0A8C306A" w:rsidR="002F3A99" w:rsidRPr="00E31146" w:rsidRDefault="002F3A99" w:rsidP="002F3A99">
      <w:pPr>
        <w:pStyle w:val="Text"/>
        <w:ind w:left="720" w:firstLine="0"/>
      </w:pPr>
      <w:r w:rsidRPr="002F3A99">
        <w:t>This battery is used to power the Arduino Nano and all other electronics (except ESCs and thruster motors)</w:t>
      </w:r>
      <w:r>
        <w:t>.</w:t>
      </w:r>
    </w:p>
    <w:p w14:paraId="43A04520" w14:textId="09E20609" w:rsidR="00BA3052" w:rsidRPr="008E4A13" w:rsidRDefault="002F3A99" w:rsidP="00BA3052">
      <w:pPr>
        <w:pStyle w:val="Text"/>
        <w:numPr>
          <w:ilvl w:val="0"/>
          <w:numId w:val="28"/>
        </w:numPr>
        <w:rPr>
          <w:b/>
          <w:bCs/>
        </w:rPr>
      </w:pPr>
      <w:r w:rsidRPr="008E4A13">
        <w:rPr>
          <w:b/>
          <w:bCs/>
        </w:rPr>
        <w:t>Omni-trolley wheels with legs</w:t>
      </w:r>
    </w:p>
    <w:p w14:paraId="3F0E2BAF" w14:textId="29A8EBEA" w:rsidR="002F3A99" w:rsidRPr="00E31146" w:rsidRDefault="002F3A99" w:rsidP="002F3A99">
      <w:pPr>
        <w:pStyle w:val="Text"/>
        <w:ind w:left="720" w:firstLine="0"/>
      </w:pPr>
      <w:r w:rsidRPr="002F3A99">
        <w:lastRenderedPageBreak/>
        <w:t xml:space="preserve">These trolley wheels are used to allow the </w:t>
      </w:r>
      <w:proofErr w:type="spellStart"/>
      <w:r w:rsidR="002A6D3D">
        <w:t>droverbot</w:t>
      </w:r>
      <w:proofErr w:type="spellEnd"/>
      <w:r w:rsidRPr="002F3A99">
        <w:t xml:space="preserve"> to move horizontal on the surface</w:t>
      </w:r>
      <w:r w:rsidR="005055AE">
        <w:t>, in any direction.</w:t>
      </w:r>
    </w:p>
    <w:p w14:paraId="1D98EBE7" w14:textId="0F463F43" w:rsidR="008E4A13" w:rsidRPr="008E4A13" w:rsidRDefault="008E4A13" w:rsidP="00BA3052">
      <w:pPr>
        <w:pStyle w:val="Text"/>
        <w:numPr>
          <w:ilvl w:val="0"/>
          <w:numId w:val="28"/>
        </w:numPr>
        <w:rPr>
          <w:b/>
          <w:bCs/>
        </w:rPr>
      </w:pPr>
      <w:r w:rsidRPr="008E4A13">
        <w:rPr>
          <w:b/>
          <w:bCs/>
        </w:rPr>
        <w:t xml:space="preserve">Remote control reset button </w:t>
      </w:r>
    </w:p>
    <w:p w14:paraId="6617AA74" w14:textId="389070DB" w:rsidR="008E4A13" w:rsidRDefault="008E4A13" w:rsidP="008E4A13">
      <w:pPr>
        <w:pStyle w:val="Text"/>
        <w:ind w:left="720" w:firstLine="0"/>
      </w:pPr>
      <w:r>
        <w:t>This button is connected to the embedded Arduino Mega inside the remote-control and is used to reset the remote control if needed.</w:t>
      </w:r>
    </w:p>
    <w:p w14:paraId="657027B6" w14:textId="77777777" w:rsidR="008E4A13" w:rsidRPr="008E4A13" w:rsidRDefault="008E4A13" w:rsidP="008E4A13">
      <w:pPr>
        <w:pStyle w:val="Text"/>
        <w:numPr>
          <w:ilvl w:val="0"/>
          <w:numId w:val="28"/>
        </w:numPr>
        <w:rPr>
          <w:b/>
          <w:bCs/>
        </w:rPr>
      </w:pPr>
      <w:r w:rsidRPr="008E4A13">
        <w:rPr>
          <w:b/>
          <w:bCs/>
        </w:rPr>
        <w:t>Remote control LCD display</w:t>
      </w:r>
    </w:p>
    <w:p w14:paraId="1AB04E41" w14:textId="799A4E75" w:rsidR="008E4A13" w:rsidRDefault="008E4A13" w:rsidP="008E4A13">
      <w:pPr>
        <w:pStyle w:val="Text"/>
        <w:ind w:left="720" w:firstLine="0"/>
      </w:pPr>
      <w:r w:rsidRPr="000603B6">
        <w:t xml:space="preserve">The LCD gives </w:t>
      </w:r>
      <w:r w:rsidR="003C6181">
        <w:t xml:space="preserve">visual </w:t>
      </w:r>
      <w:r w:rsidRPr="000603B6">
        <w:t xml:space="preserve">feedback </w:t>
      </w:r>
      <w:r w:rsidR="003C6181">
        <w:t xml:space="preserve">of the </w:t>
      </w:r>
      <w:r w:rsidRPr="000603B6">
        <w:t>button pressed</w:t>
      </w:r>
      <w:r w:rsidR="003C6181">
        <w:t xml:space="preserve"> on the </w:t>
      </w:r>
      <w:proofErr w:type="gramStart"/>
      <w:r w:rsidR="003C6181">
        <w:t>remote control</w:t>
      </w:r>
      <w:proofErr w:type="gramEnd"/>
      <w:r w:rsidR="003C6181">
        <w:t xml:space="preserve"> keypad. (See R below)</w:t>
      </w:r>
    </w:p>
    <w:p w14:paraId="6B3AE361" w14:textId="77777777" w:rsidR="008E4A13" w:rsidRPr="00164B83" w:rsidRDefault="008E4A13" w:rsidP="008E4A13">
      <w:pPr>
        <w:pStyle w:val="Text"/>
        <w:numPr>
          <w:ilvl w:val="0"/>
          <w:numId w:val="28"/>
        </w:numPr>
        <w:rPr>
          <w:b/>
          <w:bCs/>
        </w:rPr>
      </w:pPr>
      <w:r w:rsidRPr="00164B83">
        <w:rPr>
          <w:b/>
          <w:bCs/>
        </w:rPr>
        <w:t>nRF24L01 transceiver</w:t>
      </w:r>
    </w:p>
    <w:p w14:paraId="4D31F7D3" w14:textId="0C435910" w:rsidR="008E4A13" w:rsidRPr="00E31146" w:rsidRDefault="008E4A13" w:rsidP="008E4A13">
      <w:pPr>
        <w:pStyle w:val="Text"/>
        <w:ind w:left="720" w:firstLine="0"/>
      </w:pPr>
      <w:bookmarkStart w:id="4" w:name="_Hlk145231081"/>
      <w:r>
        <w:rPr>
          <w:lang w:val="en-ZA"/>
        </w:rPr>
        <w:t xml:space="preserve">This transceiver is used to communicate to the </w:t>
      </w:r>
      <w:r w:rsidR="00027A01">
        <w:rPr>
          <w:lang w:val="en-ZA"/>
        </w:rPr>
        <w:t xml:space="preserve">transceiver located on </w:t>
      </w:r>
      <w:r>
        <w:rPr>
          <w:lang w:val="en-ZA"/>
        </w:rPr>
        <w:t xml:space="preserve">the </w:t>
      </w:r>
      <w:proofErr w:type="spellStart"/>
      <w:r>
        <w:rPr>
          <w:lang w:val="en-ZA"/>
        </w:rPr>
        <w:t>dro</w:t>
      </w:r>
      <w:r w:rsidR="00027A01">
        <w:rPr>
          <w:lang w:val="en-ZA"/>
        </w:rPr>
        <w:t>verbot</w:t>
      </w:r>
      <w:proofErr w:type="spellEnd"/>
      <w:r>
        <w:rPr>
          <w:lang w:val="en-ZA"/>
        </w:rPr>
        <w:t>.</w:t>
      </w:r>
      <w:bookmarkEnd w:id="4"/>
    </w:p>
    <w:p w14:paraId="7503D882" w14:textId="7E643A25" w:rsidR="002F3A99" w:rsidRPr="008E4A13" w:rsidRDefault="002F3A99" w:rsidP="00BA3052">
      <w:pPr>
        <w:pStyle w:val="Text"/>
        <w:numPr>
          <w:ilvl w:val="0"/>
          <w:numId w:val="28"/>
        </w:numPr>
        <w:rPr>
          <w:b/>
          <w:bCs/>
        </w:rPr>
      </w:pPr>
      <w:r w:rsidRPr="008E4A13">
        <w:rPr>
          <w:b/>
          <w:bCs/>
        </w:rPr>
        <w:t>Remote control keypad</w:t>
      </w:r>
    </w:p>
    <w:p w14:paraId="5191F53D" w14:textId="506F2D39" w:rsidR="000603B6" w:rsidRDefault="000603B6" w:rsidP="000603B6">
      <w:pPr>
        <w:pStyle w:val="Text"/>
        <w:ind w:left="720" w:firstLine="0"/>
      </w:pPr>
      <w:r w:rsidRPr="000603B6">
        <w:t>Only one button was used in this study to activate the drone remotely</w:t>
      </w:r>
      <w:r w:rsidR="005055AE">
        <w:t>.</w:t>
      </w:r>
    </w:p>
    <w:p w14:paraId="1EECA2F3" w14:textId="77777777" w:rsidR="00BA3052" w:rsidRDefault="00BA3052" w:rsidP="00032894">
      <w:pPr>
        <w:pStyle w:val="Text"/>
        <w:ind w:firstLine="0"/>
      </w:pPr>
    </w:p>
    <w:p w14:paraId="1D5922FF" w14:textId="4C877F02" w:rsidR="004E15B0" w:rsidRDefault="000603B6" w:rsidP="00A15FDE">
      <w:pPr>
        <w:pStyle w:val="Heading3"/>
      </w:pPr>
      <w:proofErr w:type="spellStart"/>
      <w:r w:rsidRPr="000603B6">
        <w:t>Dro</w:t>
      </w:r>
      <w:r w:rsidR="005055AE">
        <w:t>verbot</w:t>
      </w:r>
      <w:proofErr w:type="spellEnd"/>
      <w:r w:rsidRPr="000603B6">
        <w:t xml:space="preserve"> Frame Design and Fabrication</w:t>
      </w:r>
    </w:p>
    <w:p w14:paraId="05204FDD" w14:textId="77777777" w:rsidR="0030595F" w:rsidRPr="0030595F" w:rsidRDefault="0030595F" w:rsidP="0030595F">
      <w:pPr>
        <w:pStyle w:val="Text"/>
      </w:pPr>
    </w:p>
    <w:p w14:paraId="7FA04FCC" w14:textId="56778A82" w:rsidR="001B1EAC" w:rsidRDefault="000603B6" w:rsidP="001B1EAC">
      <w:pPr>
        <w:pStyle w:val="Text"/>
      </w:pPr>
      <w:r w:rsidRPr="000603B6">
        <w:t xml:space="preserve">The </w:t>
      </w:r>
      <w:proofErr w:type="spellStart"/>
      <w:r w:rsidRPr="000603B6">
        <w:t>dro</w:t>
      </w:r>
      <w:r w:rsidR="00062A81">
        <w:t>verbot</w:t>
      </w:r>
      <w:proofErr w:type="spellEnd"/>
      <w:r w:rsidRPr="000603B6">
        <w:t xml:space="preserve"> frame design was approached using an iterative experimental approach as describe earlier</w:t>
      </w:r>
      <w:r w:rsidR="003E2C54">
        <w:t xml:space="preserve"> in the Conceptual Design</w:t>
      </w:r>
      <w:r w:rsidRPr="000603B6">
        <w:t>. This approach allowed for a dynamic and flexible design process, where adjustments and refinements were made based on empirical observations and feedback from initial experimental tests. Earlier iterations of the frame were built from carton box as well as plastic</w:t>
      </w:r>
      <w:r w:rsidR="00632A5F">
        <w:t xml:space="preserve"> (not 3D printed)</w:t>
      </w:r>
      <w:r w:rsidRPr="000603B6">
        <w:t xml:space="preserve">. Earlier shapes of the frame were circular but was abandoned in </w:t>
      </w:r>
      <w:r w:rsidR="00485850" w:rsidRPr="000603B6">
        <w:t>favor</w:t>
      </w:r>
      <w:r w:rsidRPr="000603B6">
        <w:t xml:space="preserve"> of an octagon shape as it allowed tighter and more precise mounting of the thruster motors. Preferring the octagon shape above the circular shape had no impact on the rotational motion, as an octagon shape can also spin around its </w:t>
      </w:r>
      <w:r w:rsidR="00485850" w:rsidRPr="000603B6">
        <w:t>center</w:t>
      </w:r>
      <w:r w:rsidR="003E2C54">
        <w:t xml:space="preserve"> (a.k.a. the centroid)</w:t>
      </w:r>
      <w:r w:rsidRPr="000603B6">
        <w:t xml:space="preserve">. The current </w:t>
      </w:r>
      <w:proofErr w:type="spellStart"/>
      <w:r w:rsidRPr="000603B6">
        <w:t>dro</w:t>
      </w:r>
      <w:r w:rsidR="00485850">
        <w:t>verbot</w:t>
      </w:r>
      <w:proofErr w:type="spellEnd"/>
      <w:r w:rsidRPr="000603B6">
        <w:t xml:space="preserve"> frame is rigid and was designed to accommodate the selected propulsion system components while minimizing weight and to limit impact on the flow of air generated by the propellers. The frame was designed using CAD software, and then 3D printed using PVA plastic. Several iterations later, the final drone frame</w:t>
      </w:r>
      <w:r w:rsidR="00332F5E">
        <w:t xml:space="preserve"> used in this study</w:t>
      </w:r>
      <w:r w:rsidRPr="000603B6">
        <w:t xml:space="preserve"> – with components - had a total weight of 1392 gram (including total weight of batteries - 226 gram (</w:t>
      </w:r>
      <w:proofErr w:type="spellStart"/>
      <w:r w:rsidRPr="000603B6">
        <w:t>Tattu</w:t>
      </w:r>
      <w:proofErr w:type="spellEnd"/>
      <w:r w:rsidRPr="000603B6">
        <w:t xml:space="preserve"> R-line</w:t>
      </w:r>
      <w:r w:rsidR="003E2C54">
        <w:t xml:space="preserve"> battery</w:t>
      </w:r>
      <w:r w:rsidRPr="000603B6">
        <w:t xml:space="preserve"> 181</w:t>
      </w:r>
      <w:r w:rsidR="003E2C54">
        <w:t xml:space="preserve"> </w:t>
      </w:r>
      <w:r w:rsidRPr="000603B6">
        <w:t>gram plus 9-volt</w:t>
      </w:r>
      <w:r w:rsidR="003E2C54">
        <w:t xml:space="preserve"> </w:t>
      </w:r>
      <w:r w:rsidR="000965A7">
        <w:t xml:space="preserve">battery </w:t>
      </w:r>
      <w:r w:rsidR="000965A7" w:rsidRPr="000603B6">
        <w:t>45</w:t>
      </w:r>
      <w:r w:rsidRPr="000603B6">
        <w:t xml:space="preserve"> gram)</w:t>
      </w:r>
      <w:r w:rsidR="00485850">
        <w:t xml:space="preserve">. The </w:t>
      </w:r>
      <w:r w:rsidR="006447EE">
        <w:t>apothem</w:t>
      </w:r>
      <w:r w:rsidRPr="000603B6">
        <w:t xml:space="preserve"> of </w:t>
      </w:r>
      <w:r w:rsidR="00485850">
        <w:t xml:space="preserve">the octagon frame is </w:t>
      </w:r>
      <w:r w:rsidRPr="000603B6">
        <w:t>20 cm.</w:t>
      </w:r>
      <w:r w:rsidR="006447EE">
        <w:t xml:space="preserve"> The side length 15.5 cm. The height</w:t>
      </w:r>
      <w:r w:rsidR="00745350">
        <w:t xml:space="preserve"> and width</w:t>
      </w:r>
      <w:r w:rsidR="006447EE">
        <w:t xml:space="preserve"> of the </w:t>
      </w:r>
      <w:r w:rsidR="00B70328">
        <w:t>octagon sides varies</w:t>
      </w:r>
      <w:r w:rsidR="00E81456">
        <w:t>.</w:t>
      </w:r>
      <w:r w:rsidR="00B70328">
        <w:t xml:space="preserve"> </w:t>
      </w:r>
      <w:r w:rsidR="00E81456">
        <w:t>The height and width are</w:t>
      </w:r>
      <w:r w:rsidR="006447EE">
        <w:t xml:space="preserve"> 2cm</w:t>
      </w:r>
      <w:r w:rsidR="00745350">
        <w:t xml:space="preserve"> and 0.5cm respectively</w:t>
      </w:r>
      <w:r w:rsidR="00B70328">
        <w:t xml:space="preserve"> - with no thruster mounted - to where thrusters are mounted </w:t>
      </w:r>
      <w:r w:rsidR="00E81456">
        <w:t>on the sides,</w:t>
      </w:r>
      <w:r w:rsidR="00B70328">
        <w:t xml:space="preserve"> the height is 1.1cm</w:t>
      </w:r>
      <w:r w:rsidR="00745350">
        <w:t xml:space="preserve"> and the width 2cm</w:t>
      </w:r>
      <w:r w:rsidR="00B70328">
        <w:t xml:space="preserve">. The section of the </w:t>
      </w:r>
      <w:r w:rsidR="00E81456">
        <w:t>sides</w:t>
      </w:r>
      <w:r w:rsidR="00B70328">
        <w:t xml:space="preserve"> where the thruster is mounted – the casing - the height is 2.5cm</w:t>
      </w:r>
      <w:r w:rsidR="00745350">
        <w:t xml:space="preserve"> and the width is</w:t>
      </w:r>
      <w:r w:rsidR="008C4C74">
        <w:t xml:space="preserve"> 2cm</w:t>
      </w:r>
      <w:r w:rsidR="00B70328">
        <w:t xml:space="preserve">. </w:t>
      </w:r>
      <w:r w:rsidR="008C4C74">
        <w:t>The rods</w:t>
      </w:r>
      <w:r w:rsidR="00714FF0">
        <w:t>’</w:t>
      </w:r>
      <w:r w:rsidR="008C4C74">
        <w:t xml:space="preserve"> height without the lids </w:t>
      </w:r>
      <w:r w:rsidR="00714FF0">
        <w:t xml:space="preserve">are </w:t>
      </w:r>
      <w:r w:rsidR="008C4C74">
        <w:t>1.1cm and the lid</w:t>
      </w:r>
      <w:r w:rsidR="00714FF0">
        <w:t>s</w:t>
      </w:r>
      <w:r w:rsidR="008C4C74">
        <w:t xml:space="preserve"> </w:t>
      </w:r>
      <w:r w:rsidR="00714FF0">
        <w:t xml:space="preserve">are </w:t>
      </w:r>
      <w:r w:rsidR="008C4C74">
        <w:t>0.3cm. The rods</w:t>
      </w:r>
      <w:r w:rsidR="00714FF0">
        <w:t>’</w:t>
      </w:r>
      <w:r w:rsidR="008C4C74">
        <w:t xml:space="preserve"> width </w:t>
      </w:r>
      <w:proofErr w:type="gramStart"/>
      <w:r w:rsidR="00714FF0">
        <w:t>are</w:t>
      </w:r>
      <w:proofErr w:type="gramEnd"/>
      <w:r w:rsidR="008C4C74">
        <w:t xml:space="preserve"> 4.5cm and length </w:t>
      </w:r>
      <w:r w:rsidR="00714FF0">
        <w:t xml:space="preserve">are </w:t>
      </w:r>
      <w:r w:rsidR="008C4C74">
        <w:t xml:space="preserve">15cm. The hub at the center of the octagon shape have a diameter of 7.5 cm with the opening at </w:t>
      </w:r>
      <w:r w:rsidR="008C4C74">
        <w:lastRenderedPageBreak/>
        <w:t xml:space="preserve">the centroid of the octagon shape, with a diameter </w:t>
      </w:r>
      <w:r w:rsidR="00E81456">
        <w:t>of</w:t>
      </w:r>
      <w:r w:rsidR="008C4C74">
        <w:t xml:space="preserve"> 2.2cm where an axle could fit in.</w:t>
      </w:r>
      <w:r w:rsidR="00B70328">
        <w:t xml:space="preserve"> </w:t>
      </w:r>
      <w:r w:rsidR="000B70EB" w:rsidRPr="00EC071A">
        <w:t>Fig.</w:t>
      </w:r>
      <w:r w:rsidR="005C115A">
        <w:t xml:space="preserve"> </w:t>
      </w:r>
      <w:r w:rsidR="000B70EB" w:rsidRPr="00EC071A">
        <w:t>7</w:t>
      </w:r>
      <w:r w:rsidRPr="000603B6">
        <w:t xml:space="preserve"> below shows the </w:t>
      </w:r>
      <w:r w:rsidR="00A06B44">
        <w:t>covers</w:t>
      </w:r>
      <w:r w:rsidRPr="000603B6">
        <w:t xml:space="preserve"> lifted </w:t>
      </w:r>
      <w:r w:rsidR="00A06B44">
        <w:t xml:space="preserve">from the octagon frame </w:t>
      </w:r>
      <w:r w:rsidR="00F05C66">
        <w:t>rods</w:t>
      </w:r>
      <w:r w:rsidR="00EA5A68">
        <w:t>,</w:t>
      </w:r>
      <w:r w:rsidRPr="000603B6">
        <w:t xml:space="preserve"> that exposes the wiring as well as the embedded Arduino Nano and nRF24L01 transceiver. </w:t>
      </w:r>
      <w:r w:rsidR="000B70EB">
        <w:t>Fig. 8</w:t>
      </w:r>
      <w:r w:rsidRPr="000603B6">
        <w:t xml:space="preserve"> show a top-down view of the octagon shape frame </w:t>
      </w:r>
      <w:r w:rsidR="00462876">
        <w:t xml:space="preserve">of the </w:t>
      </w:r>
      <w:proofErr w:type="spellStart"/>
      <w:r w:rsidRPr="000603B6">
        <w:t>dro</w:t>
      </w:r>
      <w:r w:rsidR="000C4902">
        <w:t>verbot</w:t>
      </w:r>
      <w:proofErr w:type="spellEnd"/>
      <w:r w:rsidR="00462876">
        <w:t>,</w:t>
      </w:r>
      <w:r w:rsidRPr="000603B6">
        <w:t xml:space="preserve"> with the two </w:t>
      </w:r>
      <w:r w:rsidR="00F05C66">
        <w:t>rods</w:t>
      </w:r>
      <w:r w:rsidRPr="000603B6">
        <w:t xml:space="preserve"> in the shape of a cross</w:t>
      </w:r>
      <w:r w:rsidR="00F74D0A">
        <w:t xml:space="preserve"> (red)</w:t>
      </w:r>
      <w:r w:rsidRPr="000603B6">
        <w:t xml:space="preserve"> connected to the octagon frame</w:t>
      </w:r>
      <w:r w:rsidR="00F74D0A">
        <w:t xml:space="preserve"> (yellow)</w:t>
      </w:r>
      <w:r w:rsidRPr="000603B6">
        <w:t xml:space="preserve">. </w:t>
      </w:r>
      <w:r w:rsidR="000B70EB">
        <w:t>Fig. 9</w:t>
      </w:r>
      <w:r w:rsidRPr="000603B6">
        <w:t xml:space="preserve"> shows a bottom view of the </w:t>
      </w:r>
      <w:proofErr w:type="spellStart"/>
      <w:r w:rsidRPr="000603B6">
        <w:t>dro</w:t>
      </w:r>
      <w:r w:rsidR="000C4902">
        <w:t>verbot</w:t>
      </w:r>
      <w:proofErr w:type="spellEnd"/>
      <w:r w:rsidRPr="000603B6">
        <w:t>. Note</w:t>
      </w:r>
      <w:r w:rsidR="00714FF0">
        <w:t xml:space="preserve"> -</w:t>
      </w:r>
      <w:r w:rsidR="000C4902">
        <w:t xml:space="preserve"> at</w:t>
      </w:r>
      <w:r w:rsidRPr="000603B6">
        <w:t xml:space="preserve"> the </w:t>
      </w:r>
      <w:r w:rsidR="000C4902" w:rsidRPr="000603B6">
        <w:t>center</w:t>
      </w:r>
      <w:r w:rsidRPr="000603B6">
        <w:t xml:space="preserve"> of the </w:t>
      </w:r>
      <w:proofErr w:type="spellStart"/>
      <w:r w:rsidRPr="000603B6">
        <w:t>dro</w:t>
      </w:r>
      <w:r w:rsidR="000C4902">
        <w:t>verbot</w:t>
      </w:r>
      <w:proofErr w:type="spellEnd"/>
      <w:r w:rsidRPr="000603B6">
        <w:t xml:space="preserve"> is </w:t>
      </w:r>
      <w:r w:rsidRPr="0043792B">
        <w:rPr>
          <w:color w:val="000000" w:themeColor="text1"/>
        </w:rPr>
        <w:t xml:space="preserve">a </w:t>
      </w:r>
      <w:r w:rsidR="000C4902" w:rsidRPr="0043792B">
        <w:rPr>
          <w:color w:val="000000" w:themeColor="text1"/>
        </w:rPr>
        <w:t>hub</w:t>
      </w:r>
      <w:r w:rsidR="00A916D4">
        <w:rPr>
          <w:color w:val="000000" w:themeColor="text1"/>
        </w:rPr>
        <w:t xml:space="preserve"> (as pointed by </w:t>
      </w:r>
      <w:r w:rsidR="00F74D0A">
        <w:rPr>
          <w:color w:val="000000" w:themeColor="text1"/>
        </w:rPr>
        <w:t>A</w:t>
      </w:r>
      <w:r w:rsidR="00A916D4">
        <w:rPr>
          <w:color w:val="000000" w:themeColor="text1"/>
        </w:rPr>
        <w:t>)</w:t>
      </w:r>
      <w:r w:rsidRPr="000603B6">
        <w:t>, where an axle can be fitted</w:t>
      </w:r>
      <w:r w:rsidR="00EC071A">
        <w:t xml:space="preserve"> at the centroid</w:t>
      </w:r>
      <w:r w:rsidR="00F74D0A">
        <w:t xml:space="preserve"> position</w:t>
      </w:r>
      <w:r w:rsidR="00EC071A">
        <w:t xml:space="preserve"> of the octagon</w:t>
      </w:r>
      <w:r w:rsidRPr="000603B6">
        <w:t xml:space="preserve">. This allow the </w:t>
      </w:r>
      <w:proofErr w:type="spellStart"/>
      <w:r w:rsidRPr="000603B6">
        <w:t>dro</w:t>
      </w:r>
      <w:r w:rsidR="000C4902">
        <w:t>verbot</w:t>
      </w:r>
      <w:proofErr w:type="spellEnd"/>
      <w:r w:rsidRPr="000603B6">
        <w:t xml:space="preserve"> to be connected to an external frame much like wheels are connected to the body of a car</w:t>
      </w:r>
      <w:r w:rsidR="000E7B82" w:rsidRPr="00436EA7">
        <w:t>.</w:t>
      </w:r>
      <w:r w:rsidR="000E7B82" w:rsidRPr="00E31146">
        <w:t xml:space="preserve"> </w:t>
      </w:r>
    </w:p>
    <w:p w14:paraId="7B44F900" w14:textId="77777777" w:rsidR="000603B6" w:rsidRPr="00E31146" w:rsidRDefault="000603B6" w:rsidP="000603B6">
      <w:pPr>
        <w:rPr>
          <w:noProof/>
        </w:rPr>
      </w:pPr>
    </w:p>
    <w:p w14:paraId="20116399" w14:textId="77777777" w:rsidR="000603B6" w:rsidRPr="00E31146" w:rsidRDefault="000603B6" w:rsidP="000603B6">
      <w:pPr>
        <w:jc w:val="center"/>
      </w:pPr>
      <w:r w:rsidRPr="0043519E">
        <w:rPr>
          <w:noProof/>
        </w:rPr>
        <w:drawing>
          <wp:inline distT="0" distB="0" distL="0" distR="0" wp14:anchorId="2239C266" wp14:editId="0F4E5BE3">
            <wp:extent cx="4048125" cy="30360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68986" cy="3051739"/>
                    </a:xfrm>
                    <a:prstGeom prst="rect">
                      <a:avLst/>
                    </a:prstGeom>
                    <a:noFill/>
                    <a:ln>
                      <a:noFill/>
                    </a:ln>
                  </pic:spPr>
                </pic:pic>
              </a:graphicData>
            </a:graphic>
          </wp:inline>
        </w:drawing>
      </w:r>
    </w:p>
    <w:p w14:paraId="56269BF4" w14:textId="1251E065" w:rsidR="000603B6" w:rsidRPr="00E31146" w:rsidRDefault="000603B6" w:rsidP="000603B6">
      <w:pPr>
        <w:pStyle w:val="Caption"/>
        <w:jc w:val="center"/>
      </w:pPr>
      <w:r w:rsidRPr="00E31146">
        <w:t xml:space="preserve">Fig. </w:t>
      </w:r>
      <w:r>
        <w:rPr>
          <w:noProof/>
        </w:rPr>
        <w:t>7</w:t>
      </w:r>
      <w:r w:rsidRPr="00E31146">
        <w:tab/>
      </w:r>
      <w:r w:rsidR="00CD5BD9">
        <w:t>Covers lifte</w:t>
      </w:r>
      <w:r w:rsidR="008050E7">
        <w:t>d</w:t>
      </w:r>
      <w:r w:rsidR="00CD5BD9">
        <w:t xml:space="preserve"> </w:t>
      </w:r>
      <w:r w:rsidR="008050E7">
        <w:t>from rods show</w:t>
      </w:r>
      <w:r w:rsidR="00B9099C">
        <w:t>casing the</w:t>
      </w:r>
      <w:r w:rsidR="00CD5BD9">
        <w:t xml:space="preserve"> wiring of </w:t>
      </w:r>
      <w:r w:rsidR="00B9099C">
        <w:t xml:space="preserve">the </w:t>
      </w:r>
      <w:proofErr w:type="spellStart"/>
      <w:r w:rsidR="00B9099C">
        <w:t>droverbot</w:t>
      </w:r>
      <w:proofErr w:type="spellEnd"/>
    </w:p>
    <w:p w14:paraId="5F97366F" w14:textId="77777777" w:rsidR="000603B6" w:rsidRPr="00E31146" w:rsidRDefault="000603B6" w:rsidP="000603B6">
      <w:pPr>
        <w:rPr>
          <w:noProof/>
        </w:rPr>
      </w:pPr>
    </w:p>
    <w:p w14:paraId="47103B22" w14:textId="77777777" w:rsidR="000603B6" w:rsidRPr="00E31146" w:rsidRDefault="000603B6" w:rsidP="000603B6">
      <w:pPr>
        <w:jc w:val="center"/>
      </w:pPr>
      <w:r w:rsidRPr="0043519E">
        <w:rPr>
          <w:noProof/>
        </w:rPr>
        <w:lastRenderedPageBreak/>
        <w:drawing>
          <wp:inline distT="0" distB="0" distL="0" distR="0" wp14:anchorId="652619BD" wp14:editId="4A4A4E19">
            <wp:extent cx="4426085" cy="36801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438682" cy="3690651"/>
                    </a:xfrm>
                    <a:prstGeom prst="rect">
                      <a:avLst/>
                    </a:prstGeom>
                    <a:noFill/>
                    <a:ln>
                      <a:noFill/>
                    </a:ln>
                  </pic:spPr>
                </pic:pic>
              </a:graphicData>
            </a:graphic>
          </wp:inline>
        </w:drawing>
      </w:r>
    </w:p>
    <w:p w14:paraId="54B95606" w14:textId="35D5948C" w:rsidR="000603B6" w:rsidRPr="00E31146" w:rsidRDefault="000603B6" w:rsidP="000603B6">
      <w:pPr>
        <w:pStyle w:val="Caption"/>
        <w:jc w:val="center"/>
      </w:pPr>
      <w:r w:rsidRPr="00E31146">
        <w:t xml:space="preserve">Fig. </w:t>
      </w:r>
      <w:r>
        <w:rPr>
          <w:noProof/>
        </w:rPr>
        <w:t>8</w:t>
      </w:r>
      <w:r w:rsidRPr="00E31146">
        <w:tab/>
      </w:r>
      <w:r w:rsidR="00CD5BD9">
        <w:t xml:space="preserve">Top view of </w:t>
      </w:r>
      <w:proofErr w:type="spellStart"/>
      <w:r w:rsidR="00CD5BD9">
        <w:t>dro</w:t>
      </w:r>
      <w:r w:rsidR="00B9099C">
        <w:t>verbot</w:t>
      </w:r>
      <w:proofErr w:type="spellEnd"/>
      <w:r w:rsidRPr="00E31146">
        <w:t>.</w:t>
      </w:r>
    </w:p>
    <w:p w14:paraId="4DB2BB58" w14:textId="77777777" w:rsidR="000603B6" w:rsidRPr="00E31146" w:rsidRDefault="000603B6" w:rsidP="000603B6">
      <w:pPr>
        <w:rPr>
          <w:noProof/>
        </w:rPr>
      </w:pPr>
    </w:p>
    <w:p w14:paraId="5CCA04B9" w14:textId="77777777" w:rsidR="000603B6" w:rsidRPr="00E31146" w:rsidRDefault="000603B6" w:rsidP="000603B6">
      <w:pPr>
        <w:jc w:val="center"/>
      </w:pPr>
      <w:r w:rsidRPr="0043519E">
        <w:rPr>
          <w:noProof/>
        </w:rPr>
        <w:drawing>
          <wp:inline distT="0" distB="0" distL="0" distR="0" wp14:anchorId="7BB8F74F" wp14:editId="304722B8">
            <wp:extent cx="4079014" cy="3134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079014" cy="3134035"/>
                    </a:xfrm>
                    <a:prstGeom prst="rect">
                      <a:avLst/>
                    </a:prstGeom>
                    <a:noFill/>
                    <a:ln>
                      <a:noFill/>
                    </a:ln>
                  </pic:spPr>
                </pic:pic>
              </a:graphicData>
            </a:graphic>
          </wp:inline>
        </w:drawing>
      </w:r>
    </w:p>
    <w:p w14:paraId="4D241150" w14:textId="6EC4E30D" w:rsidR="000603B6" w:rsidRPr="00E31146" w:rsidRDefault="000603B6" w:rsidP="000603B6">
      <w:pPr>
        <w:pStyle w:val="Caption"/>
        <w:jc w:val="center"/>
      </w:pPr>
      <w:r w:rsidRPr="00E31146">
        <w:t xml:space="preserve">Fig. </w:t>
      </w:r>
      <w:r>
        <w:rPr>
          <w:noProof/>
        </w:rPr>
        <w:t>9</w:t>
      </w:r>
      <w:r w:rsidRPr="00E31146">
        <w:tab/>
      </w:r>
      <w:r w:rsidR="00CD5BD9">
        <w:t xml:space="preserve">Bottom view of </w:t>
      </w:r>
      <w:proofErr w:type="spellStart"/>
      <w:r w:rsidR="00CD5BD9">
        <w:t>dro</w:t>
      </w:r>
      <w:r w:rsidR="00B9099C">
        <w:t>verbot</w:t>
      </w:r>
      <w:proofErr w:type="spellEnd"/>
      <w:r w:rsidR="00563C27">
        <w:t xml:space="preserve"> with hub for an axle.</w:t>
      </w:r>
    </w:p>
    <w:p w14:paraId="088F8E58" w14:textId="06547F38" w:rsidR="00F74D0A" w:rsidRPr="00E31146" w:rsidRDefault="000E7B82" w:rsidP="00F74D0A">
      <w:pPr>
        <w:pStyle w:val="Text"/>
      </w:pPr>
      <w:r w:rsidRPr="00E31146">
        <w:t xml:space="preserve"> </w:t>
      </w:r>
    </w:p>
    <w:p w14:paraId="727EF7BC" w14:textId="2F4D9CE9" w:rsidR="005B5BE2" w:rsidRPr="00E31146" w:rsidRDefault="00371D61" w:rsidP="00835AF5">
      <w:pPr>
        <w:pStyle w:val="Heading1"/>
      </w:pPr>
      <w:r>
        <w:lastRenderedPageBreak/>
        <w:t xml:space="preserve"> </w:t>
      </w:r>
      <w:r w:rsidR="00CD5BD9">
        <w:t>Propulsion system</w:t>
      </w:r>
    </w:p>
    <w:p w14:paraId="472AF015" w14:textId="77777777" w:rsidR="002F5907" w:rsidRPr="00E31146" w:rsidRDefault="002F5907" w:rsidP="002F5907">
      <w:pPr>
        <w:rPr>
          <w:noProof/>
        </w:rPr>
      </w:pPr>
    </w:p>
    <w:p w14:paraId="5549261A" w14:textId="77777777" w:rsidR="002F5907" w:rsidRPr="00E31146" w:rsidRDefault="002F5907" w:rsidP="002F5907">
      <w:pPr>
        <w:jc w:val="center"/>
      </w:pPr>
      <w:r w:rsidRPr="0043519E">
        <w:rPr>
          <w:noProof/>
        </w:rPr>
        <w:drawing>
          <wp:inline distT="0" distB="0" distL="0" distR="0" wp14:anchorId="3E7CB5C3" wp14:editId="5573081F">
            <wp:extent cx="5305425" cy="43827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09746" cy="4386312"/>
                    </a:xfrm>
                    <a:prstGeom prst="rect">
                      <a:avLst/>
                    </a:prstGeom>
                    <a:noFill/>
                    <a:ln>
                      <a:noFill/>
                    </a:ln>
                  </pic:spPr>
                </pic:pic>
              </a:graphicData>
            </a:graphic>
          </wp:inline>
        </w:drawing>
      </w:r>
    </w:p>
    <w:p w14:paraId="7247906E" w14:textId="2159C79B" w:rsidR="002F5907" w:rsidRPr="00E31146" w:rsidRDefault="002F5907" w:rsidP="002F5907">
      <w:pPr>
        <w:pStyle w:val="Caption"/>
        <w:jc w:val="center"/>
      </w:pPr>
      <w:r w:rsidRPr="00E31146">
        <w:t xml:space="preserve">Fig. </w:t>
      </w:r>
      <w:r>
        <w:rPr>
          <w:noProof/>
        </w:rPr>
        <w:t>10</w:t>
      </w:r>
      <w:r w:rsidRPr="00E31146">
        <w:tab/>
      </w:r>
      <w:r w:rsidRPr="002F5907">
        <w:t>The basic design of the propulsion system</w:t>
      </w:r>
    </w:p>
    <w:p w14:paraId="25DDC067" w14:textId="77777777" w:rsidR="002F5907" w:rsidRDefault="002F5907" w:rsidP="004E15B0">
      <w:pPr>
        <w:pStyle w:val="Text"/>
      </w:pPr>
    </w:p>
    <w:p w14:paraId="36C9E5E6" w14:textId="443D027D" w:rsidR="002F5907" w:rsidRDefault="002F5907" w:rsidP="002F5907">
      <w:pPr>
        <w:pStyle w:val="Text"/>
      </w:pPr>
      <w:r>
        <w:t xml:space="preserve">In </w:t>
      </w:r>
      <w:r w:rsidR="003A73C4">
        <w:t>Fig. 10</w:t>
      </w:r>
      <w:r>
        <w:t>, two thrusters are located on each rod (</w:t>
      </w:r>
      <w:r w:rsidR="002958BA">
        <w:t>Fig. 10</w:t>
      </w:r>
      <w:r>
        <w:t xml:space="preserve"> - </w:t>
      </w:r>
      <w:r w:rsidR="00F74D0A">
        <w:t>D</w:t>
      </w:r>
      <w:r>
        <w:t xml:space="preserve"> &amp; </w:t>
      </w:r>
      <w:r w:rsidR="00F74D0A">
        <w:t>E</w:t>
      </w:r>
      <w:r>
        <w:t xml:space="preserve"> and </w:t>
      </w:r>
      <w:r w:rsidR="002958BA">
        <w:t>Fig. 10</w:t>
      </w:r>
      <w:r>
        <w:t xml:space="preserve"> - </w:t>
      </w:r>
      <w:r w:rsidR="00F74D0A">
        <w:t>C</w:t>
      </w:r>
      <w:r>
        <w:t xml:space="preserve"> &amp; </w:t>
      </w:r>
      <w:r w:rsidR="00F74D0A">
        <w:t>G</w:t>
      </w:r>
      <w:r>
        <w:t>) that produce rotational motion in opposite directions (clockwise and anti-clockwise, respectively)</w:t>
      </w:r>
      <w:r w:rsidR="002F45E7">
        <w:t xml:space="preserve"> by being implemented as force couples.</w:t>
      </w:r>
      <w:r>
        <w:t xml:space="preserve"> On the octagon frame four thrusters (</w:t>
      </w:r>
      <w:r w:rsidR="002958BA">
        <w:t>Fig. 10</w:t>
      </w:r>
      <w:r>
        <w:t xml:space="preserve"> </w:t>
      </w:r>
      <w:r w:rsidR="00544B92">
        <w:t>–</w:t>
      </w:r>
      <w:r>
        <w:t xml:space="preserve"> </w:t>
      </w:r>
      <w:r w:rsidR="00544B92">
        <w:t xml:space="preserve">A, </w:t>
      </w:r>
      <w:r w:rsidR="00220A34">
        <w:t>B</w:t>
      </w:r>
      <w:r w:rsidR="00544B92">
        <w:t xml:space="preserve">, F and </w:t>
      </w:r>
      <w:r w:rsidR="00F66AEE">
        <w:t>H</w:t>
      </w:r>
      <w:r>
        <w:t xml:space="preserve">) produce </w:t>
      </w:r>
      <w:r w:rsidR="001324AC">
        <w:t>forward propulsion</w:t>
      </w:r>
      <w:r>
        <w:t xml:space="preserve"> by implementing </w:t>
      </w:r>
      <w:r w:rsidR="002F45E7">
        <w:t xml:space="preserve">variable </w:t>
      </w:r>
      <w:r>
        <w:t>vector addition</w:t>
      </w:r>
      <w:r w:rsidR="002F45E7">
        <w:t xml:space="preserve"> as</w:t>
      </w:r>
      <w:r w:rsidR="00632A5F">
        <w:t xml:space="preserve"> the</w:t>
      </w:r>
      <w:r w:rsidR="002F45E7">
        <w:t xml:space="preserve"> </w:t>
      </w:r>
      <w:proofErr w:type="spellStart"/>
      <w:r w:rsidR="002F45E7">
        <w:t>droverbot</w:t>
      </w:r>
      <w:proofErr w:type="spellEnd"/>
      <w:r w:rsidR="002F45E7">
        <w:t xml:space="preserve"> rotates.</w:t>
      </w:r>
      <w:r w:rsidR="00F66AEE">
        <w:t xml:space="preserve"> (</w:t>
      </w:r>
      <w:r w:rsidR="001324AC">
        <w:t>Various</w:t>
      </w:r>
      <w:r w:rsidR="00F66AEE">
        <w:t xml:space="preserve"> combinations</w:t>
      </w:r>
      <w:r w:rsidR="001324AC">
        <w:t xml:space="preserve"> of these thrusters can produce forward propulsion in various directions</w:t>
      </w:r>
      <w:r w:rsidR="00F66AEE">
        <w:t xml:space="preserve"> and will be explained in detail in section VI. </w:t>
      </w:r>
      <w:r w:rsidR="00F66AEE" w:rsidRPr="00F66AEE">
        <w:t>Results and Analysis</w:t>
      </w:r>
      <w:r w:rsidR="00F66AEE">
        <w:t>)</w:t>
      </w:r>
    </w:p>
    <w:p w14:paraId="7A8583AA" w14:textId="44B8883A" w:rsidR="002F5907" w:rsidRDefault="002F5907" w:rsidP="002F5907">
      <w:pPr>
        <w:pStyle w:val="Text"/>
      </w:pPr>
      <w:r>
        <w:t xml:space="preserve">Located at the </w:t>
      </w:r>
      <w:r w:rsidR="002958BA">
        <w:t>center</w:t>
      </w:r>
      <w:r>
        <w:t xml:space="preserve"> of the propulsion system and elevated, is a multi-function </w:t>
      </w:r>
      <w:r w:rsidR="00D46E37">
        <w:t>Adafruit BNO055</w:t>
      </w:r>
      <w:r>
        <w:t xml:space="preserve"> sensor (</w:t>
      </w:r>
      <w:r w:rsidR="00F97DD9">
        <w:t xml:space="preserve">Fig. 10 </w:t>
      </w:r>
      <w:r>
        <w:t xml:space="preserve">- </w:t>
      </w:r>
      <w:r w:rsidR="00C12453">
        <w:t>J</w:t>
      </w:r>
      <w:r>
        <w:t xml:space="preserve">). This sensor measures the orientation angle of the propulsion system in three-dimensional space. This positional feedback data is provided as input to the </w:t>
      </w:r>
      <w:r w:rsidR="00F97DD9">
        <w:t>Arduino Nano</w:t>
      </w:r>
      <w:r>
        <w:t xml:space="preserve"> (</w:t>
      </w:r>
      <w:r w:rsidR="00F97DD9">
        <w:t xml:space="preserve">Fig. 10 </w:t>
      </w:r>
      <w:r>
        <w:t xml:space="preserve">– </w:t>
      </w:r>
      <w:r w:rsidR="00C12453">
        <w:t>I</w:t>
      </w:r>
      <w:r>
        <w:t>)</w:t>
      </w:r>
      <w:r w:rsidR="00C12453">
        <w:t>, which is embedded inside the rod.</w:t>
      </w:r>
    </w:p>
    <w:p w14:paraId="0BF2D78B" w14:textId="1529E761" w:rsidR="004E15B0" w:rsidRDefault="002F5907" w:rsidP="002F5907">
      <w:pPr>
        <w:pStyle w:val="Text"/>
      </w:pPr>
      <w:r>
        <w:t xml:space="preserve">The </w:t>
      </w:r>
      <w:r w:rsidR="00F97DD9">
        <w:t xml:space="preserve">Arduino Nano </w:t>
      </w:r>
      <w:r>
        <w:t>tak</w:t>
      </w:r>
      <w:r w:rsidR="00F97DD9">
        <w:t>es</w:t>
      </w:r>
      <w:r>
        <w:t xml:space="preserve"> input from </w:t>
      </w:r>
      <w:r w:rsidR="00D46E37">
        <w:t>Adafruit BNO055 sensor</w:t>
      </w:r>
      <w:r>
        <w:t xml:space="preserve"> to control </w:t>
      </w:r>
      <w:proofErr w:type="gramStart"/>
      <w:r>
        <w:t>all of</w:t>
      </w:r>
      <w:proofErr w:type="gramEnd"/>
      <w:r>
        <w:t xml:space="preserve"> the </w:t>
      </w:r>
      <w:r w:rsidR="00D46E37">
        <w:t>eight</w:t>
      </w:r>
      <w:r>
        <w:t xml:space="preserve"> individual thruster</w:t>
      </w:r>
      <w:r w:rsidR="00F97DD9">
        <w:t>s via program code.</w:t>
      </w:r>
    </w:p>
    <w:p w14:paraId="02F6387C" w14:textId="1473259F" w:rsidR="002844BB" w:rsidRPr="00E31146" w:rsidRDefault="002844BB" w:rsidP="002844BB">
      <w:pPr>
        <w:pStyle w:val="Heading2"/>
        <w:numPr>
          <w:ilvl w:val="0"/>
          <w:numId w:val="29"/>
        </w:numPr>
        <w:spacing w:line="480" w:lineRule="auto"/>
      </w:pPr>
      <w:bookmarkStart w:id="5" w:name="_Hlk159747591"/>
      <w:r>
        <w:lastRenderedPageBreak/>
        <w:t>Rotational Motion</w:t>
      </w:r>
    </w:p>
    <w:p w14:paraId="27819EA2" w14:textId="77777777" w:rsidR="002844BB" w:rsidRPr="00E31146" w:rsidRDefault="002844BB" w:rsidP="002844BB">
      <w:pPr>
        <w:rPr>
          <w:noProof/>
        </w:rPr>
      </w:pPr>
      <w:bookmarkStart w:id="6" w:name="OLE_LINK1"/>
      <w:bookmarkStart w:id="7" w:name="_Hlk138487869"/>
    </w:p>
    <w:p w14:paraId="32AF6FFD" w14:textId="11E6874B" w:rsidR="002844BB" w:rsidRPr="00E31146" w:rsidRDefault="00877BA9" w:rsidP="002844BB">
      <w:pPr>
        <w:jc w:val="center"/>
      </w:pPr>
      <w:r>
        <w:rPr>
          <w:noProof/>
        </w:rPr>
        <mc:AlternateContent>
          <mc:Choice Requires="wps">
            <w:drawing>
              <wp:anchor distT="0" distB="0" distL="114300" distR="114300" simplePos="0" relativeHeight="251660288" behindDoc="0" locked="0" layoutInCell="1" allowOverlap="1" wp14:anchorId="76322083" wp14:editId="42C3816A">
                <wp:simplePos x="0" y="0"/>
                <wp:positionH relativeFrom="column">
                  <wp:posOffset>3733799</wp:posOffset>
                </wp:positionH>
                <wp:positionV relativeFrom="paragraph">
                  <wp:posOffset>180975</wp:posOffset>
                </wp:positionV>
                <wp:extent cx="1152525" cy="1247775"/>
                <wp:effectExtent l="38100" t="0" r="28575" b="47625"/>
                <wp:wrapNone/>
                <wp:docPr id="32" name="Straight Arrow Connector 32"/>
                <wp:cNvGraphicFramePr/>
                <a:graphic xmlns:a="http://schemas.openxmlformats.org/drawingml/2006/main">
                  <a:graphicData uri="http://schemas.microsoft.com/office/word/2010/wordprocessingShape">
                    <wps:wsp>
                      <wps:cNvCnPr/>
                      <wps:spPr>
                        <a:xfrm flipH="1">
                          <a:off x="0" y="0"/>
                          <a:ext cx="1152525" cy="1247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7E9300" id="_x0000_t32" coordsize="21600,21600" o:spt="32" o:oned="t" path="m,l21600,21600e" filled="f">
                <v:path arrowok="t" fillok="f" o:connecttype="none"/>
                <o:lock v:ext="edit" shapetype="t"/>
              </v:shapetype>
              <v:shape id="Straight Arrow Connector 32" o:spid="_x0000_s1026" type="#_x0000_t32" style="position:absolute;margin-left:294pt;margin-top:14.25pt;width:90.75pt;height:98.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" strokecolor="black [3200]" strokeweight=".5pt">
                <v:stroke endarrow="block" joinstyle="miter"/>
              </v:shape>
            </w:pict>
          </mc:Fallback>
        </mc:AlternateContent>
      </w:r>
      <w:r w:rsidR="00C035DB">
        <w:rPr>
          <w:noProof/>
        </w:rPr>
        <mc:AlternateContent>
          <mc:Choice Requires="wps">
            <w:drawing>
              <wp:anchor distT="0" distB="0" distL="114300" distR="114300" simplePos="0" relativeHeight="251658240" behindDoc="0" locked="0" layoutInCell="1" allowOverlap="1" wp14:anchorId="0035A6B9" wp14:editId="2083968F">
                <wp:simplePos x="0" y="0"/>
                <wp:positionH relativeFrom="column">
                  <wp:posOffset>2352675</wp:posOffset>
                </wp:positionH>
                <wp:positionV relativeFrom="paragraph">
                  <wp:posOffset>190500</wp:posOffset>
                </wp:positionV>
                <wp:extent cx="2533650" cy="106680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533650"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138ED7" id="_x0000_t32" coordsize="21600,21600" o:spt="32" o:oned="t" path="m,l21600,21600e" filled="f">
                <v:path arrowok="t" fillok="f" o:connecttype="none"/>
                <o:lock v:ext="edit" shapetype="t"/>
              </v:shapetype>
              <v:shape id="Straight Arrow Connector 29" o:spid="_x0000_s1026" type="#_x0000_t32" style="position:absolute;margin-left:185.25pt;margin-top:15pt;width:199.5pt;height:84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" strokecolor="black [3200]" strokeweight=".5pt">
                <v:stroke endarrow="block" joinstyle="miter"/>
              </v:shape>
            </w:pict>
          </mc:Fallback>
        </mc:AlternateContent>
      </w:r>
      <w:r w:rsidR="00C035DB">
        <w:rPr>
          <w:noProof/>
        </w:rPr>
        <mc:AlternateContent>
          <mc:Choice Requires="wps">
            <w:drawing>
              <wp:anchor distT="0" distB="0" distL="114300" distR="114300" simplePos="0" relativeHeight="251664384" behindDoc="0" locked="0" layoutInCell="1" allowOverlap="1" wp14:anchorId="0E79ECDF" wp14:editId="074DEF01">
                <wp:simplePos x="0" y="0"/>
                <wp:positionH relativeFrom="column">
                  <wp:posOffset>695325</wp:posOffset>
                </wp:positionH>
                <wp:positionV relativeFrom="paragraph">
                  <wp:posOffset>1924051</wp:posOffset>
                </wp:positionV>
                <wp:extent cx="2247900" cy="285750"/>
                <wp:effectExtent l="0" t="0" r="57150" b="76200"/>
                <wp:wrapNone/>
                <wp:docPr id="36" name="Straight Arrow Connector 36"/>
                <wp:cNvGraphicFramePr/>
                <a:graphic xmlns:a="http://schemas.openxmlformats.org/drawingml/2006/main">
                  <a:graphicData uri="http://schemas.microsoft.com/office/word/2010/wordprocessingShape">
                    <wps:wsp>
                      <wps:cNvCnPr/>
                      <wps:spPr>
                        <a:xfrm>
                          <a:off x="0" y="0"/>
                          <a:ext cx="224790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8B8E9" id="Straight Arrow Connector 36" o:spid="_x0000_s1026" type="#_x0000_t32" style="position:absolute;margin-left:54.75pt;margin-top:151.5pt;width:177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" strokecolor="black [3200]" strokeweight=".5pt">
                <v:stroke endarrow="block" joinstyle="miter"/>
              </v:shape>
            </w:pict>
          </mc:Fallback>
        </mc:AlternateContent>
      </w:r>
      <w:r w:rsidR="004E226E">
        <w:rPr>
          <w:noProof/>
        </w:rPr>
        <mc:AlternateContent>
          <mc:Choice Requires="wps">
            <w:drawing>
              <wp:anchor distT="0" distB="0" distL="114300" distR="114300" simplePos="0" relativeHeight="251667456" behindDoc="0" locked="0" layoutInCell="1" allowOverlap="1" wp14:anchorId="7E1F25D2" wp14:editId="03286BB0">
                <wp:simplePos x="0" y="0"/>
                <wp:positionH relativeFrom="column">
                  <wp:posOffset>418465</wp:posOffset>
                </wp:positionH>
                <wp:positionV relativeFrom="paragraph">
                  <wp:posOffset>1762125</wp:posOffset>
                </wp:positionV>
                <wp:extent cx="257175" cy="285750"/>
                <wp:effectExtent l="0" t="0" r="9525" b="0"/>
                <wp:wrapNone/>
                <wp:docPr id="38" name="Rectangle 38"/>
                <wp:cNvGraphicFramePr/>
                <a:graphic xmlns:a="http://schemas.openxmlformats.org/drawingml/2006/main">
                  <a:graphicData uri="http://schemas.microsoft.com/office/word/2010/wordprocessingShape">
                    <wps:wsp>
                      <wps:cNvSpPr/>
                      <wps:spPr>
                        <a:xfrm>
                          <a:off x="0" y="0"/>
                          <a:ext cx="2571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8FB1328" w14:textId="240EA865" w:rsidR="005D3E0D" w:rsidRPr="00014497" w:rsidRDefault="005D3E0D" w:rsidP="004E226E">
                            <w:pPr>
                              <w:jc w:val="right"/>
                              <w:rPr>
                                <w:b/>
                                <w:bCs/>
                                <w:sz w:val="28"/>
                                <w:szCs w:val="28"/>
                                <w:lang w:val="en-ZA"/>
                              </w:rPr>
                            </w:pPr>
                            <w:r w:rsidRPr="00014497">
                              <w:rPr>
                                <w:b/>
                                <w:bCs/>
                                <w:sz w:val="28"/>
                                <w:szCs w:val="28"/>
                                <w:lang w:val="en-Z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F25D2" id="Rectangle 38" o:spid="_x0000_s1026" style="position:absolute;left:0;text-align:left;margin-left:32.95pt;margin-top:138.75pt;width:20.2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" fillcolor="white [3201]" stroked="f" strokeweight="1pt">
                <v:textbox>
                  <w:txbxContent>
                    <w:p w14:paraId="48FB1328" w14:textId="240EA865" w:rsidR="005D3E0D" w:rsidRPr="00014497" w:rsidRDefault="005D3E0D" w:rsidP="004E226E">
                      <w:pPr>
                        <w:jc w:val="right"/>
                        <w:rPr>
                          <w:b/>
                          <w:bCs/>
                          <w:sz w:val="28"/>
                          <w:szCs w:val="28"/>
                          <w:lang w:val="en-ZA"/>
                        </w:rPr>
                      </w:pPr>
                      <w:r w:rsidRPr="00014497">
                        <w:rPr>
                          <w:b/>
                          <w:bCs/>
                          <w:sz w:val="28"/>
                          <w:szCs w:val="28"/>
                          <w:lang w:val="en-ZA"/>
                        </w:rPr>
                        <w:t>B</w:t>
                      </w:r>
                    </w:p>
                  </w:txbxContent>
                </v:textbox>
              </v:rect>
            </w:pict>
          </mc:Fallback>
        </mc:AlternateContent>
      </w:r>
      <w:r w:rsidR="004E226E">
        <w:rPr>
          <w:noProof/>
        </w:rPr>
        <mc:AlternateContent>
          <mc:Choice Requires="wps">
            <w:drawing>
              <wp:anchor distT="0" distB="0" distL="114300" distR="114300" simplePos="0" relativeHeight="251665408" behindDoc="0" locked="0" layoutInCell="1" allowOverlap="1" wp14:anchorId="3351EDDF" wp14:editId="1C5112FF">
                <wp:simplePos x="0" y="0"/>
                <wp:positionH relativeFrom="column">
                  <wp:posOffset>4886325</wp:posOffset>
                </wp:positionH>
                <wp:positionV relativeFrom="paragraph">
                  <wp:posOffset>9525</wp:posOffset>
                </wp:positionV>
                <wp:extent cx="257175" cy="285750"/>
                <wp:effectExtent l="0" t="0" r="9525" b="0"/>
                <wp:wrapNone/>
                <wp:docPr id="37" name="Rectangle 37"/>
                <wp:cNvGraphicFramePr/>
                <a:graphic xmlns:a="http://schemas.openxmlformats.org/drawingml/2006/main">
                  <a:graphicData uri="http://schemas.microsoft.com/office/word/2010/wordprocessingShape">
                    <wps:wsp>
                      <wps:cNvSpPr/>
                      <wps:spPr>
                        <a:xfrm>
                          <a:off x="0" y="0"/>
                          <a:ext cx="2571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12A58ED" w14:textId="0B1BB427" w:rsidR="005D3E0D" w:rsidRPr="00014497" w:rsidRDefault="005D3E0D" w:rsidP="004E226E">
                            <w:pPr>
                              <w:jc w:val="left"/>
                              <w:rPr>
                                <w:b/>
                                <w:bCs/>
                                <w:sz w:val="28"/>
                                <w:szCs w:val="28"/>
                                <w:lang w:val="en-ZA"/>
                              </w:rPr>
                            </w:pPr>
                            <w:r w:rsidRPr="00014497">
                              <w:rPr>
                                <w:b/>
                                <w:bCs/>
                                <w:sz w:val="28"/>
                                <w:szCs w:val="28"/>
                                <w:lang w:val="en-Z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1EDDF" id="Rectangle 37" o:spid="_x0000_s1027" style="position:absolute;left:0;text-align:left;margin-left:384.75pt;margin-top:.75pt;width:20.2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" fillcolor="white [3201]" stroked="f" strokeweight="1pt">
                <v:textbox>
                  <w:txbxContent>
                    <w:p w14:paraId="112A58ED" w14:textId="0B1BB427" w:rsidR="005D3E0D" w:rsidRPr="00014497" w:rsidRDefault="005D3E0D" w:rsidP="004E226E">
                      <w:pPr>
                        <w:jc w:val="left"/>
                        <w:rPr>
                          <w:b/>
                          <w:bCs/>
                          <w:sz w:val="28"/>
                          <w:szCs w:val="28"/>
                          <w:lang w:val="en-ZA"/>
                        </w:rPr>
                      </w:pPr>
                      <w:r w:rsidRPr="00014497">
                        <w:rPr>
                          <w:b/>
                          <w:bCs/>
                          <w:sz w:val="28"/>
                          <w:szCs w:val="28"/>
                          <w:lang w:val="en-ZA"/>
                        </w:rPr>
                        <w:t>A</w:t>
                      </w:r>
                    </w:p>
                  </w:txbxContent>
                </v:textbox>
              </v:rect>
            </w:pict>
          </mc:Fallback>
        </mc:AlternateContent>
      </w:r>
      <w:r w:rsidR="004E226E">
        <w:rPr>
          <w:noProof/>
        </w:rPr>
        <mc:AlternateContent>
          <mc:Choice Requires="wps">
            <w:drawing>
              <wp:anchor distT="0" distB="0" distL="114300" distR="114300" simplePos="0" relativeHeight="251662336" behindDoc="0" locked="0" layoutInCell="1" allowOverlap="1" wp14:anchorId="5F86F880" wp14:editId="11439C68">
                <wp:simplePos x="0" y="0"/>
                <wp:positionH relativeFrom="column">
                  <wp:posOffset>695324</wp:posOffset>
                </wp:positionH>
                <wp:positionV relativeFrom="paragraph">
                  <wp:posOffset>781049</wp:posOffset>
                </wp:positionV>
                <wp:extent cx="2047875" cy="1133475"/>
                <wp:effectExtent l="0" t="38100" r="47625" b="28575"/>
                <wp:wrapNone/>
                <wp:docPr id="34" name="Straight Arrow Connector 34"/>
                <wp:cNvGraphicFramePr/>
                <a:graphic xmlns:a="http://schemas.openxmlformats.org/drawingml/2006/main">
                  <a:graphicData uri="http://schemas.microsoft.com/office/word/2010/wordprocessingShape">
                    <wps:wsp>
                      <wps:cNvCnPr/>
                      <wps:spPr>
                        <a:xfrm flipV="1">
                          <a:off x="0" y="0"/>
                          <a:ext cx="204787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13246" id="Straight Arrow Connector 34" o:spid="_x0000_s1026" type="#_x0000_t32" style="position:absolute;margin-left:54.75pt;margin-top:61.5pt;width:161.25pt;height:89.2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" strokecolor="black [3200]" strokeweight=".5pt">
                <v:stroke endarrow="block" joinstyle="miter"/>
              </v:shape>
            </w:pict>
          </mc:Fallback>
        </mc:AlternateContent>
      </w:r>
      <w:r w:rsidR="002844BB" w:rsidRPr="0043519E">
        <w:rPr>
          <w:noProof/>
        </w:rPr>
        <w:drawing>
          <wp:inline distT="0" distB="0" distL="0" distR="0" wp14:anchorId="25CDA5FA" wp14:editId="69D40836">
            <wp:extent cx="3048000" cy="295026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77698" cy="2979015"/>
                    </a:xfrm>
                    <a:prstGeom prst="rect">
                      <a:avLst/>
                    </a:prstGeom>
                    <a:noFill/>
                    <a:ln>
                      <a:noFill/>
                    </a:ln>
                  </pic:spPr>
                </pic:pic>
              </a:graphicData>
            </a:graphic>
          </wp:inline>
        </w:drawing>
      </w:r>
    </w:p>
    <w:bookmarkEnd w:id="6"/>
    <w:p w14:paraId="0F680D29" w14:textId="2730807B" w:rsidR="002844BB" w:rsidRDefault="002844BB" w:rsidP="002844BB">
      <w:pPr>
        <w:pStyle w:val="Caption"/>
        <w:jc w:val="center"/>
      </w:pPr>
      <w:r w:rsidRPr="00E31146">
        <w:t xml:space="preserve">Fig. </w:t>
      </w:r>
      <w:r>
        <w:rPr>
          <w:noProof/>
        </w:rPr>
        <w:t>11</w:t>
      </w:r>
      <w:r w:rsidRPr="00E31146">
        <w:tab/>
      </w:r>
      <w:r w:rsidRPr="002844BB">
        <w:t>Rotational Motion Schematic</w:t>
      </w:r>
    </w:p>
    <w:bookmarkEnd w:id="7"/>
    <w:p w14:paraId="304D02A3" w14:textId="77777777" w:rsidR="000B4978" w:rsidRDefault="000B4978" w:rsidP="002844BB">
      <w:pPr>
        <w:pStyle w:val="Text"/>
      </w:pPr>
    </w:p>
    <w:p w14:paraId="2A4D362F" w14:textId="47AA9510" w:rsidR="002844BB" w:rsidRDefault="002844BB" w:rsidP="002844BB">
      <w:pPr>
        <w:pStyle w:val="Text"/>
      </w:pPr>
      <w:r w:rsidRPr="002844BB">
        <w:t>Rotational motion is created by equal thrust generating thrusters located on the same rod</w:t>
      </w:r>
      <w:r w:rsidR="00205D73">
        <w:t xml:space="preserve"> -</w:t>
      </w:r>
      <w:r w:rsidRPr="002844BB">
        <w:t xml:space="preserve"> mounted</w:t>
      </w:r>
      <w:r w:rsidR="00205D73">
        <w:t xml:space="preserve"> on the horizontal plane -</w:t>
      </w:r>
      <w:r w:rsidRPr="002844BB">
        <w:t xml:space="preserve"> </w:t>
      </w:r>
      <w:r w:rsidR="00205D73">
        <w:t>facing</w:t>
      </w:r>
      <w:r w:rsidRPr="002844BB">
        <w:t xml:space="preserve"> opposite directions of each other and equal distance from the </w:t>
      </w:r>
      <w:r w:rsidR="004A621A" w:rsidRPr="002844BB">
        <w:t>center</w:t>
      </w:r>
      <w:r w:rsidRPr="002844BB">
        <w:t xml:space="preserve"> of the </w:t>
      </w:r>
      <w:r w:rsidR="00574D06">
        <w:t>octagon</w:t>
      </w:r>
      <w:r w:rsidRPr="002844BB">
        <w:t xml:space="preserve"> frame. This is also known as a force couple. See </w:t>
      </w:r>
      <w:r w:rsidR="004A621A">
        <w:t>Fig. 11</w:t>
      </w:r>
      <w:r w:rsidRPr="002844BB">
        <w:t xml:space="preserve">, </w:t>
      </w:r>
      <w:r w:rsidR="00C41D47">
        <w:t>A and B</w:t>
      </w:r>
      <w:r w:rsidRPr="002844BB">
        <w:t xml:space="preserve">. The squares indicate the thruster units. The arrows inside the squares indicates the direction of the thrust. </w:t>
      </w:r>
      <w:r w:rsidR="00C41D47">
        <w:t>Fig.11A</w:t>
      </w:r>
      <w:r w:rsidRPr="002844BB">
        <w:t xml:space="preserve"> thruster units will rotate the </w:t>
      </w:r>
      <w:proofErr w:type="spellStart"/>
      <w:r w:rsidR="00574D06">
        <w:t>droverbot</w:t>
      </w:r>
      <w:proofErr w:type="spellEnd"/>
      <w:r w:rsidRPr="002844BB">
        <w:t xml:space="preserve"> clockwise. </w:t>
      </w:r>
      <w:r w:rsidR="00574D06">
        <w:t>Fig.11</w:t>
      </w:r>
      <w:r w:rsidR="00096972">
        <w:t xml:space="preserve"> </w:t>
      </w:r>
      <w:r w:rsidRPr="002844BB">
        <w:t xml:space="preserve">B thruster units will rotate the </w:t>
      </w:r>
      <w:proofErr w:type="spellStart"/>
      <w:r w:rsidR="00205D73">
        <w:t>droverbot</w:t>
      </w:r>
      <w:proofErr w:type="spellEnd"/>
      <w:r w:rsidR="00205D73">
        <w:t xml:space="preserve"> </w:t>
      </w:r>
      <w:r w:rsidR="00205D73" w:rsidRPr="002844BB">
        <w:t>anti</w:t>
      </w:r>
      <w:r w:rsidRPr="002844BB">
        <w:t xml:space="preserve">-clockwise. When the </w:t>
      </w:r>
      <w:proofErr w:type="spellStart"/>
      <w:r w:rsidR="00574D06">
        <w:t>droverbot</w:t>
      </w:r>
      <w:proofErr w:type="spellEnd"/>
      <w:r w:rsidRPr="002844BB">
        <w:t xml:space="preserve"> is rotating clockwise as shown in </w:t>
      </w:r>
      <w:r w:rsidR="00574D06">
        <w:t xml:space="preserve">Fig.11 </w:t>
      </w:r>
      <w:r w:rsidRPr="002844BB">
        <w:t xml:space="preserve">with thrusters </w:t>
      </w:r>
      <w:r w:rsidR="00533145">
        <w:t xml:space="preserve">shown by </w:t>
      </w:r>
      <w:r w:rsidRPr="002844BB">
        <w:t>A,</w:t>
      </w:r>
      <w:r w:rsidR="00B9159F">
        <w:t xml:space="preserve"> the</w:t>
      </w:r>
      <w:r w:rsidRPr="002844BB">
        <w:t xml:space="preserve"> thrusters </w:t>
      </w:r>
      <w:r w:rsidR="00533145">
        <w:t xml:space="preserve">shown by </w:t>
      </w:r>
      <w:r w:rsidRPr="002844BB">
        <w:t xml:space="preserve">B </w:t>
      </w:r>
      <w:r w:rsidR="00533145">
        <w:t xml:space="preserve">(opposing set of thrusters) </w:t>
      </w:r>
      <w:r w:rsidRPr="002844BB">
        <w:t>will be able to slow down or stop the clockwise rotation with anti-clockwise thrust and vice versa. This mechanism result in a rotational lever, that is, to be able to control rotational speed and rotational acceleration</w:t>
      </w:r>
      <w:r w:rsidR="00574D06">
        <w:t xml:space="preserve"> of the </w:t>
      </w:r>
      <w:proofErr w:type="spellStart"/>
      <w:r w:rsidR="00574D06">
        <w:t>droverbot</w:t>
      </w:r>
      <w:proofErr w:type="spellEnd"/>
      <w:r w:rsidR="00574D06">
        <w:t>.</w:t>
      </w:r>
    </w:p>
    <w:p w14:paraId="632C9D7B" w14:textId="407EF967" w:rsidR="00157DEF" w:rsidRPr="00E31146" w:rsidRDefault="008C28DA" w:rsidP="002844BB">
      <w:pPr>
        <w:pStyle w:val="Text"/>
      </w:pPr>
      <w:r>
        <w:t>To</w:t>
      </w:r>
      <w:r w:rsidR="008464AF">
        <w:t xml:space="preserve"> be</w:t>
      </w:r>
      <w:r>
        <w:t xml:space="preserve"> more specific, i</w:t>
      </w:r>
      <w:r w:rsidR="00157DEF">
        <w:t>nitially, the set of thrusters that causes clockwise rotation will have a setting value that produce more thrust th</w:t>
      </w:r>
      <w:r w:rsidR="000B4978">
        <w:t>a</w:t>
      </w:r>
      <w:r w:rsidR="00157DEF">
        <w:t>n the set of thrusters that causes anti-clockwise thrust, therefor</w:t>
      </w:r>
      <w:r w:rsidR="000B4978">
        <w:t>e</w:t>
      </w:r>
      <w:r w:rsidR="00157DEF">
        <w:t xml:space="preserve"> the drone will rotate clockwise. The setting value were then adjusted several times during a 360°turn, based on </w:t>
      </w:r>
      <w:r w:rsidR="000B4978">
        <w:t>‘</w:t>
      </w:r>
      <w:r>
        <w:t>degrees</w:t>
      </w:r>
      <w:r w:rsidR="00157DEF">
        <w:t xml:space="preserve"> turned</w:t>
      </w:r>
      <w:r>
        <w:t xml:space="preserve"> over time</w:t>
      </w:r>
      <w:r w:rsidR="000B4978">
        <w:t>’</w:t>
      </w:r>
      <w:r w:rsidR="00157DEF">
        <w:t>, that will make one set of thrusters on a rod produce more or less thrust than the other set of thrusters on another rod.</w:t>
      </w:r>
      <w:r w:rsidR="00205D73">
        <w:t xml:space="preserve"> </w:t>
      </w:r>
    </w:p>
    <w:bookmarkEnd w:id="5"/>
    <w:p w14:paraId="0ABDB173" w14:textId="77777777" w:rsidR="002844BB" w:rsidRPr="002844BB" w:rsidRDefault="002844BB" w:rsidP="002844BB"/>
    <w:p w14:paraId="0E6BD5DB" w14:textId="519CE61A" w:rsidR="002844BB" w:rsidRDefault="002844BB" w:rsidP="002844BB">
      <w:pPr>
        <w:pStyle w:val="Heading2"/>
        <w:numPr>
          <w:ilvl w:val="0"/>
          <w:numId w:val="29"/>
        </w:numPr>
        <w:spacing w:line="480" w:lineRule="auto"/>
      </w:pPr>
      <w:r>
        <w:t>Translational Motion</w:t>
      </w:r>
    </w:p>
    <w:p w14:paraId="1756781F" w14:textId="77777777" w:rsidR="001D59D4" w:rsidRPr="00E31146" w:rsidRDefault="001D59D4" w:rsidP="001D59D4">
      <w:pPr>
        <w:rPr>
          <w:noProof/>
        </w:rPr>
      </w:pPr>
    </w:p>
    <w:p w14:paraId="6B4B05CA" w14:textId="77777777" w:rsidR="001D59D4" w:rsidRPr="00E31146" w:rsidRDefault="001D59D4" w:rsidP="001D59D4">
      <w:pPr>
        <w:jc w:val="center"/>
      </w:pPr>
      <w:r w:rsidRPr="0043519E">
        <w:rPr>
          <w:noProof/>
        </w:rPr>
        <w:lastRenderedPageBreak/>
        <w:drawing>
          <wp:inline distT="0" distB="0" distL="0" distR="0" wp14:anchorId="40B4559F" wp14:editId="064BF5EF">
            <wp:extent cx="6270234" cy="30393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70234" cy="3039328"/>
                    </a:xfrm>
                    <a:prstGeom prst="rect">
                      <a:avLst/>
                    </a:prstGeom>
                    <a:noFill/>
                    <a:ln>
                      <a:noFill/>
                    </a:ln>
                  </pic:spPr>
                </pic:pic>
              </a:graphicData>
            </a:graphic>
          </wp:inline>
        </w:drawing>
      </w:r>
    </w:p>
    <w:p w14:paraId="046C6429" w14:textId="17A39538" w:rsidR="00DF4DC7" w:rsidRDefault="001D59D4" w:rsidP="00DF4DC7">
      <w:pPr>
        <w:pStyle w:val="Caption"/>
        <w:jc w:val="center"/>
      </w:pPr>
      <w:r w:rsidRPr="00E31146">
        <w:t xml:space="preserve">Fig. </w:t>
      </w:r>
      <w:r>
        <w:rPr>
          <w:noProof/>
        </w:rPr>
        <w:t>12</w:t>
      </w:r>
      <w:r w:rsidRPr="00E31146">
        <w:tab/>
      </w:r>
      <w:r w:rsidR="00DF4DC7">
        <w:t>P</w:t>
      </w:r>
      <w:r w:rsidRPr="001D59D4">
        <w:t>air</w:t>
      </w:r>
      <w:r w:rsidR="00DF4DC7">
        <w:t>s</w:t>
      </w:r>
      <w:r w:rsidRPr="001D59D4">
        <w:t xml:space="preserve"> of vectors represent</w:t>
      </w:r>
      <w:r w:rsidR="00BC0347">
        <w:t>ing</w:t>
      </w:r>
      <w:r w:rsidRPr="001D59D4">
        <w:t xml:space="preserve"> thrusters</w:t>
      </w:r>
      <w:r w:rsidR="00D4798E">
        <w:t xml:space="preserve"> on </w:t>
      </w:r>
      <w:proofErr w:type="spellStart"/>
      <w:r w:rsidR="00D4798E">
        <w:t>droverbot</w:t>
      </w:r>
      <w:proofErr w:type="spellEnd"/>
      <w:r w:rsidRPr="001D59D4">
        <w:t xml:space="preserve"> at A</w:t>
      </w:r>
      <w:r w:rsidR="008D6B4E">
        <w:t xml:space="preserve">, </w:t>
      </w:r>
      <w:r w:rsidRPr="001D59D4">
        <w:t>B</w:t>
      </w:r>
      <w:r w:rsidR="008D6B4E">
        <w:t xml:space="preserve">, </w:t>
      </w:r>
      <w:r w:rsidRPr="001D59D4">
        <w:t xml:space="preserve">C and D. </w:t>
      </w:r>
      <w:r w:rsidR="008D6B4E">
        <w:sym w:font="Wingdings" w:char="F0E0"/>
      </w:r>
      <w:r w:rsidRPr="001D59D4">
        <w:t>R</w:t>
      </w:r>
      <w:r w:rsidR="008D6B4E">
        <w:t>,</w:t>
      </w:r>
      <w:r w:rsidRPr="001D59D4">
        <w:t xml:space="preserve"> the resultant force (or heading)</w:t>
      </w:r>
      <w:r w:rsidR="008D6B4E">
        <w:t xml:space="preserve"> represent</w:t>
      </w:r>
      <w:r w:rsidRPr="001D59D4">
        <w:t xml:space="preserve"> the chosen degree 360</w:t>
      </w:r>
      <w:r w:rsidR="00DF4DC7">
        <w:t xml:space="preserve"> or 0</w:t>
      </w:r>
      <w:r w:rsidR="008D6B4E">
        <w:t>.</w:t>
      </w:r>
      <w:r w:rsidR="00410585">
        <w:t xml:space="preserve"> Quadrants are marked 1,2,3 and 4</w:t>
      </w:r>
      <w:r w:rsidR="00587B34">
        <w:t>.</w:t>
      </w:r>
    </w:p>
    <w:p w14:paraId="3C90159A" w14:textId="77777777" w:rsidR="00DF4DC7" w:rsidRPr="00DF4DC7" w:rsidRDefault="00DF4DC7" w:rsidP="00DF4DC7"/>
    <w:p w14:paraId="202BC8A0" w14:textId="43097079" w:rsidR="005670CF" w:rsidRDefault="001D59D4" w:rsidP="004E15B0">
      <w:pPr>
        <w:pStyle w:val="Text"/>
      </w:pPr>
      <w:r w:rsidRPr="001D59D4">
        <w:t xml:space="preserve">Translational motion in a chosen direction is created with a pair of selected thrusters – via vector addition - that are executed at the same time for the same duration. The combination of the vector pairs, </w:t>
      </w:r>
      <w:r w:rsidR="008D6B4E">
        <w:sym w:font="Wingdings" w:char="F0E0"/>
      </w:r>
      <w:r w:rsidRPr="001D59D4">
        <w:t xml:space="preserve">R1 and </w:t>
      </w:r>
      <w:r w:rsidR="008D6B4E">
        <w:sym w:font="Wingdings" w:char="F0E0"/>
      </w:r>
      <w:r w:rsidRPr="001D59D4">
        <w:t>R</w:t>
      </w:r>
      <w:r w:rsidR="00DF4DC7">
        <w:t>4,</w:t>
      </w:r>
      <w:r w:rsidR="00DF4DC7" w:rsidRPr="00DF4DC7">
        <w:t xml:space="preserve"> </w:t>
      </w:r>
      <w:r w:rsidR="00DF4DC7">
        <w:sym w:font="Wingdings" w:char="F0E0"/>
      </w:r>
      <w:r w:rsidR="00DF4DC7" w:rsidRPr="001D59D4">
        <w:t xml:space="preserve">R1 and </w:t>
      </w:r>
      <w:r w:rsidR="00DF4DC7">
        <w:sym w:font="Wingdings" w:char="F0E0"/>
      </w:r>
      <w:r w:rsidR="00DF4DC7" w:rsidRPr="001D59D4">
        <w:t>R</w:t>
      </w:r>
      <w:r w:rsidR="00DF4DC7">
        <w:t>2,</w:t>
      </w:r>
      <w:r w:rsidR="00DF4DC7" w:rsidRPr="00DF4DC7">
        <w:t xml:space="preserve"> </w:t>
      </w:r>
      <w:r w:rsidR="00DF4DC7">
        <w:sym w:font="Wingdings" w:char="F0E0"/>
      </w:r>
      <w:r w:rsidR="00DF4DC7" w:rsidRPr="001D59D4">
        <w:t>R</w:t>
      </w:r>
      <w:r w:rsidR="00DF4DC7">
        <w:t>3</w:t>
      </w:r>
      <w:r w:rsidR="00DF4DC7" w:rsidRPr="001D59D4">
        <w:t xml:space="preserve"> and </w:t>
      </w:r>
      <w:r w:rsidR="00DF4DC7">
        <w:sym w:font="Wingdings" w:char="F0E0"/>
      </w:r>
      <w:r w:rsidR="00DF4DC7" w:rsidRPr="001D59D4">
        <w:t>R</w:t>
      </w:r>
      <w:r w:rsidR="00DF4DC7">
        <w:t xml:space="preserve">2 and </w:t>
      </w:r>
      <w:r w:rsidR="00DF4DC7">
        <w:sym w:font="Wingdings" w:char="F0E0"/>
      </w:r>
      <w:r w:rsidR="00DF4DC7" w:rsidRPr="001D59D4">
        <w:t>R</w:t>
      </w:r>
      <w:r w:rsidR="00DF4DC7">
        <w:t>3</w:t>
      </w:r>
      <w:r w:rsidR="00DF4DC7" w:rsidRPr="001D59D4">
        <w:t xml:space="preserve"> and </w:t>
      </w:r>
      <w:r w:rsidR="00DF4DC7">
        <w:sym w:font="Wingdings" w:char="F0E0"/>
      </w:r>
      <w:r w:rsidR="00DF4DC7" w:rsidRPr="001D59D4">
        <w:t>R</w:t>
      </w:r>
      <w:r w:rsidR="00DF4DC7">
        <w:t>4,</w:t>
      </w:r>
      <w:r w:rsidRPr="001D59D4">
        <w:t xml:space="preserve"> represent the thrust generated by thrusters as shown in </w:t>
      </w:r>
      <w:r w:rsidR="002E5A8F">
        <w:t>Fig.</w:t>
      </w:r>
      <w:r w:rsidR="005C115A">
        <w:t xml:space="preserve"> </w:t>
      </w:r>
      <w:r w:rsidR="002E5A8F">
        <w:t>12</w:t>
      </w:r>
      <w:r w:rsidRPr="001D59D4">
        <w:t xml:space="preserve"> A, B, C and D. Each pair have a resultant vector,</w:t>
      </w:r>
      <w:r w:rsidR="008D6B4E">
        <w:sym w:font="Wingdings" w:char="F0E0"/>
      </w:r>
      <w:r w:rsidR="008D6B4E">
        <w:t>R,</w:t>
      </w:r>
      <w:r w:rsidRPr="001D59D4">
        <w:t xml:space="preserve"> which unify motion into a single direction. </w:t>
      </w:r>
    </w:p>
    <w:p w14:paraId="04657568" w14:textId="0D460DE3" w:rsidR="004E15B0" w:rsidRPr="00E31146" w:rsidRDefault="005670CF" w:rsidP="004E15B0">
      <w:pPr>
        <w:pStyle w:val="Text"/>
      </w:pPr>
      <w:r w:rsidRPr="005670CF">
        <w:t>Below is a more detailed explanation on a</w:t>
      </w:r>
      <w:r w:rsidR="00410585">
        <w:t xml:space="preserve"> rotation</w:t>
      </w:r>
      <w:r w:rsidRPr="005670CF">
        <w:t xml:space="preserve"> </w:t>
      </w:r>
      <w:r w:rsidR="008B2514">
        <w:t>interval</w:t>
      </w:r>
      <w:r w:rsidRPr="005670CF">
        <w:t xml:space="preserve"> of 90 degrees</w:t>
      </w:r>
      <w:r w:rsidR="00410585">
        <w:t>, as depicted in Fig. 12</w:t>
      </w:r>
    </w:p>
    <w:p w14:paraId="13254AB7" w14:textId="5C2CA43A" w:rsidR="005670CF" w:rsidRDefault="005670CF" w:rsidP="005670CF">
      <w:pPr>
        <w:pStyle w:val="Text"/>
        <w:numPr>
          <w:ilvl w:val="0"/>
          <w:numId w:val="30"/>
        </w:numPr>
      </w:pPr>
      <w:r>
        <w:t xml:space="preserve">In </w:t>
      </w:r>
      <w:r w:rsidR="00410585">
        <w:t>Fig.</w:t>
      </w:r>
      <w:r w:rsidR="005C115A">
        <w:t xml:space="preserve"> </w:t>
      </w:r>
      <w:r w:rsidR="00410585">
        <w:t>12 A</w:t>
      </w:r>
      <w:r>
        <w:t>, Quadrant 1 outside thruster – degree 315</w:t>
      </w:r>
      <w:r w:rsidR="007636CB">
        <w:t>;</w:t>
      </w:r>
      <w:r w:rsidR="007636CB">
        <w:sym w:font="Wingdings" w:char="F0E0"/>
      </w:r>
      <w:r w:rsidR="007636CB">
        <w:t>R1</w:t>
      </w:r>
      <w:r>
        <w:t xml:space="preserve"> - work together with Quadrant 4 inside thruster – degree 2</w:t>
      </w:r>
      <w:r w:rsidR="00650556">
        <w:t>2</w:t>
      </w:r>
      <w:r>
        <w:t>5</w:t>
      </w:r>
      <w:r w:rsidR="007636CB">
        <w:t>;</w:t>
      </w:r>
      <w:r w:rsidR="007636CB">
        <w:sym w:font="Wingdings" w:char="F0E0"/>
      </w:r>
      <w:r w:rsidR="007636CB">
        <w:t>R</w:t>
      </w:r>
      <w:r w:rsidR="00F82793">
        <w:t>4</w:t>
      </w:r>
      <w:r>
        <w:t xml:space="preserve"> - to produce Resultant force </w:t>
      </w:r>
      <w:r w:rsidR="00410585">
        <w:sym w:font="Wingdings" w:char="F0E0"/>
      </w:r>
      <w:r>
        <w:t xml:space="preserve">R. Quadrant 2 and </w:t>
      </w:r>
      <w:r w:rsidR="008B2514">
        <w:t xml:space="preserve">Quadrant </w:t>
      </w:r>
      <w:r>
        <w:t>3 thrusters are inactive.</w:t>
      </w:r>
    </w:p>
    <w:p w14:paraId="18B017D7" w14:textId="663AFECA" w:rsidR="005670CF" w:rsidRDefault="005670CF" w:rsidP="005670CF">
      <w:pPr>
        <w:pStyle w:val="Text"/>
      </w:pPr>
      <w:r>
        <w:t xml:space="preserve">When the </w:t>
      </w:r>
      <w:proofErr w:type="spellStart"/>
      <w:r w:rsidR="007636CB">
        <w:t>droverbot</w:t>
      </w:r>
      <w:proofErr w:type="spellEnd"/>
      <w:r>
        <w:t xml:space="preserve"> rotate </w:t>
      </w:r>
      <w:r w:rsidR="00410585">
        <w:t>clockwise</w:t>
      </w:r>
      <w:r>
        <w:t xml:space="preserve"> 90 degrees from position A</w:t>
      </w:r>
      <w:r w:rsidR="000B4978">
        <w:t>,</w:t>
      </w:r>
      <w:r>
        <w:t xml:space="preserve"> the orientation will result in position B</w:t>
      </w:r>
      <w:r w:rsidR="007636CB">
        <w:t>.</w:t>
      </w:r>
    </w:p>
    <w:p w14:paraId="368F3FEA" w14:textId="37A52FD8" w:rsidR="005670CF" w:rsidRDefault="005670CF" w:rsidP="005670CF">
      <w:pPr>
        <w:pStyle w:val="Text"/>
        <w:numPr>
          <w:ilvl w:val="0"/>
          <w:numId w:val="30"/>
        </w:numPr>
      </w:pPr>
      <w:r>
        <w:t xml:space="preserve">In </w:t>
      </w:r>
      <w:r w:rsidR="00410585">
        <w:t>Fig.</w:t>
      </w:r>
      <w:r w:rsidR="005C115A">
        <w:t xml:space="preserve"> </w:t>
      </w:r>
      <w:r w:rsidR="00410585">
        <w:t>12 B</w:t>
      </w:r>
      <w:r>
        <w:t>, Quadrant 1 outside thruster – degree 45</w:t>
      </w:r>
      <w:r w:rsidR="007636CB">
        <w:t>;</w:t>
      </w:r>
      <w:r w:rsidR="007636CB">
        <w:sym w:font="Wingdings" w:char="F0E0"/>
      </w:r>
      <w:r w:rsidR="007636CB">
        <w:t>R1</w:t>
      </w:r>
      <w:r>
        <w:t xml:space="preserve"> - work together now with Quadrant 2 inside thruster – degree 135</w:t>
      </w:r>
      <w:r w:rsidR="007636CB">
        <w:t>;</w:t>
      </w:r>
      <w:r w:rsidR="007636CB">
        <w:sym w:font="Wingdings" w:char="F0E0"/>
      </w:r>
      <w:r w:rsidR="007636CB">
        <w:t>R2</w:t>
      </w:r>
      <w:r>
        <w:t xml:space="preserve"> - to produce resultant force </w:t>
      </w:r>
      <w:r w:rsidR="00410585">
        <w:sym w:font="Wingdings" w:char="F0E0"/>
      </w:r>
      <w:r>
        <w:t>R. Quadrant 4 thruster is now in-active as well as Quadrant 3.</w:t>
      </w:r>
    </w:p>
    <w:p w14:paraId="3093BF50" w14:textId="5054F4AA" w:rsidR="005670CF" w:rsidRDefault="005670CF" w:rsidP="005670CF">
      <w:pPr>
        <w:pStyle w:val="Text"/>
      </w:pPr>
      <w:r>
        <w:t xml:space="preserve">When the </w:t>
      </w:r>
      <w:proofErr w:type="spellStart"/>
      <w:r w:rsidR="007636CB">
        <w:t>droverbot</w:t>
      </w:r>
      <w:proofErr w:type="spellEnd"/>
      <w:r>
        <w:t xml:space="preserve"> rotate </w:t>
      </w:r>
      <w:r w:rsidR="00410585">
        <w:t>clockwise</w:t>
      </w:r>
      <w:r>
        <w:t xml:space="preserve"> 90 degrees from position B</w:t>
      </w:r>
      <w:r w:rsidR="000B4978">
        <w:t>,</w:t>
      </w:r>
      <w:r>
        <w:t xml:space="preserve"> the orientation will result in position C</w:t>
      </w:r>
      <w:r w:rsidR="007636CB">
        <w:t>.</w:t>
      </w:r>
    </w:p>
    <w:p w14:paraId="2F1F2898" w14:textId="57294516" w:rsidR="005670CF" w:rsidRDefault="005670CF" w:rsidP="005670CF">
      <w:pPr>
        <w:pStyle w:val="Text"/>
        <w:numPr>
          <w:ilvl w:val="0"/>
          <w:numId w:val="30"/>
        </w:numPr>
      </w:pPr>
      <w:r>
        <w:t xml:space="preserve">In Diagram </w:t>
      </w:r>
      <w:r w:rsidR="00410585">
        <w:t>Fig.</w:t>
      </w:r>
      <w:r w:rsidR="005C115A">
        <w:t xml:space="preserve"> </w:t>
      </w:r>
      <w:r w:rsidR="00410585">
        <w:t>12 C</w:t>
      </w:r>
      <w:r>
        <w:t xml:space="preserve">, Quadrant 3 outside thruster </w:t>
      </w:r>
      <w:r w:rsidR="007636CB">
        <w:t xml:space="preserve">– degree </w:t>
      </w:r>
      <w:r w:rsidR="00B9159F">
        <w:t>315</w:t>
      </w:r>
      <w:r w:rsidR="007636CB">
        <w:t>;</w:t>
      </w:r>
      <w:r w:rsidR="007636CB">
        <w:sym w:font="Wingdings" w:char="F0E0"/>
      </w:r>
      <w:r w:rsidR="007636CB">
        <w:t>R</w:t>
      </w:r>
      <w:r w:rsidR="00F82793">
        <w:t>3</w:t>
      </w:r>
      <w:r w:rsidR="007636CB">
        <w:t xml:space="preserve"> </w:t>
      </w:r>
      <w:r>
        <w:t xml:space="preserve">work now together now with Quadrant </w:t>
      </w:r>
      <w:r w:rsidR="00F82793">
        <w:t>2</w:t>
      </w:r>
      <w:r>
        <w:t xml:space="preserve"> inside thruster</w:t>
      </w:r>
      <w:r w:rsidR="007636CB">
        <w:t xml:space="preserve">– degree </w:t>
      </w:r>
      <w:r w:rsidR="00B9159F">
        <w:t>225</w:t>
      </w:r>
      <w:r w:rsidR="007636CB">
        <w:t>;</w:t>
      </w:r>
      <w:r w:rsidR="007636CB">
        <w:sym w:font="Wingdings" w:char="F0E0"/>
      </w:r>
      <w:r w:rsidR="007636CB">
        <w:t>R</w:t>
      </w:r>
      <w:r w:rsidR="00F82793">
        <w:t>2</w:t>
      </w:r>
      <w:r w:rsidR="007636CB">
        <w:t xml:space="preserve"> - </w:t>
      </w:r>
      <w:r>
        <w:t xml:space="preserve"> to produce resultant force </w:t>
      </w:r>
      <w:r w:rsidR="00410585">
        <w:sym w:font="Wingdings" w:char="F0E0"/>
      </w:r>
      <w:r>
        <w:t>R. Quadrant 1 thruster is now in-active as well as Quadrant 4.</w:t>
      </w:r>
    </w:p>
    <w:p w14:paraId="59652276" w14:textId="6232C24D" w:rsidR="005670CF" w:rsidRDefault="005670CF" w:rsidP="005670CF">
      <w:pPr>
        <w:pStyle w:val="Text"/>
      </w:pPr>
      <w:r>
        <w:lastRenderedPageBreak/>
        <w:t xml:space="preserve">When the </w:t>
      </w:r>
      <w:proofErr w:type="spellStart"/>
      <w:r w:rsidR="007636CB">
        <w:t>droverbot</w:t>
      </w:r>
      <w:proofErr w:type="spellEnd"/>
      <w:r>
        <w:t xml:space="preserve"> rotate </w:t>
      </w:r>
      <w:r w:rsidR="00410585">
        <w:t>clockwise</w:t>
      </w:r>
      <w:r>
        <w:t xml:space="preserve"> 90 degrees from position C</w:t>
      </w:r>
      <w:r w:rsidR="000B4978">
        <w:t>,</w:t>
      </w:r>
      <w:r>
        <w:t xml:space="preserve"> the orientation will result in position D</w:t>
      </w:r>
      <w:r w:rsidR="007636CB">
        <w:t>.</w:t>
      </w:r>
    </w:p>
    <w:p w14:paraId="17E80181" w14:textId="654C521A" w:rsidR="005670CF" w:rsidRDefault="005670CF" w:rsidP="005670CF">
      <w:pPr>
        <w:pStyle w:val="Text"/>
        <w:numPr>
          <w:ilvl w:val="0"/>
          <w:numId w:val="30"/>
        </w:numPr>
      </w:pPr>
      <w:r>
        <w:t xml:space="preserve">In Diagram </w:t>
      </w:r>
      <w:r w:rsidR="00410585">
        <w:t>Fig.</w:t>
      </w:r>
      <w:r w:rsidR="005C115A">
        <w:t xml:space="preserve"> </w:t>
      </w:r>
      <w:r w:rsidR="00410585">
        <w:t>12 D</w:t>
      </w:r>
      <w:r>
        <w:t>, Quadrant 3 outside thruster</w:t>
      </w:r>
      <w:r w:rsidR="007636CB">
        <w:t xml:space="preserve"> – degree 45;</w:t>
      </w:r>
      <w:r w:rsidR="007636CB">
        <w:sym w:font="Wingdings" w:char="F0E0"/>
      </w:r>
      <w:r w:rsidR="007636CB">
        <w:t>R</w:t>
      </w:r>
      <w:r w:rsidR="00F82793">
        <w:t>3</w:t>
      </w:r>
      <w:r w:rsidR="007636CB">
        <w:t xml:space="preserve"> - </w:t>
      </w:r>
      <w:r>
        <w:t xml:space="preserve">work now together now with Quadrant </w:t>
      </w:r>
      <w:r w:rsidR="00F82793">
        <w:t>4</w:t>
      </w:r>
      <w:r>
        <w:t xml:space="preserve"> inside thruster</w:t>
      </w:r>
      <w:r w:rsidR="007636CB">
        <w:t xml:space="preserve"> – degree 135;</w:t>
      </w:r>
      <w:r w:rsidR="007636CB">
        <w:sym w:font="Wingdings" w:char="F0E0"/>
      </w:r>
      <w:r w:rsidR="007636CB">
        <w:t>R</w:t>
      </w:r>
      <w:r w:rsidR="00F82793">
        <w:t>4</w:t>
      </w:r>
      <w:r w:rsidR="007636CB">
        <w:t xml:space="preserve"> - </w:t>
      </w:r>
      <w:r>
        <w:t xml:space="preserve">to produce resultant force </w:t>
      </w:r>
      <w:r w:rsidR="00410585">
        <w:sym w:font="Wingdings" w:char="F0E0"/>
      </w:r>
      <w:r>
        <w:t>R. Quadrant 2 thruster is now in-active as well as Quadrant 1.</w:t>
      </w:r>
    </w:p>
    <w:p w14:paraId="1854EA09" w14:textId="357B9E82" w:rsidR="005670CF" w:rsidRPr="00E31146" w:rsidRDefault="005670CF" w:rsidP="005670CF">
      <w:pPr>
        <w:pStyle w:val="Text"/>
      </w:pPr>
      <w:r>
        <w:t xml:space="preserve">When the </w:t>
      </w:r>
      <w:proofErr w:type="spellStart"/>
      <w:r w:rsidR="007636CB">
        <w:t>droverbot</w:t>
      </w:r>
      <w:proofErr w:type="spellEnd"/>
      <w:r>
        <w:t xml:space="preserve"> rotate </w:t>
      </w:r>
      <w:r w:rsidR="00410585">
        <w:t>clockwise</w:t>
      </w:r>
      <w:r>
        <w:t xml:space="preserve"> 90 degrees from position D</w:t>
      </w:r>
      <w:r w:rsidR="000B4978">
        <w:t>,</w:t>
      </w:r>
      <w:r>
        <w:t xml:space="preserve"> the orientation will result in position A and the cycle repeat again. It is also possible </w:t>
      </w:r>
      <w:r w:rsidR="007636CB">
        <w:t xml:space="preserve">for the </w:t>
      </w:r>
      <w:proofErr w:type="spellStart"/>
      <w:r w:rsidR="007636CB">
        <w:t>droverbot</w:t>
      </w:r>
      <w:proofErr w:type="spellEnd"/>
      <w:r w:rsidR="007636CB">
        <w:t xml:space="preserve"> </w:t>
      </w:r>
      <w:r>
        <w:t>to rotate anti-clockwise at 90 degrees from diagram A to D, D to C, C to B and B to A</w:t>
      </w:r>
      <w:r w:rsidR="007636CB">
        <w:t>.</w:t>
      </w:r>
      <w:r w:rsidR="00D4798E">
        <w:t xml:space="preserve"> </w:t>
      </w:r>
      <w:r w:rsidR="002147CD">
        <w:t>Fig. 13 below</w:t>
      </w:r>
      <w:r w:rsidR="00372734">
        <w:t xml:space="preserve"> shows a</w:t>
      </w:r>
      <w:r w:rsidR="00372734" w:rsidRPr="005670CF">
        <w:t xml:space="preserve">n illustration of color-coded pairs of vectors that work together - vector addition - depicting magnitude and direction at </w:t>
      </w:r>
      <w:r w:rsidR="008B2514">
        <w:t>a</w:t>
      </w:r>
      <w:r w:rsidR="000B4978">
        <w:t>n</w:t>
      </w:r>
      <w:r w:rsidR="008B2514">
        <w:t xml:space="preserve"> interval of </w:t>
      </w:r>
      <w:r w:rsidR="00372734" w:rsidRPr="005670CF">
        <w:t>every 15</w:t>
      </w:r>
      <w:r w:rsidR="00372734">
        <w:rPr>
          <w:rFonts w:ascii="Arial" w:hAnsi="Arial" w:cs="Arial"/>
        </w:rPr>
        <w:t>°</w:t>
      </w:r>
      <w:r w:rsidR="00372734">
        <w:t xml:space="preserve"> on the </w:t>
      </w:r>
      <w:proofErr w:type="spellStart"/>
      <w:r w:rsidR="00372734">
        <w:t>droverbot</w:t>
      </w:r>
      <w:proofErr w:type="spellEnd"/>
      <w:r w:rsidR="00372734">
        <w:t>,</w:t>
      </w:r>
      <w:r w:rsidR="00372734" w:rsidRPr="005670CF">
        <w:t xml:space="preserve"> while rotating (clockwise or anti-clockwise), causing constant linear motion in the direction of the resultant force</w:t>
      </w:r>
      <w:r w:rsidR="00372734">
        <w:t xml:space="preserve">, </w:t>
      </w:r>
      <w:r w:rsidR="00372734">
        <w:sym w:font="Wingdings" w:char="F0E0"/>
      </w:r>
      <w:r w:rsidR="00372734">
        <w:t>R.</w:t>
      </w:r>
    </w:p>
    <w:p w14:paraId="0CA329F3" w14:textId="77777777" w:rsidR="005670CF" w:rsidRPr="00E31146" w:rsidRDefault="005670CF" w:rsidP="005670CF">
      <w:pPr>
        <w:jc w:val="center"/>
      </w:pPr>
      <w:r w:rsidRPr="0043519E">
        <w:rPr>
          <w:noProof/>
        </w:rPr>
        <w:drawing>
          <wp:inline distT="0" distB="0" distL="0" distR="0" wp14:anchorId="3D174A26" wp14:editId="2B267E09">
            <wp:extent cx="2494800" cy="27144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494800" cy="2714400"/>
                    </a:xfrm>
                    <a:prstGeom prst="rect">
                      <a:avLst/>
                    </a:prstGeom>
                    <a:noFill/>
                    <a:ln>
                      <a:noFill/>
                    </a:ln>
                  </pic:spPr>
                </pic:pic>
              </a:graphicData>
            </a:graphic>
          </wp:inline>
        </w:drawing>
      </w:r>
    </w:p>
    <w:p w14:paraId="6A8CF81C" w14:textId="4069ED5F" w:rsidR="005670CF" w:rsidRDefault="005670CF" w:rsidP="005670CF">
      <w:pPr>
        <w:pStyle w:val="Caption"/>
        <w:jc w:val="center"/>
      </w:pPr>
      <w:r w:rsidRPr="00E31146">
        <w:t xml:space="preserve">Fig. </w:t>
      </w:r>
      <w:r>
        <w:rPr>
          <w:noProof/>
        </w:rPr>
        <w:t>13</w:t>
      </w:r>
      <w:r w:rsidRPr="00E31146">
        <w:tab/>
      </w:r>
      <w:bookmarkStart w:id="8" w:name="_Hlk140524705"/>
      <w:r w:rsidRPr="005670CF">
        <w:t xml:space="preserve">An illustration of </w:t>
      </w:r>
      <w:r w:rsidR="00D4798E" w:rsidRPr="005670CF">
        <w:t>color-coded</w:t>
      </w:r>
      <w:r w:rsidRPr="005670CF">
        <w:t xml:space="preserve"> pairs of vectors that work together </w:t>
      </w:r>
      <w:r w:rsidR="00372734">
        <w:t>via</w:t>
      </w:r>
      <w:r w:rsidRPr="005670CF">
        <w:t xml:space="preserve"> vector addition </w:t>
      </w:r>
      <w:r w:rsidR="00372734">
        <w:t>to</w:t>
      </w:r>
      <w:r w:rsidRPr="005670CF">
        <w:t xml:space="preserve"> caus</w:t>
      </w:r>
      <w:r w:rsidR="00372734">
        <w:t xml:space="preserve">e </w:t>
      </w:r>
      <w:r w:rsidRPr="005670CF">
        <w:t>constant linear motion in the direction of resultant force</w:t>
      </w:r>
      <w:r w:rsidR="00D4798E">
        <w:t xml:space="preserve">, </w:t>
      </w:r>
      <w:r w:rsidR="00D4798E">
        <w:sym w:font="Wingdings" w:char="F0E0"/>
      </w:r>
      <w:r w:rsidR="00D4798E">
        <w:t>R</w:t>
      </w:r>
      <w:r w:rsidR="006615A3">
        <w:t>.</w:t>
      </w:r>
      <w:bookmarkEnd w:id="8"/>
    </w:p>
    <w:p w14:paraId="78276312" w14:textId="77777777" w:rsidR="005670CF" w:rsidRDefault="005670CF" w:rsidP="005670CF">
      <w:pPr>
        <w:pStyle w:val="Text"/>
      </w:pPr>
    </w:p>
    <w:p w14:paraId="1FC5DE81" w14:textId="0DB520C1" w:rsidR="002F5907" w:rsidRPr="00E31146" w:rsidRDefault="005670CF" w:rsidP="002F5907">
      <w:pPr>
        <w:pStyle w:val="Heading2"/>
        <w:spacing w:line="480" w:lineRule="auto"/>
      </w:pPr>
      <w:r w:rsidRPr="005670CF">
        <w:t>Linear motion with rotation</w:t>
      </w:r>
    </w:p>
    <w:p w14:paraId="7CB650D5" w14:textId="6173306E" w:rsidR="002F5907" w:rsidRDefault="00CC1407" w:rsidP="002F5907">
      <w:pPr>
        <w:pStyle w:val="Text"/>
      </w:pPr>
      <w:bookmarkStart w:id="9" w:name="_Hlk159748286"/>
      <w:r w:rsidRPr="00BF76B6">
        <w:t>Fig. 14</w:t>
      </w:r>
      <w:r w:rsidR="005670CF" w:rsidRPr="005670CF">
        <w:t xml:space="preserve"> below indicate how </w:t>
      </w:r>
      <w:r w:rsidR="00BF76B6">
        <w:t>r</w:t>
      </w:r>
      <w:r w:rsidR="005670CF" w:rsidRPr="005670CF">
        <w:t xml:space="preserve">otational motion together with </w:t>
      </w:r>
      <w:r w:rsidR="00BF76B6">
        <w:t>t</w:t>
      </w:r>
      <w:r w:rsidR="005670CF" w:rsidRPr="005670CF">
        <w:t>ranslational motion function</w:t>
      </w:r>
      <w:r w:rsidR="00BF76B6">
        <w:t>s</w:t>
      </w:r>
      <w:r w:rsidR="005670CF" w:rsidRPr="005670CF">
        <w:t xml:space="preserve"> together to cause “linear motion with rotation”, also known as “spinning translational motion” when an object move along a surface. </w:t>
      </w:r>
      <w:r w:rsidR="00830AC5">
        <w:t>A</w:t>
      </w:r>
      <w:r w:rsidR="005670CF" w:rsidRPr="005670CF">
        <w:t xml:space="preserve">s the </w:t>
      </w:r>
      <w:proofErr w:type="spellStart"/>
      <w:r w:rsidR="00D4428B">
        <w:t>droverbot</w:t>
      </w:r>
      <w:proofErr w:type="spellEnd"/>
      <w:r w:rsidR="005670CF" w:rsidRPr="005670CF">
        <w:t xml:space="preserve"> rotates these pairs of vectors (representing thrusters on the octagon frame) varies in magnitude and direction given the degree of rotation, to cause the resultant force </w:t>
      </w:r>
      <w:r w:rsidR="00BF76B6">
        <w:sym w:font="Wingdings" w:char="F0E0"/>
      </w:r>
      <w:r w:rsidR="005670CF" w:rsidRPr="005670CF">
        <w:t xml:space="preserve">R. </w:t>
      </w:r>
      <w:r w:rsidR="00BF76B6">
        <w:t>Fig. 14</w:t>
      </w:r>
      <w:r w:rsidR="005670CF" w:rsidRPr="005670CF">
        <w:t xml:space="preserve"> depicts 180 degrees of rotation </w:t>
      </w:r>
      <w:r w:rsidR="00830AC5">
        <w:t xml:space="preserve">- </w:t>
      </w:r>
      <w:r w:rsidR="005670CF" w:rsidRPr="005670CF">
        <w:t>clockwise at an interval of 15 degrees</w:t>
      </w:r>
      <w:r w:rsidR="00830AC5">
        <w:t xml:space="preserve"> -</w:t>
      </w:r>
      <w:r w:rsidR="005670CF" w:rsidRPr="005670CF">
        <w:t xml:space="preserve"> of the </w:t>
      </w:r>
      <w:proofErr w:type="spellStart"/>
      <w:r w:rsidR="00BF76B6">
        <w:t>droverbot</w:t>
      </w:r>
      <w:proofErr w:type="spellEnd"/>
      <w:r w:rsidR="00BF76B6">
        <w:t xml:space="preserve"> </w:t>
      </w:r>
      <w:r w:rsidR="005670CF" w:rsidRPr="005670CF">
        <w:t>while showing vectors with varying magnitude and direction</w:t>
      </w:r>
      <w:r w:rsidR="00BF76B6">
        <w:t xml:space="preserve">. </w:t>
      </w:r>
      <w:r w:rsidR="00830AC5">
        <w:br/>
      </w:r>
      <w:r w:rsidR="0024047D">
        <w:t>Below follows a description of Fig. 14 at intervals of 45</w:t>
      </w:r>
      <w:r w:rsidR="0024047D">
        <w:rPr>
          <w:rFonts w:ascii="Arial" w:hAnsi="Arial" w:cs="Arial"/>
        </w:rPr>
        <w:t>°</w:t>
      </w:r>
      <w:r w:rsidR="0024047D">
        <w:t xml:space="preserve"> in terms of thrust strength. </w:t>
      </w:r>
      <w:r w:rsidR="00D36868">
        <w:br/>
      </w:r>
      <w:r w:rsidR="005670CF" w:rsidRPr="005670CF">
        <w:lastRenderedPageBreak/>
        <w:t xml:space="preserve">At degree 0, </w:t>
      </w:r>
      <w:r w:rsidR="00BF76B6">
        <w:sym w:font="Wingdings" w:char="F0E0"/>
      </w:r>
      <w:r w:rsidR="005670CF" w:rsidRPr="005670CF">
        <w:t>R1 is at 100%</w:t>
      </w:r>
      <w:r w:rsidR="00BF76B6">
        <w:t xml:space="preserve"> strength</w:t>
      </w:r>
      <w:r w:rsidR="005670CF" w:rsidRPr="005670CF">
        <w:t xml:space="preserve"> and </w:t>
      </w:r>
      <w:r w:rsidR="00BF76B6">
        <w:sym w:font="Wingdings" w:char="F0E0"/>
      </w:r>
      <w:r w:rsidR="005670CF" w:rsidRPr="005670CF">
        <w:t>R2 at 0%</w:t>
      </w:r>
      <w:r w:rsidR="00F07532">
        <w:t xml:space="preserve"> strength</w:t>
      </w:r>
      <w:r w:rsidR="005670CF" w:rsidRPr="005670CF">
        <w:t xml:space="preserve">. At degree 45, </w:t>
      </w:r>
      <w:r w:rsidR="00F07532">
        <w:sym w:font="Wingdings" w:char="F0E0"/>
      </w:r>
      <w:r w:rsidR="005670CF" w:rsidRPr="005670CF">
        <w:t>R1 is at 50%</w:t>
      </w:r>
      <w:r w:rsidR="00F07532">
        <w:t xml:space="preserve"> strength</w:t>
      </w:r>
      <w:r w:rsidR="005670CF" w:rsidRPr="005670CF">
        <w:t xml:space="preserve"> and </w:t>
      </w:r>
      <w:r w:rsidR="00F07532">
        <w:sym w:font="Wingdings" w:char="F0E0"/>
      </w:r>
      <w:r w:rsidR="005670CF" w:rsidRPr="005670CF">
        <w:t>R2 is at 50%</w:t>
      </w:r>
      <w:r w:rsidR="00F07532">
        <w:t xml:space="preserve"> strength</w:t>
      </w:r>
      <w:r w:rsidR="005670CF" w:rsidRPr="005670CF">
        <w:t xml:space="preserve">. At degree 90, </w:t>
      </w:r>
      <w:r w:rsidR="00F07532">
        <w:sym w:font="Wingdings" w:char="F0E0"/>
      </w:r>
      <w:r w:rsidR="005670CF" w:rsidRPr="005670CF">
        <w:t>R</w:t>
      </w:r>
      <w:r w:rsidR="00D36868">
        <w:t xml:space="preserve">1 and </w:t>
      </w:r>
      <w:r w:rsidR="00D36868">
        <w:sym w:font="Wingdings" w:char="F0E0"/>
      </w:r>
      <w:r w:rsidR="00D36868" w:rsidRPr="005670CF">
        <w:t>R</w:t>
      </w:r>
      <w:r w:rsidR="00D36868">
        <w:t xml:space="preserve">3 </w:t>
      </w:r>
      <w:r w:rsidR="005670CF" w:rsidRPr="005670CF">
        <w:t>is at 0%</w:t>
      </w:r>
      <w:r w:rsidR="00F07532">
        <w:t xml:space="preserve"> strength</w:t>
      </w:r>
      <w:r w:rsidR="005670CF" w:rsidRPr="005670CF">
        <w:t xml:space="preserve"> and </w:t>
      </w:r>
      <w:r w:rsidR="00F07532">
        <w:sym w:font="Wingdings" w:char="F0E0"/>
      </w:r>
      <w:r w:rsidR="005670CF" w:rsidRPr="005670CF">
        <w:t>R2 is at 100%</w:t>
      </w:r>
      <w:r w:rsidR="00F07532">
        <w:t xml:space="preserve"> strength</w:t>
      </w:r>
      <w:r w:rsidR="005670CF" w:rsidRPr="005670CF">
        <w:t xml:space="preserve">. At degree 135, </w:t>
      </w:r>
      <w:r w:rsidR="00F07532">
        <w:sym w:font="Wingdings" w:char="F0E0"/>
      </w:r>
      <w:r w:rsidR="005670CF" w:rsidRPr="005670CF">
        <w:t>R</w:t>
      </w:r>
      <w:r w:rsidR="002E238D">
        <w:t>3</w:t>
      </w:r>
      <w:r w:rsidR="005670CF" w:rsidRPr="005670CF">
        <w:t xml:space="preserve"> is at 50%</w:t>
      </w:r>
      <w:r w:rsidR="00F07532">
        <w:t xml:space="preserve"> strength</w:t>
      </w:r>
      <w:r w:rsidR="005670CF" w:rsidRPr="005670CF">
        <w:t xml:space="preserve"> and </w:t>
      </w:r>
      <w:r w:rsidR="00F07532">
        <w:sym w:font="Wingdings" w:char="F0E0"/>
      </w:r>
      <w:r w:rsidR="005670CF" w:rsidRPr="005670CF">
        <w:t>R2 is at 50%</w:t>
      </w:r>
      <w:r w:rsidR="00F07532">
        <w:t xml:space="preserve"> strength</w:t>
      </w:r>
      <w:r w:rsidR="005670CF" w:rsidRPr="005670CF">
        <w:t xml:space="preserve">. At degree 180, </w:t>
      </w:r>
      <w:r w:rsidR="00F07532">
        <w:sym w:font="Wingdings" w:char="F0E0"/>
      </w:r>
      <w:r w:rsidR="005670CF" w:rsidRPr="005670CF">
        <w:t>R</w:t>
      </w:r>
      <w:r w:rsidR="002E238D">
        <w:t>3</w:t>
      </w:r>
      <w:r w:rsidR="005670CF" w:rsidRPr="005670CF">
        <w:t xml:space="preserve"> is at 100%</w:t>
      </w:r>
      <w:r w:rsidR="00F07532">
        <w:t xml:space="preserve"> strength</w:t>
      </w:r>
      <w:r w:rsidR="005670CF" w:rsidRPr="005670CF">
        <w:t xml:space="preserve"> and </w:t>
      </w:r>
      <w:r w:rsidR="00F07532">
        <w:sym w:font="Wingdings" w:char="F0E0"/>
      </w:r>
      <w:r w:rsidR="005670CF" w:rsidRPr="005670CF">
        <w:t>R</w:t>
      </w:r>
      <w:r w:rsidR="002E238D">
        <w:t>4</w:t>
      </w:r>
      <w:r w:rsidR="005670CF" w:rsidRPr="005670CF">
        <w:t xml:space="preserve"> at 0%</w:t>
      </w:r>
      <w:r w:rsidR="00F07532">
        <w:t xml:space="preserve"> strength. </w:t>
      </w:r>
      <w:r w:rsidR="00830AC5">
        <w:br/>
      </w:r>
      <w:r w:rsidR="00F07532">
        <w:sym w:font="Wingdings" w:char="F0E0"/>
      </w:r>
      <w:r w:rsidR="00F07532">
        <w:t>R is always consistent at 100% strength.</w:t>
      </w:r>
      <w:r w:rsidR="0055398D">
        <w:t xml:space="preserve"> </w:t>
      </w:r>
      <w:r w:rsidR="0055398D" w:rsidRPr="00830AC5">
        <w:t>(The vectors of the rotational thrusters on the rods were excluded on purpose to avoid clutter on the diagram</w:t>
      </w:r>
      <w:r w:rsidR="0055398D">
        <w:t>.</w:t>
      </w:r>
      <w:r w:rsidR="0055398D" w:rsidRPr="00830AC5">
        <w:t>)</w:t>
      </w:r>
    </w:p>
    <w:bookmarkEnd w:id="9"/>
    <w:p w14:paraId="593809FD" w14:textId="77777777" w:rsidR="005670CF" w:rsidRPr="00E31146" w:rsidRDefault="005670CF" w:rsidP="005670CF">
      <w:pPr>
        <w:pStyle w:val="Text"/>
      </w:pPr>
    </w:p>
    <w:p w14:paraId="55E408C0" w14:textId="77777777" w:rsidR="005670CF" w:rsidRPr="00E31146" w:rsidRDefault="005670CF" w:rsidP="005670CF">
      <w:pPr>
        <w:jc w:val="center"/>
      </w:pPr>
      <w:r w:rsidRPr="0043519E">
        <w:rPr>
          <w:noProof/>
        </w:rPr>
        <w:lastRenderedPageBreak/>
        <w:drawing>
          <wp:inline distT="0" distB="0" distL="0" distR="0" wp14:anchorId="67952B9F" wp14:editId="29B0DAF4">
            <wp:extent cx="5727479" cy="7940846"/>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27479" cy="7940846"/>
                    </a:xfrm>
                    <a:prstGeom prst="rect">
                      <a:avLst/>
                    </a:prstGeom>
                    <a:noFill/>
                    <a:ln>
                      <a:noFill/>
                    </a:ln>
                  </pic:spPr>
                </pic:pic>
              </a:graphicData>
            </a:graphic>
          </wp:inline>
        </w:drawing>
      </w:r>
    </w:p>
    <w:p w14:paraId="0867C5AD" w14:textId="0A3AE87A" w:rsidR="00F3552F" w:rsidRDefault="005670CF" w:rsidP="00CB2125">
      <w:pPr>
        <w:pStyle w:val="Caption"/>
        <w:jc w:val="center"/>
      </w:pPr>
      <w:bookmarkStart w:id="10" w:name="_Hlk159748595"/>
      <w:r w:rsidRPr="00E31146">
        <w:t xml:space="preserve">Fig. </w:t>
      </w:r>
      <w:r>
        <w:rPr>
          <w:noProof/>
        </w:rPr>
        <w:t>1</w:t>
      </w:r>
      <w:r w:rsidR="00873B0A">
        <w:rPr>
          <w:noProof/>
        </w:rPr>
        <w:t>4</w:t>
      </w:r>
      <w:r w:rsidR="00830AC5">
        <w:t xml:space="preserve"> </w:t>
      </w:r>
      <w:r w:rsidR="00DC7668">
        <w:t>With e</w:t>
      </w:r>
      <w:r w:rsidR="00873B0A" w:rsidRPr="00873B0A">
        <w:t>very 180 degrees of rotation, the vectors in magnitude and directions repeat</w:t>
      </w:r>
      <w:r w:rsidR="00830AC5">
        <w:t>.</w:t>
      </w:r>
    </w:p>
    <w:bookmarkEnd w:id="10"/>
    <w:p w14:paraId="0F2203A5" w14:textId="369F908D" w:rsidR="00F3552F" w:rsidRDefault="00F3552F" w:rsidP="00F3552F">
      <w:pPr>
        <w:pStyle w:val="Heading1"/>
      </w:pPr>
      <w:r>
        <w:lastRenderedPageBreak/>
        <w:t>Experimental Setup</w:t>
      </w:r>
    </w:p>
    <w:p w14:paraId="79480611" w14:textId="7E6D9D3F" w:rsidR="002F5907" w:rsidRPr="00E31146" w:rsidRDefault="008E36A5" w:rsidP="008E36A5">
      <w:pPr>
        <w:pStyle w:val="Heading2"/>
        <w:numPr>
          <w:ilvl w:val="0"/>
          <w:numId w:val="37"/>
        </w:numPr>
        <w:spacing w:line="480" w:lineRule="auto"/>
      </w:pPr>
      <w:proofErr w:type="spellStart"/>
      <w:r>
        <w:t>Droverbot</w:t>
      </w:r>
      <w:proofErr w:type="spellEnd"/>
      <w:r w:rsidR="00F3552F" w:rsidRPr="00F3552F">
        <w:t xml:space="preserve"> with a novel propulsion system</w:t>
      </w:r>
    </w:p>
    <w:p w14:paraId="5F117513" w14:textId="36C2673B" w:rsidR="00F3552F" w:rsidRDefault="00F3552F" w:rsidP="00F3552F">
      <w:pPr>
        <w:pStyle w:val="Text"/>
      </w:pPr>
      <w:r>
        <w:t xml:space="preserve">The final experimental setup was the result of many previous iterations of testing. Four repeats of the experiment were conducted. The primary objective of the experiment is to test if the novel </w:t>
      </w:r>
      <w:proofErr w:type="spellStart"/>
      <w:r w:rsidR="00B35132">
        <w:t>droverbot</w:t>
      </w:r>
      <w:proofErr w:type="spellEnd"/>
      <w:r>
        <w:t xml:space="preserve"> can propel forward while the entire </w:t>
      </w:r>
      <w:proofErr w:type="spellStart"/>
      <w:r w:rsidR="00B35132">
        <w:t>droverbot</w:t>
      </w:r>
      <w:proofErr w:type="spellEnd"/>
      <w:r>
        <w:t xml:space="preserve"> is rotating continuously. Accurate capturing of data during the </w:t>
      </w:r>
      <w:r w:rsidR="00B35132">
        <w:t>experiment</w:t>
      </w:r>
      <w:r>
        <w:t xml:space="preserve"> of the </w:t>
      </w:r>
      <w:proofErr w:type="spellStart"/>
      <w:r w:rsidR="00B35132">
        <w:t>droverbot</w:t>
      </w:r>
      <w:proofErr w:type="spellEnd"/>
      <w:r>
        <w:t xml:space="preserve"> prototype was a primary objective. The setup involved video recording and an integrated data logging system for gathering orientation data during forward propulsion. </w:t>
      </w:r>
    </w:p>
    <w:p w14:paraId="3BC54B58" w14:textId="47F0DA7E" w:rsidR="00F3552F" w:rsidRDefault="00F3552F" w:rsidP="00F3552F">
      <w:pPr>
        <w:pStyle w:val="Text"/>
      </w:pPr>
      <w:r>
        <w:t xml:space="preserve">For video recording, a high-definition camera was used. To be able to view the </w:t>
      </w:r>
      <w:proofErr w:type="spellStart"/>
      <w:r>
        <w:t>dro</w:t>
      </w:r>
      <w:r w:rsidR="00B35132">
        <w:t>verbot</w:t>
      </w:r>
      <w:proofErr w:type="spellEnd"/>
      <w:r>
        <w:t xml:space="preserve"> in detail as it propels forward, a third-person view was opted for. Video recording was conducted by following the </w:t>
      </w:r>
      <w:proofErr w:type="spellStart"/>
      <w:r>
        <w:t>dro</w:t>
      </w:r>
      <w:r w:rsidR="00B35132">
        <w:t>verbot</w:t>
      </w:r>
      <w:proofErr w:type="spellEnd"/>
      <w:r>
        <w:t xml:space="preserve"> while it propels forward on a horizontal surface. By following the </w:t>
      </w:r>
      <w:proofErr w:type="spellStart"/>
      <w:r>
        <w:t>dro</w:t>
      </w:r>
      <w:r w:rsidR="00B35132">
        <w:t>verbot</w:t>
      </w:r>
      <w:proofErr w:type="spellEnd"/>
      <w:r>
        <w:t xml:space="preserve">, a detail view on how the </w:t>
      </w:r>
      <w:proofErr w:type="spellStart"/>
      <w:r>
        <w:t>dro</w:t>
      </w:r>
      <w:r w:rsidR="00B35132">
        <w:t>verbot</w:t>
      </w:r>
      <w:proofErr w:type="spellEnd"/>
      <w:r>
        <w:t xml:space="preserve"> propel forward while rotating can be observed. The recorded video footage served as visual evidence and reference for later analysis.</w:t>
      </w:r>
    </w:p>
    <w:p w14:paraId="1AE848F6" w14:textId="5B726DF9" w:rsidR="00F3552F" w:rsidRDefault="00F3552F" w:rsidP="00F3552F">
      <w:pPr>
        <w:pStyle w:val="Text"/>
      </w:pPr>
      <w:r>
        <w:t xml:space="preserve">The integrated data logging system is located on the </w:t>
      </w:r>
      <w:proofErr w:type="spellStart"/>
      <w:r>
        <w:t>dr</w:t>
      </w:r>
      <w:r w:rsidR="00B35132">
        <w:t>overbot</w:t>
      </w:r>
      <w:proofErr w:type="spellEnd"/>
      <w:r>
        <w:t xml:space="preserve">. The data logging system, consisting of Adafruit MicroSD card breakout board </w:t>
      </w:r>
      <w:r w:rsidR="00B35132">
        <w:t>with</w:t>
      </w:r>
      <w:r>
        <w:t xml:space="preserve"> a MicroSD card</w:t>
      </w:r>
      <w:r w:rsidR="00B35132">
        <w:t xml:space="preserve">, </w:t>
      </w:r>
      <w:r>
        <w:t>are connected to the central microprocessor</w:t>
      </w:r>
      <w:r w:rsidR="00064207">
        <w:t xml:space="preserve">, </w:t>
      </w:r>
      <w:r>
        <w:t xml:space="preserve">Arduino Nano. The logging system receive sensor input from a multi-function Adafruit BNO055 </w:t>
      </w:r>
      <w:r w:rsidR="007C7974">
        <w:t>component</w:t>
      </w:r>
      <w:r>
        <w:t xml:space="preserve">, located at the </w:t>
      </w:r>
      <w:r w:rsidR="00CF674C">
        <w:t>center</w:t>
      </w:r>
      <w:r>
        <w:t xml:space="preserve"> of the </w:t>
      </w:r>
      <w:proofErr w:type="spellStart"/>
      <w:r w:rsidR="00CF674C">
        <w:t>droverbot</w:t>
      </w:r>
      <w:proofErr w:type="spellEnd"/>
      <w:r w:rsidR="00CF674C">
        <w:t xml:space="preserve"> </w:t>
      </w:r>
      <w:r>
        <w:t xml:space="preserve">and elevated 20 cm above the </w:t>
      </w:r>
      <w:proofErr w:type="spellStart"/>
      <w:r>
        <w:t>dro</w:t>
      </w:r>
      <w:r w:rsidR="00CF674C">
        <w:t>verbot</w:t>
      </w:r>
      <w:proofErr w:type="spellEnd"/>
      <w:r w:rsidR="00CF674C">
        <w:t>.</w:t>
      </w:r>
    </w:p>
    <w:p w14:paraId="11B2AC23" w14:textId="6A2DC737" w:rsidR="00CF427B" w:rsidRDefault="00F3552F" w:rsidP="00D426BF">
      <w:pPr>
        <w:pStyle w:val="Text"/>
      </w:pPr>
      <w:r>
        <w:t>Th</w:t>
      </w:r>
      <w:r w:rsidR="00CF674C">
        <w:t xml:space="preserve">e </w:t>
      </w:r>
      <w:r w:rsidR="004B593C">
        <w:t>Adafruit BNO055</w:t>
      </w:r>
      <w:r>
        <w:t xml:space="preserve"> </w:t>
      </w:r>
      <w:r w:rsidR="007C7974">
        <w:t>component</w:t>
      </w:r>
      <w:r>
        <w:t xml:space="preserve"> integrates an accelerometer, gyroscope, and magnetometer to provide orientation and motion sensing capabilities. It also includes built-in sensor fusion algorithms that can output various motion measurements, </w:t>
      </w:r>
      <w:proofErr w:type="gramStart"/>
      <w:r>
        <w:t>but in particular, orientation</w:t>
      </w:r>
      <w:proofErr w:type="gramEnd"/>
      <w:r>
        <w:t xml:space="preserve"> data in Euler angles for heading, roll and pitch. Only the heading angle data output is used in this experiment since the </w:t>
      </w:r>
      <w:proofErr w:type="spellStart"/>
      <w:r w:rsidR="00AB7A8E">
        <w:t>droverbot</w:t>
      </w:r>
      <w:proofErr w:type="spellEnd"/>
      <w:r>
        <w:t xml:space="preserve"> only travel over a horizontal surface. </w:t>
      </w:r>
    </w:p>
    <w:p w14:paraId="6A151533" w14:textId="4067CCA3" w:rsidR="00D426BF" w:rsidRDefault="00F3552F" w:rsidP="00D426BF">
      <w:pPr>
        <w:pStyle w:val="Text"/>
      </w:pPr>
      <w:r>
        <w:t>The logging system also receive input from a real-time clock, the DS3231 component.</w:t>
      </w:r>
      <w:r w:rsidR="00CF674C">
        <w:t xml:space="preserve"> The clock is located on the </w:t>
      </w:r>
      <w:proofErr w:type="spellStart"/>
      <w:r w:rsidR="00CE0C4E">
        <w:t>droverbot</w:t>
      </w:r>
      <w:proofErr w:type="spellEnd"/>
      <w:r w:rsidR="00CE0C4E">
        <w:t xml:space="preserve"> and</w:t>
      </w:r>
      <w:r w:rsidR="00CF674C">
        <w:t xml:space="preserve"> provides date and time </w:t>
      </w:r>
      <w:r w:rsidR="00D426BF">
        <w:t xml:space="preserve">data </w:t>
      </w:r>
      <w:r w:rsidR="00CF674C">
        <w:t>that is also recorded on the SD Card</w:t>
      </w:r>
      <w:r w:rsidR="00D426BF">
        <w:t xml:space="preserve"> when the </w:t>
      </w:r>
      <w:proofErr w:type="spellStart"/>
      <w:r w:rsidR="00D426BF">
        <w:t>droverbot</w:t>
      </w:r>
      <w:proofErr w:type="spellEnd"/>
      <w:r w:rsidR="00D426BF">
        <w:t xml:space="preserve"> propels.</w:t>
      </w:r>
    </w:p>
    <w:p w14:paraId="0B814ACE" w14:textId="5AFA9613" w:rsidR="00CE0C4E" w:rsidRDefault="00F3552F" w:rsidP="00CE0C4E">
      <w:pPr>
        <w:pStyle w:val="Text"/>
      </w:pPr>
      <w:r>
        <w:t xml:space="preserve">Data is logged the moment the </w:t>
      </w:r>
      <w:proofErr w:type="spellStart"/>
      <w:r>
        <w:t>dro</w:t>
      </w:r>
      <w:r w:rsidR="002B0312">
        <w:t>verbot</w:t>
      </w:r>
      <w:proofErr w:type="spellEnd"/>
      <w:r>
        <w:t xml:space="preserve"> starts to propel and switched off after five seconds. These measurements were collected at high sampling rates to ensure accurate and detailed data capture. Precisely 82 readings from the sensors </w:t>
      </w:r>
      <w:r w:rsidR="002B0312">
        <w:t>were</w:t>
      </w:r>
      <w:r>
        <w:t xml:space="preserve"> recorded for each of the four repeats of the experiment conducted. It is critical to get multiple readings per second for the guidance system to function properly. On average 16 readings per second are recorded. The DS3231 together with the </w:t>
      </w:r>
      <w:r w:rsidR="004B593C">
        <w:t>Adafruit BNO055</w:t>
      </w:r>
      <w:r>
        <w:t xml:space="preserve"> orientation data for heading, provides the </w:t>
      </w:r>
      <w:r w:rsidR="00EA739C">
        <w:t>needed</w:t>
      </w:r>
      <w:r>
        <w:t xml:space="preserve"> motion parameters which </w:t>
      </w:r>
      <w:r w:rsidR="002B0312">
        <w:t>were</w:t>
      </w:r>
      <w:r>
        <w:t xml:space="preserve"> recorded by the data logging system.</w:t>
      </w:r>
    </w:p>
    <w:p w14:paraId="17C56401" w14:textId="21FA61BA" w:rsidR="00CE0C4E" w:rsidRDefault="00CE0C4E" w:rsidP="00CE0C4E">
      <w:pPr>
        <w:pStyle w:val="Text"/>
      </w:pPr>
      <w:r>
        <w:lastRenderedPageBreak/>
        <w:t xml:space="preserve">The Arduino Nano and all electronics on the </w:t>
      </w:r>
      <w:proofErr w:type="spellStart"/>
      <w:r>
        <w:t>droverbot</w:t>
      </w:r>
      <w:proofErr w:type="spellEnd"/>
      <w:r>
        <w:t xml:space="preserve"> (except the ESCs and the thruster motors which have their own power source) are power</w:t>
      </w:r>
      <w:r w:rsidR="0067205C">
        <w:t>ed</w:t>
      </w:r>
      <w:r>
        <w:t xml:space="preserve"> by a 9-volt battery that is also hosted on the </w:t>
      </w:r>
      <w:proofErr w:type="spellStart"/>
      <w:r>
        <w:t>droverbot</w:t>
      </w:r>
      <w:proofErr w:type="spellEnd"/>
      <w:r>
        <w:t xml:space="preserve">. Once the battery is connected to Arduino Nano, the Arduino will then automatically activate calibration mode of the </w:t>
      </w:r>
      <w:r w:rsidR="00EA739C" w:rsidRPr="006C6A01">
        <w:t>Adafruit BNO055</w:t>
      </w:r>
      <w:r w:rsidR="00EA739C">
        <w:t xml:space="preserve"> component</w:t>
      </w:r>
      <w:r>
        <w:t>. Calibration is required for the Adafruit BNO055 component to calibrate its many sensors. The three LED lights (</w:t>
      </w:r>
      <w:r w:rsidR="007C651E">
        <w:t>s</w:t>
      </w:r>
      <w:r>
        <w:t xml:space="preserve">ee item 6 </w:t>
      </w:r>
      <w:r w:rsidR="007C651E">
        <w:t xml:space="preserve">in the </w:t>
      </w:r>
      <w:proofErr w:type="spellStart"/>
      <w:r w:rsidR="007C651E">
        <w:t>droverbot</w:t>
      </w:r>
      <w:proofErr w:type="spellEnd"/>
      <w:r w:rsidR="007C651E">
        <w:t xml:space="preserve"> components above</w:t>
      </w:r>
      <w:r>
        <w:t xml:space="preserve">) is used to indicate that calibration has been completed successfully when all three LED’s illuminate. Once calibration has been completed successfully, the Arduino Nano will await signal from the remote control to launch the </w:t>
      </w:r>
      <w:proofErr w:type="spellStart"/>
      <w:r>
        <w:t>droverbot</w:t>
      </w:r>
      <w:proofErr w:type="spellEnd"/>
      <w:r>
        <w:t xml:space="preserve">. The </w:t>
      </w:r>
      <w:proofErr w:type="spellStart"/>
      <w:r>
        <w:t>droverbot</w:t>
      </w:r>
      <w:proofErr w:type="spellEnd"/>
      <w:r>
        <w:t xml:space="preserve"> can be launched by pressing a button on the remote control that will send a signal to the nRF24L01 transceiver located on the </w:t>
      </w:r>
      <w:proofErr w:type="spellStart"/>
      <w:r>
        <w:t>droverbot</w:t>
      </w:r>
      <w:proofErr w:type="spellEnd"/>
      <w:r>
        <w:t>.</w:t>
      </w:r>
    </w:p>
    <w:p w14:paraId="50EFBA28" w14:textId="3A3F28B0" w:rsidR="00CE0C4E" w:rsidRDefault="00CE0C4E" w:rsidP="00CE0C4E">
      <w:pPr>
        <w:pStyle w:val="Text"/>
      </w:pPr>
      <w:r>
        <w:t>When the Arduino Nano receives a signal from the remote control</w:t>
      </w:r>
      <w:r w:rsidR="004E3906">
        <w:t>,</w:t>
      </w:r>
      <w:r>
        <w:t xml:space="preserve"> the Arduino Nano will then gather sensor input and will interpret it based on the program code written and send signals to the PCA9685 that will activate</w:t>
      </w:r>
      <w:r w:rsidR="004E3906">
        <w:t xml:space="preserve">/deactivate </w:t>
      </w:r>
      <w:r>
        <w:t xml:space="preserve"> ESCs and attached thrusters that are required to run</w:t>
      </w:r>
      <w:r w:rsidR="004E3906">
        <w:t xml:space="preserve"> or to stop</w:t>
      </w:r>
      <w:r w:rsidR="00064207">
        <w:t>. This process</w:t>
      </w:r>
      <w:r w:rsidR="004E3906">
        <w:t xml:space="preserve"> </w:t>
      </w:r>
      <w:r w:rsidR="00064207">
        <w:t>will then continue</w:t>
      </w:r>
      <w:r>
        <w:t xml:space="preserve"> for a pre-determined time</w:t>
      </w:r>
      <w:r w:rsidR="00147071">
        <w:t xml:space="preserve"> of 5 seconds. </w:t>
      </w:r>
      <w:r w:rsidR="00147071" w:rsidRPr="00147071">
        <w:t xml:space="preserve">After </w:t>
      </w:r>
      <w:r w:rsidR="00147071">
        <w:t>5 seconds,</w:t>
      </w:r>
      <w:r w:rsidR="00147071" w:rsidRPr="00147071">
        <w:t xml:space="preserve"> the Arduino Nano will stop the execution of the program and ensure all thrusters are turned-off which will cause the </w:t>
      </w:r>
      <w:proofErr w:type="spellStart"/>
      <w:r w:rsidR="00147071" w:rsidRPr="00147071">
        <w:t>dro</w:t>
      </w:r>
      <w:r w:rsidR="00064207">
        <w:t>verbot</w:t>
      </w:r>
      <w:proofErr w:type="spellEnd"/>
      <w:r w:rsidR="00147071" w:rsidRPr="00147071">
        <w:t xml:space="preserve"> to come to a stillstand.</w:t>
      </w:r>
    </w:p>
    <w:p w14:paraId="5C26EC54" w14:textId="25AD42E9" w:rsidR="002F5907" w:rsidRPr="00E31146" w:rsidRDefault="00F3552F" w:rsidP="002F5907">
      <w:pPr>
        <w:pStyle w:val="Heading2"/>
        <w:spacing w:line="480" w:lineRule="auto"/>
      </w:pPr>
      <w:r>
        <w:t>Limitations</w:t>
      </w:r>
    </w:p>
    <w:p w14:paraId="620357EB" w14:textId="54CE7C16" w:rsidR="004B593C" w:rsidRDefault="00F3552F" w:rsidP="00F3552F">
      <w:pPr>
        <w:pStyle w:val="Text"/>
      </w:pPr>
      <w:r w:rsidRPr="00451D13">
        <w:t>Since</w:t>
      </w:r>
      <w:r>
        <w:t xml:space="preserve"> the </w:t>
      </w:r>
      <w:proofErr w:type="spellStart"/>
      <w:r>
        <w:t>dro</w:t>
      </w:r>
      <w:r w:rsidR="00835E47">
        <w:t>verbot</w:t>
      </w:r>
      <w:proofErr w:type="spellEnd"/>
      <w:r>
        <w:t xml:space="preserve"> </w:t>
      </w:r>
      <w:r w:rsidR="00B25CCC">
        <w:t>propel forward</w:t>
      </w:r>
      <w:r>
        <w:t xml:space="preserve"> while rotating, the </w:t>
      </w:r>
      <w:r w:rsidR="004B593C">
        <w:t>Adafruit BNO055</w:t>
      </w:r>
      <w:r>
        <w:t xml:space="preserve"> </w:t>
      </w:r>
      <w:r w:rsidR="007C7974">
        <w:t>component</w:t>
      </w:r>
      <w:r>
        <w:t xml:space="preserve"> rotates continuously</w:t>
      </w:r>
      <w:r w:rsidR="00CF427B">
        <w:t xml:space="preserve"> with the </w:t>
      </w:r>
      <w:proofErr w:type="spellStart"/>
      <w:r w:rsidR="00CF427B">
        <w:t>droverbot</w:t>
      </w:r>
      <w:proofErr w:type="spellEnd"/>
      <w:r>
        <w:t>. According to the Adafruit BNO055 datasheet</w:t>
      </w:r>
      <w:r w:rsidR="00CF427B">
        <w:t xml:space="preserve"> </w:t>
      </w:r>
      <w:bookmarkStart w:id="11" w:name="_Hlk147956996"/>
      <w:r w:rsidR="00696DA7">
        <w:rPr>
          <w:sz w:val="18"/>
          <w:szCs w:val="18"/>
        </w:rPr>
        <w:t xml:space="preserve">(See </w:t>
      </w:r>
      <w:r w:rsidR="00696DA7" w:rsidRPr="00AA3C74">
        <w:rPr>
          <w:sz w:val="18"/>
          <w:szCs w:val="18"/>
        </w:rPr>
        <w:t>Adafruit BNO055 datasheet heading accuracy http</w:t>
      </w:r>
      <w:r w:rsidR="00696DA7">
        <w:rPr>
          <w:sz w:val="18"/>
          <w:szCs w:val="18"/>
        </w:rPr>
        <w:t>s://cdn-shop.adafruit.com/datasheets/BST_BNO055_DS000_12.pdf</w:t>
      </w:r>
      <w:r w:rsidR="00696DA7" w:rsidRPr="00AA3C74">
        <w:rPr>
          <w:sz w:val="18"/>
          <w:szCs w:val="18"/>
        </w:rPr>
        <w:t xml:space="preserve">, </w:t>
      </w:r>
      <w:r w:rsidR="00696DA7" w:rsidRPr="00312FE4">
        <w:rPr>
          <w:sz w:val="18"/>
          <w:szCs w:val="18"/>
        </w:rPr>
        <w:t>pp.15</w:t>
      </w:r>
      <w:r w:rsidR="00696DA7">
        <w:rPr>
          <w:sz w:val="18"/>
          <w:szCs w:val="18"/>
        </w:rPr>
        <w:t>)</w:t>
      </w:r>
      <w:bookmarkEnd w:id="11"/>
      <w:r>
        <w:t xml:space="preserve">, the </w:t>
      </w:r>
      <w:r w:rsidR="0052259E">
        <w:t>component</w:t>
      </w:r>
      <w:r>
        <w:t xml:space="preserve"> has a heading accuracy of </w:t>
      </w:r>
      <w:r w:rsidR="00312FE4">
        <w:rPr>
          <w:rFonts w:ascii="Arial" w:hAnsi="Arial" w:cs="Arial"/>
        </w:rPr>
        <w:t>±</w:t>
      </w:r>
      <w:r>
        <w:t>2</w:t>
      </w:r>
      <w:r w:rsidR="00312FE4">
        <w:t>.5</w:t>
      </w:r>
      <w:r>
        <w:t xml:space="preserve"> degrees in an ideal environment when the sensor is adequately calibrated. Another limit</w:t>
      </w:r>
      <w:r w:rsidR="0052259E">
        <w:t>ation</w:t>
      </w:r>
      <w:r>
        <w:t xml:space="preserve"> of the Adafruit BNO055 is the magnetometer which can only update reading every 50 milliseconds. </w:t>
      </w:r>
      <w:r w:rsidR="004B593C">
        <w:t>That implies, per</w:t>
      </w:r>
      <w:r>
        <w:t xml:space="preserve"> second, </w:t>
      </w:r>
      <w:r w:rsidR="0052259E">
        <w:t>20</w:t>
      </w:r>
      <w:r>
        <w:t xml:space="preserve"> readings are possible</w:t>
      </w:r>
      <w:r w:rsidR="004B593C">
        <w:t>.</w:t>
      </w:r>
      <w:r>
        <w:t xml:space="preserve"> </w:t>
      </w:r>
      <w:r w:rsidR="004B593C">
        <w:t>I</w:t>
      </w:r>
      <w:r>
        <w:t xml:space="preserve">n each of the repeats of the experiment 16 reads </w:t>
      </w:r>
      <w:r w:rsidR="004B593C">
        <w:t>per second</w:t>
      </w:r>
      <w:r>
        <w:t xml:space="preserve"> were </w:t>
      </w:r>
      <w:r w:rsidR="004B593C">
        <w:t>obtained, which utilize 80 percent of the capability of this sensor</w:t>
      </w:r>
      <w:r>
        <w:t xml:space="preserve">. </w:t>
      </w:r>
      <w:proofErr w:type="gramStart"/>
      <w:r>
        <w:t>For the purpose of</w:t>
      </w:r>
      <w:proofErr w:type="gramEnd"/>
      <w:r>
        <w:t xml:space="preserve"> this study, 16 readings per second is adequate. </w:t>
      </w:r>
    </w:p>
    <w:p w14:paraId="2CBFCE88" w14:textId="5176076B" w:rsidR="00F3552F" w:rsidRDefault="00F61DFE" w:rsidP="00F3552F">
      <w:pPr>
        <w:pStyle w:val="Text"/>
      </w:pPr>
      <w:r>
        <w:t>T</w:t>
      </w:r>
      <w:r w:rsidR="004B593C">
        <w:t>he</w:t>
      </w:r>
      <w:r w:rsidR="00F3552F">
        <w:t xml:space="preserve"> Arduino Nano</w:t>
      </w:r>
      <w:r>
        <w:t xml:space="preserve"> have limited</w:t>
      </w:r>
      <w:r w:rsidR="00F3552F">
        <w:t xml:space="preserve"> “program memory” or “flash memory”. Due to the many component libraries and operation requirements, not all the </w:t>
      </w:r>
      <w:r w:rsidR="007C7974">
        <w:t>sensor data</w:t>
      </w:r>
      <w:r w:rsidR="00F3552F">
        <w:t xml:space="preserve"> on offer by the </w:t>
      </w:r>
      <w:r w:rsidR="004B593C">
        <w:t>Adafruit BNO055</w:t>
      </w:r>
      <w:r w:rsidR="00F3552F">
        <w:t xml:space="preserve"> </w:t>
      </w:r>
      <w:r w:rsidR="007C7974">
        <w:t>component</w:t>
      </w:r>
      <w:r w:rsidR="00F3552F">
        <w:t xml:space="preserve"> were recorded. However, only heading orientation measurements were considered for this study</w:t>
      </w:r>
      <w:r w:rsidR="0072116C">
        <w:t xml:space="preserve"> and was recorded.</w:t>
      </w:r>
    </w:p>
    <w:p w14:paraId="4F92FCBF" w14:textId="58D18137" w:rsidR="004E15B0" w:rsidRPr="00E31146" w:rsidRDefault="00F3552F" w:rsidP="00F3552F">
      <w:pPr>
        <w:pStyle w:val="Text"/>
      </w:pPr>
      <w:r>
        <w:t>Thruster motors were run at 70</w:t>
      </w:r>
      <w:r w:rsidR="00F61DFE">
        <w:t xml:space="preserve"> percent</w:t>
      </w:r>
      <w:r>
        <w:t xml:space="preserve"> of their RPM capability as that was found over several tests to make the best use of the limited space the </w:t>
      </w:r>
      <w:r w:rsidR="0072116C">
        <w:t>testing area (</w:t>
      </w:r>
      <w:r>
        <w:t>tennis court</w:t>
      </w:r>
      <w:r w:rsidR="0072116C">
        <w:t>)</w:t>
      </w:r>
      <w:r>
        <w:t xml:space="preserve"> provided. Based on the specification of the motors</w:t>
      </w:r>
      <w:r w:rsidR="0072116C">
        <w:t xml:space="preserve"> </w:t>
      </w:r>
      <w:r w:rsidR="0052259E" w:rsidRPr="000163F6">
        <w:rPr>
          <w:sz w:val="18"/>
          <w:szCs w:val="18"/>
        </w:rPr>
        <w:t>[</w:t>
      </w:r>
      <w:r w:rsidR="00120380">
        <w:rPr>
          <w:sz w:val="18"/>
          <w:szCs w:val="18"/>
        </w:rPr>
        <w:t>3</w:t>
      </w:r>
      <w:r w:rsidR="0052259E" w:rsidRPr="000163F6">
        <w:rPr>
          <w:sz w:val="18"/>
          <w:szCs w:val="18"/>
        </w:rPr>
        <w:t>]</w:t>
      </w:r>
      <w:r>
        <w:t xml:space="preserve">, </w:t>
      </w:r>
      <w:r w:rsidR="00D814D7">
        <w:t xml:space="preserve">when adjusting the RPM capability from </w:t>
      </w:r>
      <w:r>
        <w:t xml:space="preserve">70 percent to 100 percent, the thrust of a motor almost double of what it is at 70 </w:t>
      </w:r>
      <w:r>
        <w:lastRenderedPageBreak/>
        <w:t xml:space="preserve">percent. The area of the tennis court is restricted by fences and running the </w:t>
      </w:r>
      <w:proofErr w:type="spellStart"/>
      <w:r>
        <w:t>dro</w:t>
      </w:r>
      <w:r w:rsidR="00451D13">
        <w:t>verbot</w:t>
      </w:r>
      <w:proofErr w:type="spellEnd"/>
      <w:r>
        <w:t xml:space="preserve"> at higher capacity would certainly have cause it to collide with the fences.</w:t>
      </w:r>
    </w:p>
    <w:p w14:paraId="30D8F694" w14:textId="116C60F9" w:rsidR="00F3552F" w:rsidRPr="00E31146" w:rsidRDefault="00F3552F" w:rsidP="00F3552F">
      <w:pPr>
        <w:pStyle w:val="Heading2"/>
        <w:spacing w:line="480" w:lineRule="auto"/>
      </w:pPr>
      <w:r>
        <w:t>Calibration</w:t>
      </w:r>
    </w:p>
    <w:p w14:paraId="19ADF956" w14:textId="6E345556" w:rsidR="004E15B0" w:rsidRPr="00E31146" w:rsidRDefault="00F3552F" w:rsidP="004E15B0">
      <w:pPr>
        <w:pStyle w:val="Text"/>
      </w:pPr>
      <w:r w:rsidRPr="00F3552F">
        <w:t xml:space="preserve">To ensure accurate and synchronized data collection, the Adafruit BNO055 </w:t>
      </w:r>
      <w:r w:rsidR="007C7974">
        <w:t>component</w:t>
      </w:r>
      <w:r w:rsidRPr="00F3552F">
        <w:t xml:space="preserve"> was calibrated, as outlined in the </w:t>
      </w:r>
      <w:r w:rsidR="005E4D4F">
        <w:t>component</w:t>
      </w:r>
      <w:r w:rsidRPr="00F3552F">
        <w:t>’s documentation, before each repeat of the experiment. The calibration is validated by a specific part of the guidance system located on the Arduino Nano “flash memory”. Calibration is</w:t>
      </w:r>
      <w:r w:rsidR="00BE0C41">
        <w:t xml:space="preserve"> a</w:t>
      </w:r>
      <w:r w:rsidRPr="00F3552F">
        <w:t xml:space="preserve"> require</w:t>
      </w:r>
      <w:r w:rsidR="00F61DFE">
        <w:t xml:space="preserve">ment in the guidance </w:t>
      </w:r>
      <w:r w:rsidR="00BE0C41">
        <w:t xml:space="preserve">system </w:t>
      </w:r>
      <w:r w:rsidR="00BE0C41" w:rsidRPr="00F3552F">
        <w:t>before</w:t>
      </w:r>
      <w:r w:rsidRPr="00F3552F">
        <w:t xml:space="preserve"> the </w:t>
      </w:r>
      <w:proofErr w:type="spellStart"/>
      <w:r w:rsidRPr="00F3552F">
        <w:t>dro</w:t>
      </w:r>
      <w:r w:rsidR="00F61DFE">
        <w:t>verbot</w:t>
      </w:r>
      <w:proofErr w:type="spellEnd"/>
      <w:r w:rsidRPr="00F3552F">
        <w:t xml:space="preserve"> can be activated to propel forward. Three LED lights, each represent</w:t>
      </w:r>
      <w:r w:rsidR="00362BC2">
        <w:t>ing</w:t>
      </w:r>
      <w:r w:rsidRPr="00F3552F">
        <w:t xml:space="preserve"> a sensor</w:t>
      </w:r>
      <w:r w:rsidR="0048288E">
        <w:t xml:space="preserve"> of the Adafruit BNO055 component</w:t>
      </w:r>
      <w:r w:rsidRPr="00F3552F">
        <w:t xml:space="preserve"> </w:t>
      </w:r>
      <w:r w:rsidR="0048288E">
        <w:t xml:space="preserve">- </w:t>
      </w:r>
      <w:r w:rsidRPr="00F3552F">
        <w:t xml:space="preserve">accelerometer, </w:t>
      </w:r>
      <w:proofErr w:type="gramStart"/>
      <w:r w:rsidRPr="00F3552F">
        <w:t>gyroscope</w:t>
      </w:r>
      <w:proofErr w:type="gramEnd"/>
      <w:r w:rsidRPr="00F3552F">
        <w:t xml:space="preserve"> and magnetometer</w:t>
      </w:r>
      <w:r w:rsidR="0048288E">
        <w:t xml:space="preserve"> - </w:t>
      </w:r>
      <w:r w:rsidRPr="00F3552F">
        <w:t xml:space="preserve">must light-up before the </w:t>
      </w:r>
      <w:proofErr w:type="spellStart"/>
      <w:r w:rsidRPr="00F3552F">
        <w:t>dr</w:t>
      </w:r>
      <w:r w:rsidR="00362BC2">
        <w:t>overbot</w:t>
      </w:r>
      <w:proofErr w:type="spellEnd"/>
      <w:r w:rsidRPr="00F3552F">
        <w:t xml:space="preserve"> can be set to a state of readiness to propel forward. </w:t>
      </w:r>
    </w:p>
    <w:p w14:paraId="6E010769" w14:textId="374F82B1" w:rsidR="00143565" w:rsidRPr="00E31146" w:rsidRDefault="00143565" w:rsidP="00143565">
      <w:pPr>
        <w:pStyle w:val="Heading2"/>
        <w:spacing w:line="480" w:lineRule="auto"/>
      </w:pPr>
      <w:r>
        <w:t>Safety and controlled conditions</w:t>
      </w:r>
    </w:p>
    <w:p w14:paraId="754771E5" w14:textId="52CD28B1" w:rsidR="00143565" w:rsidRDefault="00143565" w:rsidP="00143565">
      <w:pPr>
        <w:pStyle w:val="Text"/>
      </w:pPr>
      <w:r w:rsidRPr="00A57839">
        <w:t>To</w:t>
      </w:r>
      <w:r w:rsidR="002E2658">
        <w:t xml:space="preserve"> </w:t>
      </w:r>
      <w:r>
        <w:t xml:space="preserve">ensure safety and controlled conditions for the experiment, the repeats were conducted on a hardcourt tennis court. The tennis court is fenced-off and deemed safe. During the experiment, only the </w:t>
      </w:r>
      <w:proofErr w:type="spellStart"/>
      <w:r>
        <w:t>dro</w:t>
      </w:r>
      <w:r w:rsidR="00362BC2">
        <w:t>verbot</w:t>
      </w:r>
      <w:proofErr w:type="spellEnd"/>
      <w:r>
        <w:t xml:space="preserve"> and the camera </w:t>
      </w:r>
      <w:r w:rsidR="00A57839">
        <w:t>operator</w:t>
      </w:r>
      <w:r>
        <w:t xml:space="preserve"> was on the court. The net of the court was temporar</w:t>
      </w:r>
      <w:r w:rsidR="0067205C">
        <w:t>il</w:t>
      </w:r>
      <w:r>
        <w:t>y lifted to ensure no collision</w:t>
      </w:r>
      <w:r w:rsidR="00451D13">
        <w:t xml:space="preserve"> with the </w:t>
      </w:r>
      <w:proofErr w:type="spellStart"/>
      <w:r w:rsidR="00451D13">
        <w:t>droverbot</w:t>
      </w:r>
      <w:proofErr w:type="spellEnd"/>
      <w:r w:rsidR="0067205C">
        <w:t>.</w:t>
      </w:r>
    </w:p>
    <w:p w14:paraId="50E95999" w14:textId="0DF1E110" w:rsidR="00143565" w:rsidRDefault="00143565" w:rsidP="00143565">
      <w:pPr>
        <w:pStyle w:val="Text"/>
      </w:pPr>
      <w:r>
        <w:t xml:space="preserve">The tennis court also provided a hard flat, </w:t>
      </w:r>
      <w:proofErr w:type="gramStart"/>
      <w:r>
        <w:t>open</w:t>
      </w:r>
      <w:proofErr w:type="gramEnd"/>
      <w:r>
        <w:t xml:space="preserve"> and clean surface to ensure fairly equal conditions between the four repeats of the experiment. The </w:t>
      </w:r>
      <w:proofErr w:type="spellStart"/>
      <w:r>
        <w:t>dro</w:t>
      </w:r>
      <w:r w:rsidR="00362BC2">
        <w:t>verbot</w:t>
      </w:r>
      <w:proofErr w:type="spellEnd"/>
      <w:r>
        <w:t xml:space="preserve"> </w:t>
      </w:r>
      <w:r w:rsidR="00451D13">
        <w:t>was</w:t>
      </w:r>
      <w:r>
        <w:t xml:space="preserve"> only</w:t>
      </w:r>
      <w:r w:rsidR="00451D13">
        <w:t xml:space="preserve"> set to</w:t>
      </w:r>
      <w:r>
        <w:t xml:space="preserve"> run for </w:t>
      </w:r>
      <w:r w:rsidR="00451D13">
        <w:t>five</w:t>
      </w:r>
      <w:r>
        <w:t xml:space="preserve"> seconds before stopping all </w:t>
      </w:r>
      <w:r w:rsidR="00362BC2">
        <w:t>thrusters</w:t>
      </w:r>
      <w:r>
        <w:t xml:space="preserve"> to ensure that the </w:t>
      </w:r>
      <w:proofErr w:type="spellStart"/>
      <w:r>
        <w:t>dro</w:t>
      </w:r>
      <w:r w:rsidR="00362BC2">
        <w:t>verbot</w:t>
      </w:r>
      <w:proofErr w:type="spellEnd"/>
      <w:r>
        <w:t xml:space="preserve"> does not collide with the fence of the tennis court. </w:t>
      </w:r>
      <w:r w:rsidR="00451D13">
        <w:t xml:space="preserve">Five seconds was chosen due to the results of previous tests </w:t>
      </w:r>
      <w:r w:rsidR="00C46AE8">
        <w:t>conducted</w:t>
      </w:r>
      <w:r w:rsidR="00451D13">
        <w:t>.</w:t>
      </w:r>
    </w:p>
    <w:p w14:paraId="6F80774E" w14:textId="14D83F57" w:rsidR="00143565" w:rsidRPr="00E31146" w:rsidRDefault="00143565" w:rsidP="00362BC2">
      <w:pPr>
        <w:pStyle w:val="Text"/>
      </w:pPr>
      <w:r>
        <w:t xml:space="preserve">The repeats of the experiment always started at the same place with the </w:t>
      </w:r>
      <w:proofErr w:type="spellStart"/>
      <w:r>
        <w:t>dro</w:t>
      </w:r>
      <w:r w:rsidR="00362BC2">
        <w:t>verbot</w:t>
      </w:r>
      <w:proofErr w:type="spellEnd"/>
      <w:r>
        <w:t xml:space="preserve"> put in the same orientation after it was calibrated.</w:t>
      </w:r>
      <w:r w:rsidR="00362BC2">
        <w:t xml:space="preserve"> </w:t>
      </w:r>
      <w:r w:rsidR="00C46AE8">
        <w:t>In Fig. 15 below, t</w:t>
      </w:r>
      <w:r>
        <w:t>he heading reference point is the white line and represent 0</w:t>
      </w:r>
      <w:r w:rsidR="00A57839">
        <w:rPr>
          <w:rFonts w:ascii="Arial" w:hAnsi="Arial" w:cs="Arial"/>
        </w:rPr>
        <w:t>°</w:t>
      </w:r>
      <w:r>
        <w:t xml:space="preserve"> (</w:t>
      </w:r>
      <w:r w:rsidR="00A57839">
        <w:t xml:space="preserve">or </w:t>
      </w:r>
      <w:r>
        <w:t>360</w:t>
      </w:r>
      <w:r w:rsidR="00A57839">
        <w:rPr>
          <w:rFonts w:ascii="Arial" w:hAnsi="Arial" w:cs="Arial"/>
        </w:rPr>
        <w:t>°</w:t>
      </w:r>
      <w:r>
        <w:t xml:space="preserve">) (See </w:t>
      </w:r>
      <w:r w:rsidR="00A57839">
        <w:t xml:space="preserve">the black arrow in </w:t>
      </w:r>
      <w:r w:rsidR="00362BC2">
        <w:t>Fig. 15</w:t>
      </w:r>
      <w:r>
        <w:t xml:space="preserve">). See also </w:t>
      </w:r>
      <w:r w:rsidR="00362BC2">
        <w:t>Fig. 16</w:t>
      </w:r>
      <w:r>
        <w:t xml:space="preserve"> A to D, which shows the starting position of all four repeats of the experiment. Once the </w:t>
      </w:r>
      <w:proofErr w:type="spellStart"/>
      <w:r>
        <w:t>dro</w:t>
      </w:r>
      <w:r w:rsidR="00362BC2">
        <w:t>verbot</w:t>
      </w:r>
      <w:proofErr w:type="spellEnd"/>
      <w:r>
        <w:t xml:space="preserve"> is in a ready state (after calibration of the </w:t>
      </w:r>
      <w:r w:rsidR="00362BC2">
        <w:t xml:space="preserve">Adafruit </w:t>
      </w:r>
      <w:r>
        <w:t xml:space="preserve">BNO055 </w:t>
      </w:r>
      <w:r w:rsidR="007C7974">
        <w:t>component</w:t>
      </w:r>
      <w:r>
        <w:t xml:space="preserve">) to propel forward, a button on the remote control will be pressed that will send a radio signal to the </w:t>
      </w:r>
      <w:proofErr w:type="spellStart"/>
      <w:r>
        <w:t>dro</w:t>
      </w:r>
      <w:r w:rsidR="00362BC2">
        <w:t>verbot</w:t>
      </w:r>
      <w:proofErr w:type="spellEnd"/>
      <w:r>
        <w:t xml:space="preserve">. The </w:t>
      </w:r>
      <w:proofErr w:type="spellStart"/>
      <w:r>
        <w:t>dro</w:t>
      </w:r>
      <w:r w:rsidR="00362BC2">
        <w:t>verbot</w:t>
      </w:r>
      <w:proofErr w:type="spellEnd"/>
      <w:r>
        <w:t xml:space="preserve"> will then receive this signal and the </w:t>
      </w:r>
      <w:proofErr w:type="spellStart"/>
      <w:r>
        <w:t>dro</w:t>
      </w:r>
      <w:r w:rsidR="00362BC2">
        <w:t>verbot</w:t>
      </w:r>
      <w:proofErr w:type="spellEnd"/>
      <w:r>
        <w:t xml:space="preserve"> will start to propel forward and log data.</w:t>
      </w:r>
      <w:r w:rsidR="00362BC2">
        <w:t xml:space="preserve"> The camera</w:t>
      </w:r>
      <w:r w:rsidR="00A57839">
        <w:t xml:space="preserve"> operator</w:t>
      </w:r>
      <w:r w:rsidR="00362BC2">
        <w:t xml:space="preserve"> will follow the </w:t>
      </w:r>
      <w:proofErr w:type="spellStart"/>
      <w:r w:rsidR="00362BC2">
        <w:t>droverbot</w:t>
      </w:r>
      <w:proofErr w:type="spellEnd"/>
      <w:r w:rsidR="00362BC2">
        <w:t xml:space="preserve"> to capture </w:t>
      </w:r>
      <w:r w:rsidR="005D798B">
        <w:t xml:space="preserve">detail video of the </w:t>
      </w:r>
      <w:proofErr w:type="spellStart"/>
      <w:r w:rsidR="005D798B">
        <w:t>droverbot</w:t>
      </w:r>
      <w:proofErr w:type="spellEnd"/>
      <w:r w:rsidR="005D798B">
        <w:t xml:space="preserve"> as it </w:t>
      </w:r>
      <w:r w:rsidR="00A57839">
        <w:t>propels</w:t>
      </w:r>
      <w:r w:rsidR="005D798B">
        <w:t xml:space="preserve"> forward.</w:t>
      </w:r>
    </w:p>
    <w:p w14:paraId="15A500BF" w14:textId="77777777" w:rsidR="00143565" w:rsidRPr="00E31146" w:rsidRDefault="00143565" w:rsidP="00143565">
      <w:pPr>
        <w:jc w:val="center"/>
      </w:pPr>
      <w:r w:rsidRPr="0043519E">
        <w:rPr>
          <w:noProof/>
        </w:rPr>
        <w:lastRenderedPageBreak/>
        <w:drawing>
          <wp:inline distT="0" distB="0" distL="0" distR="0" wp14:anchorId="6A965DB5" wp14:editId="146DBBFE">
            <wp:extent cx="5034760" cy="3787967"/>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4760" cy="3787967"/>
                    </a:xfrm>
                    <a:prstGeom prst="rect">
                      <a:avLst/>
                    </a:prstGeom>
                    <a:noFill/>
                    <a:ln>
                      <a:noFill/>
                    </a:ln>
                  </pic:spPr>
                </pic:pic>
              </a:graphicData>
            </a:graphic>
          </wp:inline>
        </w:drawing>
      </w:r>
    </w:p>
    <w:p w14:paraId="761A50B0" w14:textId="767A34FA" w:rsidR="00143565" w:rsidRDefault="00143565" w:rsidP="00143565">
      <w:pPr>
        <w:pStyle w:val="Caption"/>
        <w:jc w:val="center"/>
      </w:pPr>
      <w:r w:rsidRPr="00E31146">
        <w:t xml:space="preserve">Fig. </w:t>
      </w:r>
      <w:r>
        <w:rPr>
          <w:noProof/>
        </w:rPr>
        <w:t>1</w:t>
      </w:r>
      <w:r w:rsidR="00A42094">
        <w:rPr>
          <w:noProof/>
        </w:rPr>
        <w:t>5</w:t>
      </w:r>
      <w:r w:rsidRPr="00E31146">
        <w:tab/>
      </w:r>
      <w:r w:rsidRPr="00143565">
        <w:t>Relevant dimensions of the tennis court for the purpose of the experiment</w:t>
      </w:r>
    </w:p>
    <w:p w14:paraId="494F4F8F" w14:textId="02ABFACB" w:rsidR="005D490A" w:rsidRDefault="005D490A" w:rsidP="005D490A"/>
    <w:p w14:paraId="14AB0EC4" w14:textId="77777777" w:rsidR="005D490A" w:rsidRPr="00E31146" w:rsidRDefault="005D490A" w:rsidP="005D490A">
      <w:pPr>
        <w:pStyle w:val="Text"/>
      </w:pPr>
    </w:p>
    <w:p w14:paraId="01623D83" w14:textId="77777777" w:rsidR="005D490A" w:rsidRPr="00E31146" w:rsidRDefault="005D490A" w:rsidP="005D490A">
      <w:pPr>
        <w:jc w:val="center"/>
      </w:pPr>
      <w:r w:rsidRPr="0043519E">
        <w:rPr>
          <w:noProof/>
        </w:rPr>
        <w:drawing>
          <wp:inline distT="0" distB="0" distL="0" distR="0" wp14:anchorId="6437F118" wp14:editId="009E9A71">
            <wp:extent cx="5052681" cy="321260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52681" cy="3212600"/>
                    </a:xfrm>
                    <a:prstGeom prst="rect">
                      <a:avLst/>
                    </a:prstGeom>
                    <a:noFill/>
                    <a:ln>
                      <a:noFill/>
                    </a:ln>
                  </pic:spPr>
                </pic:pic>
              </a:graphicData>
            </a:graphic>
          </wp:inline>
        </w:drawing>
      </w:r>
    </w:p>
    <w:p w14:paraId="30DE88EE" w14:textId="28163660" w:rsidR="005D490A" w:rsidRDefault="005D490A" w:rsidP="005D490A">
      <w:pPr>
        <w:pStyle w:val="Caption"/>
        <w:jc w:val="center"/>
      </w:pPr>
      <w:r w:rsidRPr="00E31146">
        <w:t xml:space="preserve">Fig. </w:t>
      </w:r>
      <w:r>
        <w:rPr>
          <w:noProof/>
        </w:rPr>
        <w:t>1</w:t>
      </w:r>
      <w:r w:rsidR="00362BC2">
        <w:rPr>
          <w:noProof/>
        </w:rPr>
        <w:t>6</w:t>
      </w:r>
      <w:r w:rsidRPr="00E31146">
        <w:tab/>
      </w:r>
      <w:r w:rsidRPr="005D490A">
        <w:t xml:space="preserve">A to D – The </w:t>
      </w:r>
      <w:proofErr w:type="spellStart"/>
      <w:r w:rsidRPr="005D490A">
        <w:t>dro</w:t>
      </w:r>
      <w:r w:rsidR="005D798B">
        <w:t>ve</w:t>
      </w:r>
      <w:r w:rsidR="00C54F7F">
        <w:t>r</w:t>
      </w:r>
      <w:r w:rsidR="005D798B">
        <w:t>bot</w:t>
      </w:r>
      <w:proofErr w:type="spellEnd"/>
      <w:r w:rsidRPr="005D490A">
        <w:t xml:space="preserve"> was setup so that the 0</w:t>
      </w:r>
      <w:r w:rsidR="004429D7">
        <w:rPr>
          <w:rFonts w:ascii="Arial" w:hAnsi="Arial" w:cs="Arial"/>
        </w:rPr>
        <w:t>°</w:t>
      </w:r>
      <w:r w:rsidRPr="005D490A">
        <w:t xml:space="preserve"> or 360</w:t>
      </w:r>
      <w:r w:rsidR="004429D7">
        <w:rPr>
          <w:rFonts w:ascii="Arial" w:hAnsi="Arial" w:cs="Arial"/>
        </w:rPr>
        <w:t>°</w:t>
      </w:r>
      <w:r w:rsidRPr="005D490A">
        <w:t xml:space="preserve"> (heading orientation) is the white line in front (towards the </w:t>
      </w:r>
      <w:r w:rsidR="00C54F7F">
        <w:t>net</w:t>
      </w:r>
      <w:r w:rsidRPr="005D490A">
        <w:t xml:space="preserve">) of the </w:t>
      </w:r>
      <w:proofErr w:type="spellStart"/>
      <w:r w:rsidRPr="005D490A">
        <w:t>dro</w:t>
      </w:r>
      <w:r w:rsidR="00C54F7F">
        <w:t>verbot</w:t>
      </w:r>
      <w:proofErr w:type="spellEnd"/>
      <w:r w:rsidR="00C54F7F">
        <w:t>.</w:t>
      </w:r>
    </w:p>
    <w:p w14:paraId="6BF5088C" w14:textId="3255CBFC" w:rsidR="005D490A" w:rsidRDefault="005D490A" w:rsidP="005D490A"/>
    <w:p w14:paraId="0A2E30C0" w14:textId="09FF6672" w:rsidR="005D490A" w:rsidRPr="00E31146" w:rsidRDefault="005D490A" w:rsidP="005D490A">
      <w:pPr>
        <w:pStyle w:val="Heading2"/>
        <w:spacing w:line="480" w:lineRule="auto"/>
      </w:pPr>
      <w:r w:rsidRPr="005D490A">
        <w:t>Correlation of Video Footage and Data Logger Results</w:t>
      </w:r>
    </w:p>
    <w:p w14:paraId="6D3EDF56" w14:textId="7A9BCF68" w:rsidR="007D3366" w:rsidRDefault="005D490A" w:rsidP="00546362">
      <w:pPr>
        <w:pStyle w:val="Text"/>
      </w:pPr>
      <w:r>
        <w:t xml:space="preserve">For each of the four repeats of the experiment, the orientation data logged were combined and manually </w:t>
      </w:r>
      <w:r w:rsidR="00D05CE4">
        <w:t>synchronized</w:t>
      </w:r>
      <w:r>
        <w:t xml:space="preserve"> with the video footage to reflect all the completed 360</w:t>
      </w:r>
      <w:r w:rsidR="00515785">
        <w:rPr>
          <w:rFonts w:ascii="Arial" w:hAnsi="Arial" w:cs="Arial"/>
        </w:rPr>
        <w:t>°</w:t>
      </w:r>
      <w:r w:rsidR="00515785">
        <w:t xml:space="preserve"> </w:t>
      </w:r>
      <w:r>
        <w:t xml:space="preserve">turns of the </w:t>
      </w:r>
      <w:proofErr w:type="spellStart"/>
      <w:r>
        <w:t>dr</w:t>
      </w:r>
      <w:r w:rsidR="00D05CE4">
        <w:t>overbot</w:t>
      </w:r>
      <w:proofErr w:type="spellEnd"/>
      <w:r>
        <w:t>.</w:t>
      </w:r>
    </w:p>
    <w:p w14:paraId="4670D3B3" w14:textId="77777777" w:rsidR="00546362" w:rsidRDefault="00546362" w:rsidP="00546362">
      <w:pPr>
        <w:pStyle w:val="Text"/>
      </w:pPr>
    </w:p>
    <w:p w14:paraId="2355105E" w14:textId="3B761FDE" w:rsidR="008C3AD6" w:rsidRDefault="008C3AD6" w:rsidP="008C3AD6">
      <w:pPr>
        <w:pStyle w:val="Heading1"/>
      </w:pPr>
      <w:bookmarkStart w:id="12" w:name="_Hlk145231994"/>
      <w:r>
        <w:t>Results and Analysis</w:t>
      </w:r>
    </w:p>
    <w:bookmarkEnd w:id="12"/>
    <w:p w14:paraId="31A0B73A" w14:textId="200AD896" w:rsidR="008C3AD6" w:rsidRDefault="008C3AD6" w:rsidP="007D3366">
      <w:pPr>
        <w:pStyle w:val="Text"/>
      </w:pPr>
      <w:r w:rsidRPr="008C3AD6">
        <w:t xml:space="preserve">The results are presented below in figures, a </w:t>
      </w:r>
      <w:proofErr w:type="gramStart"/>
      <w:r w:rsidRPr="008C3AD6">
        <w:t>table</w:t>
      </w:r>
      <w:proofErr w:type="gramEnd"/>
      <w:r w:rsidRPr="008C3AD6">
        <w:t xml:space="preserve"> and other visual aids to support the analysis.</w:t>
      </w:r>
    </w:p>
    <w:p w14:paraId="08B83730" w14:textId="786510CF" w:rsidR="004E15B0" w:rsidRPr="00E31146" w:rsidRDefault="008C3AD6" w:rsidP="00B16C06">
      <w:pPr>
        <w:pStyle w:val="Heading2"/>
        <w:numPr>
          <w:ilvl w:val="0"/>
          <w:numId w:val="31"/>
        </w:numPr>
        <w:spacing w:line="480" w:lineRule="auto"/>
      </w:pPr>
      <w:r w:rsidRPr="008C3AD6">
        <w:t>Video Footage Analysis</w:t>
      </w:r>
    </w:p>
    <w:p w14:paraId="488B39A7" w14:textId="71C888AF" w:rsidR="004E15B0" w:rsidRPr="00E31146" w:rsidRDefault="008C3AD6" w:rsidP="008C3AD6">
      <w:pPr>
        <w:pStyle w:val="Text"/>
      </w:pPr>
      <w:r w:rsidRPr="008C3AD6">
        <w:t xml:space="preserve">The analysis of the video footage captured during the experimental setup provides valuable insights into the operation of the novel propulsion system of the </w:t>
      </w:r>
      <w:proofErr w:type="spellStart"/>
      <w:r w:rsidR="007D3366">
        <w:t>droverbot</w:t>
      </w:r>
      <w:proofErr w:type="spellEnd"/>
      <w:r w:rsidRPr="008C3AD6">
        <w:t>. Four repeats were recorded. The video footage analysis aimed to evaluate if forward propulsion occurred during different repeats of the experiment.</w:t>
      </w:r>
    </w:p>
    <w:p w14:paraId="6DC14314" w14:textId="2C077A0B" w:rsidR="008C3AD6" w:rsidRPr="00E31146" w:rsidRDefault="008C3AD6" w:rsidP="00B16C06">
      <w:pPr>
        <w:pStyle w:val="Heading3"/>
        <w:numPr>
          <w:ilvl w:val="0"/>
          <w:numId w:val="46"/>
        </w:numPr>
      </w:pPr>
      <w:r w:rsidRPr="008C3AD6">
        <w:t>Forward Propulsion Assessment</w:t>
      </w:r>
    </w:p>
    <w:p w14:paraId="2A373B0C" w14:textId="4A352A41" w:rsidR="008C3AD6" w:rsidRDefault="008C3AD6" w:rsidP="008C3AD6">
      <w:pPr>
        <w:pStyle w:val="Text"/>
      </w:pPr>
      <w:r w:rsidRPr="008C3AD6">
        <w:t xml:space="preserve">The video footage was examined to determine the </w:t>
      </w:r>
      <w:proofErr w:type="spellStart"/>
      <w:r w:rsidRPr="008C3AD6">
        <w:t>d</w:t>
      </w:r>
      <w:r w:rsidR="007D3366">
        <w:t>roverbot</w:t>
      </w:r>
      <w:r w:rsidRPr="008C3AD6">
        <w:t>’s</w:t>
      </w:r>
      <w:proofErr w:type="spellEnd"/>
      <w:r w:rsidRPr="008C3AD6">
        <w:t xml:space="preserve"> ability to travel along a steady travel path during various repeats of the experiment. Although deviations from the desired trajectory (Heading direction</w:t>
      </w:r>
      <w:r w:rsidR="007D3366">
        <w:t>,</w:t>
      </w:r>
      <w:r w:rsidRPr="008C3AD6">
        <w:t xml:space="preserve"> see </w:t>
      </w:r>
      <w:r w:rsidR="007D3366">
        <w:t>Fig. 15</w:t>
      </w:r>
      <w:r w:rsidRPr="008C3AD6">
        <w:t xml:space="preserve">) were observed, forward propulsion did occur. See </w:t>
      </w:r>
      <w:r>
        <w:t>Fig</w:t>
      </w:r>
      <w:r w:rsidR="003B6AFE">
        <w:t>.</w:t>
      </w:r>
      <w:r>
        <w:t xml:space="preserve"> </w:t>
      </w:r>
      <w:r w:rsidRPr="008C3AD6">
        <w:t>1</w:t>
      </w:r>
      <w:r w:rsidR="003B6AFE">
        <w:t>7</w:t>
      </w:r>
      <w:r w:rsidRPr="008C3AD6">
        <w:t xml:space="preserve"> A to D</w:t>
      </w:r>
    </w:p>
    <w:p w14:paraId="4BB1DF70" w14:textId="77777777" w:rsidR="001311D2" w:rsidRPr="00E31146" w:rsidRDefault="001311D2" w:rsidP="001311D2">
      <w:pPr>
        <w:pStyle w:val="Text"/>
      </w:pPr>
    </w:p>
    <w:p w14:paraId="01D5ADC6" w14:textId="77777777" w:rsidR="001311D2" w:rsidRPr="00E31146" w:rsidRDefault="001311D2" w:rsidP="001311D2">
      <w:pPr>
        <w:jc w:val="center"/>
      </w:pPr>
      <w:r w:rsidRPr="0043519E">
        <w:rPr>
          <w:noProof/>
        </w:rPr>
        <w:drawing>
          <wp:inline distT="0" distB="0" distL="0" distR="0" wp14:anchorId="06C2AED9" wp14:editId="5F9782C4">
            <wp:extent cx="5052681" cy="279289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52681" cy="2792891"/>
                    </a:xfrm>
                    <a:prstGeom prst="rect">
                      <a:avLst/>
                    </a:prstGeom>
                    <a:noFill/>
                    <a:ln>
                      <a:noFill/>
                    </a:ln>
                  </pic:spPr>
                </pic:pic>
              </a:graphicData>
            </a:graphic>
          </wp:inline>
        </w:drawing>
      </w:r>
    </w:p>
    <w:p w14:paraId="7D782F7C" w14:textId="3BF6ABFA" w:rsidR="001311D2" w:rsidRDefault="001311D2" w:rsidP="001311D2">
      <w:pPr>
        <w:pStyle w:val="Caption"/>
        <w:jc w:val="center"/>
      </w:pPr>
      <w:r w:rsidRPr="00E31146">
        <w:t xml:space="preserve">Fig. </w:t>
      </w:r>
      <w:r>
        <w:rPr>
          <w:noProof/>
        </w:rPr>
        <w:t>1</w:t>
      </w:r>
      <w:r w:rsidR="003B6AFE">
        <w:rPr>
          <w:noProof/>
        </w:rPr>
        <w:t>7</w:t>
      </w:r>
      <w:r w:rsidR="005C115A">
        <w:rPr>
          <w:noProof/>
        </w:rPr>
        <w:t xml:space="preserve"> </w:t>
      </w:r>
      <w:r>
        <w:rPr>
          <w:noProof/>
        </w:rPr>
        <w:t>A</w:t>
      </w:r>
      <w:r w:rsidRPr="00E31146">
        <w:tab/>
      </w:r>
      <w:r w:rsidRPr="001311D2">
        <w:t>Starting position - 360 degree turns: 0</w:t>
      </w:r>
    </w:p>
    <w:p w14:paraId="0E48C5CD" w14:textId="77777777" w:rsidR="001311D2" w:rsidRPr="00E31146" w:rsidRDefault="001311D2" w:rsidP="001311D2">
      <w:pPr>
        <w:pStyle w:val="Text"/>
      </w:pPr>
    </w:p>
    <w:p w14:paraId="18D91321" w14:textId="77777777" w:rsidR="001311D2" w:rsidRPr="00E31146" w:rsidRDefault="001311D2" w:rsidP="001311D2">
      <w:pPr>
        <w:jc w:val="center"/>
      </w:pPr>
      <w:r w:rsidRPr="0043519E">
        <w:rPr>
          <w:noProof/>
        </w:rPr>
        <w:lastRenderedPageBreak/>
        <w:drawing>
          <wp:inline distT="0" distB="0" distL="0" distR="0" wp14:anchorId="04A9FE4F" wp14:editId="52808F5E">
            <wp:extent cx="5052681" cy="2866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52681" cy="2866140"/>
                    </a:xfrm>
                    <a:prstGeom prst="rect">
                      <a:avLst/>
                    </a:prstGeom>
                    <a:noFill/>
                    <a:ln>
                      <a:noFill/>
                    </a:ln>
                  </pic:spPr>
                </pic:pic>
              </a:graphicData>
            </a:graphic>
          </wp:inline>
        </w:drawing>
      </w:r>
    </w:p>
    <w:p w14:paraId="5ABFA1AB" w14:textId="01306B51" w:rsidR="001311D2" w:rsidRDefault="001311D2" w:rsidP="001311D2">
      <w:pPr>
        <w:pStyle w:val="Caption"/>
        <w:jc w:val="center"/>
      </w:pPr>
      <w:r w:rsidRPr="00E31146">
        <w:t xml:space="preserve">Fig. </w:t>
      </w:r>
      <w:r>
        <w:rPr>
          <w:noProof/>
        </w:rPr>
        <w:t>1</w:t>
      </w:r>
      <w:r w:rsidR="003B6AFE">
        <w:rPr>
          <w:noProof/>
        </w:rPr>
        <w:t>7</w:t>
      </w:r>
      <w:r w:rsidR="005C115A">
        <w:rPr>
          <w:noProof/>
        </w:rPr>
        <w:t xml:space="preserve"> </w:t>
      </w:r>
      <w:r>
        <w:rPr>
          <w:noProof/>
        </w:rPr>
        <w:t>B</w:t>
      </w:r>
      <w:r w:rsidRPr="00E31146">
        <w:tab/>
      </w:r>
      <w:r w:rsidRPr="001311D2">
        <w:t>360 degree turns: 1</w:t>
      </w:r>
    </w:p>
    <w:p w14:paraId="41199B4F" w14:textId="77777777" w:rsidR="001311D2" w:rsidRPr="00E31146" w:rsidRDefault="001311D2" w:rsidP="001311D2">
      <w:pPr>
        <w:pStyle w:val="Text"/>
      </w:pPr>
    </w:p>
    <w:p w14:paraId="0E67F247" w14:textId="77777777" w:rsidR="001311D2" w:rsidRPr="00E31146" w:rsidRDefault="001311D2" w:rsidP="001311D2">
      <w:pPr>
        <w:jc w:val="center"/>
      </w:pPr>
      <w:r w:rsidRPr="0043519E">
        <w:rPr>
          <w:noProof/>
        </w:rPr>
        <w:drawing>
          <wp:inline distT="0" distB="0" distL="0" distR="0" wp14:anchorId="086BDB95" wp14:editId="2908D940">
            <wp:extent cx="5052681" cy="28412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52681" cy="2841217"/>
                    </a:xfrm>
                    <a:prstGeom prst="rect">
                      <a:avLst/>
                    </a:prstGeom>
                    <a:noFill/>
                    <a:ln>
                      <a:noFill/>
                    </a:ln>
                  </pic:spPr>
                </pic:pic>
              </a:graphicData>
            </a:graphic>
          </wp:inline>
        </w:drawing>
      </w:r>
    </w:p>
    <w:p w14:paraId="44C659B2" w14:textId="3991BF91" w:rsidR="001311D2" w:rsidRDefault="001311D2" w:rsidP="001311D2">
      <w:pPr>
        <w:pStyle w:val="Caption"/>
        <w:jc w:val="center"/>
      </w:pPr>
      <w:r w:rsidRPr="00E31146">
        <w:t xml:space="preserve">Fig. </w:t>
      </w:r>
      <w:r>
        <w:rPr>
          <w:noProof/>
        </w:rPr>
        <w:t>1</w:t>
      </w:r>
      <w:r w:rsidR="003B6AFE">
        <w:rPr>
          <w:noProof/>
        </w:rPr>
        <w:t>7</w:t>
      </w:r>
      <w:r w:rsidR="005C115A">
        <w:rPr>
          <w:noProof/>
        </w:rPr>
        <w:t xml:space="preserve"> </w:t>
      </w:r>
      <w:r>
        <w:rPr>
          <w:noProof/>
        </w:rPr>
        <w:t>C</w:t>
      </w:r>
      <w:r w:rsidRPr="00E31146">
        <w:tab/>
      </w:r>
      <w:r w:rsidRPr="001311D2">
        <w:t xml:space="preserve">360 degree turns: </w:t>
      </w:r>
      <w:r>
        <w:t>2</w:t>
      </w:r>
    </w:p>
    <w:p w14:paraId="4C178C0D" w14:textId="77777777" w:rsidR="001311D2" w:rsidRPr="00E31146" w:rsidRDefault="001311D2" w:rsidP="001311D2">
      <w:pPr>
        <w:pStyle w:val="Text"/>
      </w:pPr>
    </w:p>
    <w:p w14:paraId="3E649D53" w14:textId="77777777" w:rsidR="001311D2" w:rsidRPr="00E31146" w:rsidRDefault="001311D2" w:rsidP="001311D2">
      <w:pPr>
        <w:jc w:val="center"/>
      </w:pPr>
      <w:r w:rsidRPr="0043519E">
        <w:rPr>
          <w:noProof/>
        </w:rPr>
        <w:lastRenderedPageBreak/>
        <w:drawing>
          <wp:inline distT="0" distB="0" distL="0" distR="0" wp14:anchorId="197D2A57" wp14:editId="53832665">
            <wp:extent cx="5052681" cy="285099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052681" cy="2850995"/>
                    </a:xfrm>
                    <a:prstGeom prst="rect">
                      <a:avLst/>
                    </a:prstGeom>
                    <a:noFill/>
                    <a:ln>
                      <a:noFill/>
                    </a:ln>
                  </pic:spPr>
                </pic:pic>
              </a:graphicData>
            </a:graphic>
          </wp:inline>
        </w:drawing>
      </w:r>
    </w:p>
    <w:p w14:paraId="34F44162" w14:textId="276EFFE9" w:rsidR="001311D2" w:rsidRDefault="001311D2" w:rsidP="001311D2">
      <w:pPr>
        <w:pStyle w:val="Caption"/>
        <w:jc w:val="center"/>
      </w:pPr>
      <w:r w:rsidRPr="00E31146">
        <w:t xml:space="preserve">Fig. </w:t>
      </w:r>
      <w:r>
        <w:rPr>
          <w:noProof/>
        </w:rPr>
        <w:t>1</w:t>
      </w:r>
      <w:r w:rsidR="003B6AFE">
        <w:rPr>
          <w:noProof/>
        </w:rPr>
        <w:t>7</w:t>
      </w:r>
      <w:r w:rsidR="005C115A">
        <w:rPr>
          <w:noProof/>
        </w:rPr>
        <w:t xml:space="preserve"> </w:t>
      </w:r>
      <w:r w:rsidR="003B6AFE">
        <w:rPr>
          <w:noProof/>
        </w:rPr>
        <w:t>D</w:t>
      </w:r>
      <w:r w:rsidRPr="00E31146">
        <w:tab/>
      </w:r>
      <w:r w:rsidRPr="001311D2">
        <w:t xml:space="preserve">360 degree turns: </w:t>
      </w:r>
      <w:r>
        <w:t>3</w:t>
      </w:r>
    </w:p>
    <w:p w14:paraId="7ED64CA6" w14:textId="7ECBB035" w:rsidR="00EF45EF" w:rsidRDefault="00B057A7" w:rsidP="00EF45EF">
      <w:pPr>
        <w:pStyle w:val="Text"/>
      </w:pPr>
      <w:r>
        <w:t>T</w:t>
      </w:r>
      <w:r w:rsidR="00EF45EF">
        <w:t>he heading direction</w:t>
      </w:r>
      <w:r>
        <w:t xml:space="preserve"> is the </w:t>
      </w:r>
      <w:r w:rsidR="00EF45EF">
        <w:t>white line in the middle of the court</w:t>
      </w:r>
      <w:r>
        <w:t xml:space="preserve"> and deviations from this line</w:t>
      </w:r>
      <w:r w:rsidR="00EF45EF">
        <w:t xml:space="preserve"> were observe</w:t>
      </w:r>
      <w:r w:rsidR="0082753A">
        <w:t>d</w:t>
      </w:r>
      <w:r>
        <w:t xml:space="preserve"> as follows:</w:t>
      </w:r>
      <w:r w:rsidR="00EF45EF">
        <w:t xml:space="preserve"> Repeat 2 deviated the most and Repeat 1 the least. Repeat 4 did not deviate much more than </w:t>
      </w:r>
      <w:r w:rsidR="004C1E0A">
        <w:t>r</w:t>
      </w:r>
      <w:r w:rsidR="00EF45EF">
        <w:t xml:space="preserve">epeat 1. Repeat 3 and </w:t>
      </w:r>
      <w:r w:rsidR="004C1E0A">
        <w:t>r</w:t>
      </w:r>
      <w:r w:rsidR="00EF45EF">
        <w:t xml:space="preserve">epeat 4 </w:t>
      </w:r>
      <w:r w:rsidR="00E31533">
        <w:t>deviates</w:t>
      </w:r>
      <w:r w:rsidR="00EF45EF">
        <w:t xml:space="preserve"> almost the same. Repeat 2, which deviated the most, still propelled forward.</w:t>
      </w:r>
    </w:p>
    <w:p w14:paraId="13BF5DFA" w14:textId="65D72824" w:rsidR="001311D2" w:rsidRPr="00E31146" w:rsidRDefault="00EF45EF" w:rsidP="00CB02C5">
      <w:pPr>
        <w:pStyle w:val="Text"/>
      </w:pPr>
      <w:r>
        <w:t xml:space="preserve">Repeat 1 and </w:t>
      </w:r>
      <w:r w:rsidR="004C1E0A">
        <w:t>r</w:t>
      </w:r>
      <w:r>
        <w:t xml:space="preserve">epeat 4 covered the longest distance, followed by </w:t>
      </w:r>
      <w:r w:rsidR="004C1E0A">
        <w:t>r</w:t>
      </w:r>
      <w:r>
        <w:t xml:space="preserve">epeat 3 and </w:t>
      </w:r>
      <w:r w:rsidR="004C1E0A">
        <w:t>r</w:t>
      </w:r>
      <w:r>
        <w:t>epeat 2 covered the shortest distance.</w:t>
      </w:r>
      <w:r w:rsidR="004C1E0A">
        <w:t xml:space="preserve"> </w:t>
      </w:r>
      <w:r>
        <w:t xml:space="preserve">All </w:t>
      </w:r>
      <w:r w:rsidR="004C1E0A">
        <w:t>r</w:t>
      </w:r>
      <w:r>
        <w:t xml:space="preserve">epeats finished on the righthand-side of the white-line, except </w:t>
      </w:r>
      <w:r w:rsidR="008D5B7C">
        <w:t>r</w:t>
      </w:r>
      <w:r>
        <w:t>epeat 4</w:t>
      </w:r>
    </w:p>
    <w:p w14:paraId="5C848E07" w14:textId="6DF6C16D" w:rsidR="004E15B0" w:rsidRPr="00E31146" w:rsidRDefault="00EF45EF" w:rsidP="004E15B0">
      <w:pPr>
        <w:pStyle w:val="Heading2"/>
        <w:spacing w:line="480" w:lineRule="auto"/>
      </w:pPr>
      <w:r w:rsidRPr="00EF45EF">
        <w:t>Data Logger Measurements</w:t>
      </w:r>
    </w:p>
    <w:p w14:paraId="732A9399" w14:textId="40E5B9C9" w:rsidR="004E15B0" w:rsidRPr="00E31146" w:rsidRDefault="00EF45EF" w:rsidP="00EF45EF">
      <w:pPr>
        <w:pStyle w:val="Text"/>
      </w:pPr>
      <w:r w:rsidRPr="00B16C06">
        <w:t>The</w:t>
      </w:r>
      <w:r w:rsidRPr="00EF45EF">
        <w:t xml:space="preserve"> analysis of the sensor data recorded during the experimental setup provided valuable insights into the operation of the novel propulsion system of the </w:t>
      </w:r>
      <w:proofErr w:type="spellStart"/>
      <w:r w:rsidR="006300DE">
        <w:t>droverbot</w:t>
      </w:r>
      <w:proofErr w:type="spellEnd"/>
      <w:r w:rsidRPr="00EF45EF">
        <w:t xml:space="preserve">. The data analysis aimed to evaluate orientation data, specifically heading, as the </w:t>
      </w:r>
      <w:proofErr w:type="spellStart"/>
      <w:r w:rsidR="006300DE">
        <w:t>droverbot</w:t>
      </w:r>
      <w:proofErr w:type="spellEnd"/>
      <w:r w:rsidRPr="00EF45EF">
        <w:t xml:space="preserve"> propelled horizontal on the surface of the tennis court. </w:t>
      </w:r>
    </w:p>
    <w:p w14:paraId="436D4187" w14:textId="1FF5AB23" w:rsidR="004E15B0" w:rsidRPr="00E31146" w:rsidRDefault="00EF45EF" w:rsidP="00B16C06">
      <w:pPr>
        <w:pStyle w:val="Heading3"/>
        <w:numPr>
          <w:ilvl w:val="0"/>
          <w:numId w:val="47"/>
        </w:numPr>
      </w:pPr>
      <w:r>
        <w:t>Sensor Readings</w:t>
      </w:r>
    </w:p>
    <w:p w14:paraId="75C74D92" w14:textId="375205E7" w:rsidR="00CB02C5" w:rsidRPr="00E31146" w:rsidRDefault="004E15B0" w:rsidP="00CB02C5">
      <w:pPr>
        <w:spacing w:line="480" w:lineRule="auto"/>
        <w:ind w:firstLine="288"/>
      </w:pPr>
      <w:r w:rsidRPr="00E31146">
        <w:tab/>
      </w:r>
      <w:r w:rsidR="00EF45EF">
        <w:t>E</w:t>
      </w:r>
      <w:r w:rsidR="00EF45EF" w:rsidRPr="00EF45EF">
        <w:t xml:space="preserve">ach iteration recorded 82 readings in just over 5 seconds for each repeat. </w:t>
      </w:r>
      <w:r w:rsidR="00D65080" w:rsidRPr="00EF45EF">
        <w:t>An average of 16 reads per second were obtained</w:t>
      </w:r>
      <w:r w:rsidR="00EF45EF" w:rsidRPr="00EF45EF">
        <w:t>.</w:t>
      </w:r>
      <w:r w:rsidR="00CB02C5">
        <w:t xml:space="preserve"> Table 1 below shows that a</w:t>
      </w:r>
      <w:r w:rsidR="00CB02C5" w:rsidRPr="00EF45EF">
        <w:t xml:space="preserve">ll </w:t>
      </w:r>
      <w:r w:rsidR="005801C3">
        <w:t>r</w:t>
      </w:r>
      <w:r w:rsidR="00CB02C5" w:rsidRPr="00EF45EF">
        <w:t xml:space="preserve">epeats completed three 360° turns in just over 5 seconds, except </w:t>
      </w:r>
      <w:r w:rsidR="005801C3">
        <w:t>r</w:t>
      </w:r>
      <w:r w:rsidR="00CB02C5" w:rsidRPr="00EF45EF">
        <w:t>epeat 4, which only complete 2.58 turns</w:t>
      </w:r>
      <w:r w:rsidR="00697C37">
        <w:t xml:space="preserve"> (See Table 1 - Partial completion of 360</w:t>
      </w:r>
      <w:r w:rsidR="00697C37">
        <w:rPr>
          <w:rFonts w:ascii="Arial" w:hAnsi="Arial" w:cs="Arial"/>
        </w:rPr>
        <w:t>°)</w:t>
      </w:r>
      <w:r w:rsidR="00CB02C5" w:rsidRPr="00EF45EF">
        <w:t>.</w:t>
      </w:r>
      <w:r w:rsidR="00CB02C5">
        <w:t xml:space="preserve"> </w:t>
      </w:r>
      <w:r w:rsidR="005801C3">
        <w:t>R</w:t>
      </w:r>
      <w:r w:rsidR="00CB02C5" w:rsidRPr="00840740">
        <w:t xml:space="preserve">epeat 2 rotated the most, followed by </w:t>
      </w:r>
      <w:r w:rsidR="005801C3">
        <w:t>r</w:t>
      </w:r>
      <w:r w:rsidR="00CB02C5" w:rsidRPr="00840740">
        <w:t xml:space="preserve">epeat 3, then </w:t>
      </w:r>
      <w:r w:rsidR="005801C3">
        <w:t>r</w:t>
      </w:r>
      <w:r w:rsidR="00CB02C5" w:rsidRPr="00840740">
        <w:t xml:space="preserve">epeat 1 with </w:t>
      </w:r>
      <w:r w:rsidR="005801C3">
        <w:t>r</w:t>
      </w:r>
      <w:r w:rsidR="00CB02C5" w:rsidRPr="00840740">
        <w:t>epeat 4 rotating the least.</w:t>
      </w:r>
      <w:r w:rsidR="00697C37">
        <w:t xml:space="preserve"> </w:t>
      </w:r>
      <w:r w:rsidR="001D537C">
        <w:t>For a more detailed view of the turns,</w:t>
      </w:r>
      <w:r w:rsidR="00697C37">
        <w:t xml:space="preserve"> the last two columns of Table 1, turns are depicted</w:t>
      </w:r>
      <w:r w:rsidR="001D537C">
        <w:t xml:space="preserve"> in</w:t>
      </w:r>
      <w:r w:rsidR="00697C37">
        <w:t xml:space="preserve"> 120</w:t>
      </w:r>
      <w:r w:rsidR="00697C37">
        <w:rPr>
          <w:rFonts w:ascii="Arial" w:hAnsi="Arial" w:cs="Arial"/>
        </w:rPr>
        <w:t>°</w:t>
      </w:r>
      <w:r w:rsidR="00697C37">
        <w:t xml:space="preserve"> segments completed as well as the percentage of the last segment that did not complete</w:t>
      </w:r>
      <w:r w:rsidR="001D537C">
        <w:t>.</w:t>
      </w:r>
    </w:p>
    <w:p w14:paraId="7890F587" w14:textId="314ED2CC" w:rsidR="00795FE9" w:rsidRDefault="00795FE9" w:rsidP="004E15B0">
      <w:pPr>
        <w:pStyle w:val="Text"/>
        <w:ind w:firstLine="0"/>
      </w:pPr>
    </w:p>
    <w:p w14:paraId="37F99E92" w14:textId="77777777" w:rsidR="00CB02C5" w:rsidRPr="00E31146" w:rsidRDefault="00CB02C5" w:rsidP="004E15B0">
      <w:pPr>
        <w:pStyle w:val="Text"/>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992"/>
        <w:gridCol w:w="1134"/>
        <w:gridCol w:w="1134"/>
        <w:gridCol w:w="1418"/>
        <w:gridCol w:w="1134"/>
        <w:gridCol w:w="37"/>
        <w:gridCol w:w="1440"/>
      </w:tblGrid>
      <w:tr w:rsidR="004E15B0" w:rsidRPr="00E31146" w14:paraId="1C1072D1" w14:textId="77777777" w:rsidTr="00364743">
        <w:trPr>
          <w:trHeight w:val="233"/>
        </w:trPr>
        <w:tc>
          <w:tcPr>
            <w:tcW w:w="8140" w:type="dxa"/>
            <w:gridSpan w:val="8"/>
            <w:tcBorders>
              <w:top w:val="nil"/>
              <w:left w:val="nil"/>
              <w:bottom w:val="nil"/>
              <w:right w:val="nil"/>
            </w:tcBorders>
          </w:tcPr>
          <w:p w14:paraId="6C283B32" w14:textId="50B3465F" w:rsidR="004E15B0" w:rsidRPr="00E31146" w:rsidRDefault="004E15B0" w:rsidP="00835AF5">
            <w:pPr>
              <w:pStyle w:val="Heading4"/>
            </w:pPr>
            <w:r w:rsidRPr="00E31146">
              <w:t xml:space="preserve">Table </w:t>
            </w:r>
            <w:r w:rsidR="00795FE9" w:rsidRPr="00E31146">
              <w:t xml:space="preserve">1 </w:t>
            </w:r>
            <w:r w:rsidR="00364743">
              <w:t>Data logged</w:t>
            </w:r>
          </w:p>
          <w:p w14:paraId="5E73D071" w14:textId="77777777" w:rsidR="00795FE9" w:rsidRPr="00E31146" w:rsidRDefault="00795FE9" w:rsidP="00835AF5"/>
        </w:tc>
      </w:tr>
      <w:tr w:rsidR="00364743" w:rsidRPr="00E31146" w14:paraId="02F41DB7" w14:textId="77777777" w:rsidTr="00CB3EF7">
        <w:trPr>
          <w:trHeight w:val="233"/>
        </w:trPr>
        <w:tc>
          <w:tcPr>
            <w:tcW w:w="851" w:type="dxa"/>
            <w:tcBorders>
              <w:top w:val="double" w:sz="4" w:space="0" w:color="auto"/>
              <w:left w:val="nil"/>
              <w:bottom w:val="nil"/>
              <w:right w:val="nil"/>
            </w:tcBorders>
          </w:tcPr>
          <w:p w14:paraId="3E1187C1" w14:textId="77777777" w:rsidR="00364743" w:rsidRPr="00E31146" w:rsidRDefault="00364743"/>
        </w:tc>
        <w:tc>
          <w:tcPr>
            <w:tcW w:w="992" w:type="dxa"/>
            <w:vMerge w:val="restart"/>
            <w:tcBorders>
              <w:top w:val="double" w:sz="4" w:space="0" w:color="auto"/>
              <w:left w:val="nil"/>
              <w:right w:val="nil"/>
            </w:tcBorders>
            <w:vAlign w:val="bottom"/>
          </w:tcPr>
          <w:p w14:paraId="244CE266" w14:textId="79359BC3" w:rsidR="00364743" w:rsidRPr="00E31146" w:rsidRDefault="00364743">
            <w:pPr>
              <w:pStyle w:val="AuthorNames"/>
            </w:pPr>
            <w:r>
              <w:t>Total</w:t>
            </w:r>
            <w:r>
              <w:br/>
              <w:t>Sensor</w:t>
            </w:r>
            <w:r>
              <w:br/>
              <w:t>Readings</w:t>
            </w:r>
          </w:p>
        </w:tc>
        <w:tc>
          <w:tcPr>
            <w:tcW w:w="1134" w:type="dxa"/>
            <w:vMerge w:val="restart"/>
            <w:tcBorders>
              <w:top w:val="double" w:sz="4" w:space="0" w:color="auto"/>
              <w:left w:val="nil"/>
              <w:right w:val="nil"/>
            </w:tcBorders>
            <w:vAlign w:val="bottom"/>
          </w:tcPr>
          <w:p w14:paraId="1A384841" w14:textId="1D0EEED6" w:rsidR="00364743" w:rsidRPr="00E31146" w:rsidRDefault="00CB3EF7">
            <w:pPr>
              <w:pStyle w:val="AuthorNames"/>
            </w:pPr>
            <w:r>
              <w:t>Duration (Seconds)</w:t>
            </w:r>
          </w:p>
        </w:tc>
        <w:tc>
          <w:tcPr>
            <w:tcW w:w="1134" w:type="dxa"/>
            <w:vMerge w:val="restart"/>
            <w:tcBorders>
              <w:top w:val="double" w:sz="4" w:space="0" w:color="auto"/>
              <w:left w:val="nil"/>
              <w:right w:val="nil"/>
            </w:tcBorders>
            <w:vAlign w:val="bottom"/>
          </w:tcPr>
          <w:p w14:paraId="4191CA0F" w14:textId="5F09E71C" w:rsidR="00364743" w:rsidRPr="00CB3EF7" w:rsidRDefault="00CB3EF7" w:rsidP="007B7DA9">
            <w:pPr>
              <w:pStyle w:val="AuthorNames"/>
              <w:rPr>
                <w:iCs/>
              </w:rPr>
            </w:pPr>
            <w:r w:rsidRPr="00CB3EF7">
              <w:rPr>
                <w:iCs/>
              </w:rPr>
              <w:t>Completed 360</w:t>
            </w:r>
            <w:r w:rsidRPr="00CB3EF7">
              <w:rPr>
                <w:rFonts w:ascii="Arial" w:hAnsi="Arial" w:cs="Arial"/>
                <w:iCs/>
              </w:rPr>
              <w:t xml:space="preserve">° </w:t>
            </w:r>
            <w:r w:rsidRPr="00CB3EF7">
              <w:rPr>
                <w:iCs/>
              </w:rPr>
              <w:t>Turns</w:t>
            </w:r>
          </w:p>
        </w:tc>
        <w:tc>
          <w:tcPr>
            <w:tcW w:w="1418" w:type="dxa"/>
            <w:vMerge w:val="restart"/>
            <w:tcBorders>
              <w:top w:val="double" w:sz="4" w:space="0" w:color="auto"/>
              <w:left w:val="nil"/>
              <w:right w:val="nil"/>
            </w:tcBorders>
          </w:tcPr>
          <w:p w14:paraId="66FADEA5" w14:textId="77777777" w:rsidR="00CB3EF7" w:rsidRDefault="00CB3EF7" w:rsidP="00CB3EF7">
            <w:pPr>
              <w:pStyle w:val="AuthorNames"/>
            </w:pPr>
            <w:r>
              <w:t>Partial 360</w:t>
            </w:r>
            <w:r>
              <w:rPr>
                <w:rFonts w:ascii="Arial" w:hAnsi="Arial" w:cs="Arial"/>
              </w:rPr>
              <w:t>°</w:t>
            </w:r>
            <w:r>
              <w:t xml:space="preserve"> Turns </w:t>
            </w:r>
          </w:p>
          <w:p w14:paraId="11017E37" w14:textId="41EB5803" w:rsidR="00CB3EF7" w:rsidRPr="00CB3EF7" w:rsidRDefault="00CB3EF7" w:rsidP="00CB3EF7">
            <w:pPr>
              <w:pStyle w:val="AuthorNames"/>
            </w:pPr>
            <w:r>
              <w:t>(% completed)</w:t>
            </w:r>
          </w:p>
        </w:tc>
        <w:tc>
          <w:tcPr>
            <w:tcW w:w="1134" w:type="dxa"/>
            <w:vMerge w:val="restart"/>
            <w:tcBorders>
              <w:top w:val="double" w:sz="4" w:space="0" w:color="auto"/>
              <w:left w:val="nil"/>
              <w:right w:val="nil"/>
            </w:tcBorders>
          </w:tcPr>
          <w:p w14:paraId="7D6572F8" w14:textId="34CD5824" w:rsidR="00364743" w:rsidRPr="00CB3EF7" w:rsidRDefault="00CB3EF7" w:rsidP="007B7DA9">
            <w:pPr>
              <w:pStyle w:val="AuthorNames"/>
              <w:rPr>
                <w:iCs/>
              </w:rPr>
            </w:pPr>
            <w:r w:rsidRPr="00CB3EF7">
              <w:rPr>
                <w:iCs/>
              </w:rPr>
              <w:t>Completed 120</w:t>
            </w:r>
            <w:r w:rsidRPr="00CB3EF7">
              <w:rPr>
                <w:rFonts w:ascii="Arial" w:hAnsi="Arial" w:cs="Arial"/>
                <w:iCs/>
              </w:rPr>
              <w:t>°</w:t>
            </w:r>
            <w:r w:rsidRPr="00CB3EF7">
              <w:rPr>
                <w:iCs/>
              </w:rPr>
              <w:t xml:space="preserve"> Segments</w:t>
            </w:r>
          </w:p>
        </w:tc>
        <w:tc>
          <w:tcPr>
            <w:tcW w:w="1477" w:type="dxa"/>
            <w:gridSpan w:val="2"/>
            <w:vMerge w:val="restart"/>
            <w:tcBorders>
              <w:top w:val="double" w:sz="4" w:space="0" w:color="auto"/>
              <w:left w:val="nil"/>
              <w:right w:val="nil"/>
            </w:tcBorders>
          </w:tcPr>
          <w:p w14:paraId="0153B284" w14:textId="60D1854F" w:rsidR="00364743" w:rsidRPr="00CB3EF7" w:rsidRDefault="00CB3EF7" w:rsidP="007B7DA9">
            <w:pPr>
              <w:pStyle w:val="AuthorNames"/>
              <w:rPr>
                <w:iCs/>
              </w:rPr>
            </w:pPr>
            <w:r w:rsidRPr="00CB3EF7">
              <w:rPr>
                <w:iCs/>
              </w:rPr>
              <w:t>Partial 120</w:t>
            </w:r>
            <w:r w:rsidRPr="00CB3EF7">
              <w:rPr>
                <w:rFonts w:ascii="Arial" w:hAnsi="Arial" w:cs="Arial"/>
                <w:iCs/>
              </w:rPr>
              <w:t>°</w:t>
            </w:r>
            <w:r w:rsidRPr="00CB3EF7">
              <w:rPr>
                <w:iCs/>
              </w:rPr>
              <w:t>Segments (% Completed)</w:t>
            </w:r>
          </w:p>
        </w:tc>
      </w:tr>
      <w:tr w:rsidR="00364743" w:rsidRPr="00E31146" w14:paraId="6F8AC64F" w14:textId="77777777" w:rsidTr="00CB3EF7">
        <w:trPr>
          <w:trHeight w:val="204"/>
        </w:trPr>
        <w:tc>
          <w:tcPr>
            <w:tcW w:w="851" w:type="dxa"/>
            <w:tcBorders>
              <w:top w:val="nil"/>
              <w:left w:val="nil"/>
              <w:bottom w:val="single" w:sz="4" w:space="0" w:color="auto"/>
              <w:right w:val="nil"/>
            </w:tcBorders>
            <w:vAlign w:val="center"/>
          </w:tcPr>
          <w:p w14:paraId="6A24ABF4" w14:textId="1F78A708" w:rsidR="00364743" w:rsidRPr="00E31146" w:rsidRDefault="00364743">
            <w:r>
              <w:t>Repeat</w:t>
            </w:r>
          </w:p>
        </w:tc>
        <w:tc>
          <w:tcPr>
            <w:tcW w:w="992" w:type="dxa"/>
            <w:vMerge/>
            <w:tcBorders>
              <w:left w:val="nil"/>
              <w:bottom w:val="single" w:sz="4" w:space="0" w:color="auto"/>
              <w:right w:val="nil"/>
            </w:tcBorders>
            <w:vAlign w:val="bottom"/>
          </w:tcPr>
          <w:p w14:paraId="009C9802" w14:textId="77777777" w:rsidR="00364743" w:rsidRPr="00E31146" w:rsidRDefault="00364743">
            <w:pPr>
              <w:pStyle w:val="AuthorNames"/>
            </w:pPr>
          </w:p>
        </w:tc>
        <w:tc>
          <w:tcPr>
            <w:tcW w:w="1134" w:type="dxa"/>
            <w:vMerge/>
            <w:tcBorders>
              <w:left w:val="nil"/>
              <w:bottom w:val="single" w:sz="4" w:space="0" w:color="auto"/>
              <w:right w:val="nil"/>
            </w:tcBorders>
            <w:vAlign w:val="bottom"/>
          </w:tcPr>
          <w:p w14:paraId="12803A3A" w14:textId="77777777" w:rsidR="00364743" w:rsidRPr="00E31146" w:rsidRDefault="00364743">
            <w:pPr>
              <w:pStyle w:val="AuthorNames"/>
            </w:pPr>
          </w:p>
        </w:tc>
        <w:tc>
          <w:tcPr>
            <w:tcW w:w="1134" w:type="dxa"/>
            <w:vMerge/>
            <w:tcBorders>
              <w:left w:val="nil"/>
              <w:bottom w:val="single" w:sz="4" w:space="0" w:color="auto"/>
              <w:right w:val="nil"/>
            </w:tcBorders>
            <w:vAlign w:val="bottom"/>
          </w:tcPr>
          <w:p w14:paraId="6A86EE59" w14:textId="38ED3F27" w:rsidR="00364743" w:rsidRPr="00CB3EF7" w:rsidRDefault="00364743">
            <w:pPr>
              <w:pStyle w:val="AuthorNames"/>
              <w:rPr>
                <w:iCs/>
              </w:rPr>
            </w:pPr>
          </w:p>
        </w:tc>
        <w:tc>
          <w:tcPr>
            <w:tcW w:w="1418" w:type="dxa"/>
            <w:vMerge/>
            <w:tcBorders>
              <w:left w:val="nil"/>
              <w:bottom w:val="single" w:sz="4" w:space="0" w:color="auto"/>
              <w:right w:val="nil"/>
            </w:tcBorders>
            <w:vAlign w:val="bottom"/>
          </w:tcPr>
          <w:p w14:paraId="5572C81D" w14:textId="23700F44" w:rsidR="00364743" w:rsidRPr="00E31146" w:rsidRDefault="00364743">
            <w:pPr>
              <w:pStyle w:val="AuthorNames"/>
            </w:pPr>
          </w:p>
        </w:tc>
        <w:tc>
          <w:tcPr>
            <w:tcW w:w="1134" w:type="dxa"/>
            <w:vMerge/>
            <w:tcBorders>
              <w:left w:val="nil"/>
              <w:bottom w:val="single" w:sz="4" w:space="0" w:color="auto"/>
              <w:right w:val="nil"/>
            </w:tcBorders>
            <w:vAlign w:val="bottom"/>
          </w:tcPr>
          <w:p w14:paraId="2CB455C9" w14:textId="1D717DA4" w:rsidR="00364743" w:rsidRPr="00E31146" w:rsidRDefault="00364743">
            <w:pPr>
              <w:pStyle w:val="AuthorNames"/>
            </w:pPr>
          </w:p>
        </w:tc>
        <w:tc>
          <w:tcPr>
            <w:tcW w:w="1477" w:type="dxa"/>
            <w:gridSpan w:val="2"/>
            <w:vMerge/>
            <w:tcBorders>
              <w:left w:val="nil"/>
              <w:bottom w:val="single" w:sz="4" w:space="0" w:color="auto"/>
              <w:right w:val="nil"/>
            </w:tcBorders>
            <w:vAlign w:val="bottom"/>
          </w:tcPr>
          <w:p w14:paraId="0AF4E1E5" w14:textId="04C4BA6A" w:rsidR="00364743" w:rsidRPr="00E31146" w:rsidRDefault="00364743">
            <w:pPr>
              <w:pStyle w:val="AuthorNames"/>
            </w:pPr>
          </w:p>
        </w:tc>
      </w:tr>
      <w:tr w:rsidR="004E15B0" w:rsidRPr="00E31146" w14:paraId="17A98096" w14:textId="77777777" w:rsidTr="00CB3EF7">
        <w:trPr>
          <w:trHeight w:val="233"/>
        </w:trPr>
        <w:tc>
          <w:tcPr>
            <w:tcW w:w="851" w:type="dxa"/>
            <w:tcBorders>
              <w:top w:val="single" w:sz="4" w:space="0" w:color="auto"/>
              <w:left w:val="nil"/>
              <w:bottom w:val="nil"/>
              <w:right w:val="nil"/>
            </w:tcBorders>
          </w:tcPr>
          <w:p w14:paraId="39E6C6C7" w14:textId="791AAD5F" w:rsidR="004E15B0" w:rsidRPr="00E31146" w:rsidRDefault="00CB3EF7">
            <w:r>
              <w:t>1</w:t>
            </w:r>
          </w:p>
        </w:tc>
        <w:tc>
          <w:tcPr>
            <w:tcW w:w="992" w:type="dxa"/>
            <w:tcBorders>
              <w:top w:val="single" w:sz="4" w:space="0" w:color="auto"/>
              <w:left w:val="nil"/>
              <w:bottom w:val="nil"/>
              <w:right w:val="nil"/>
            </w:tcBorders>
            <w:vAlign w:val="bottom"/>
          </w:tcPr>
          <w:p w14:paraId="6564805B" w14:textId="3CFD700C" w:rsidR="004E15B0" w:rsidRPr="00E31146" w:rsidRDefault="00CB3EF7">
            <w:pPr>
              <w:pStyle w:val="FootnoteText"/>
              <w:jc w:val="center"/>
            </w:pPr>
            <w:r>
              <w:t>82</w:t>
            </w:r>
          </w:p>
        </w:tc>
        <w:tc>
          <w:tcPr>
            <w:tcW w:w="1134" w:type="dxa"/>
            <w:tcBorders>
              <w:top w:val="single" w:sz="4" w:space="0" w:color="auto"/>
              <w:left w:val="nil"/>
              <w:bottom w:val="nil"/>
              <w:right w:val="nil"/>
            </w:tcBorders>
            <w:vAlign w:val="bottom"/>
          </w:tcPr>
          <w:p w14:paraId="5B9D0883" w14:textId="69C22308" w:rsidR="004E15B0" w:rsidRPr="00E31146" w:rsidRDefault="00CB3EF7">
            <w:pPr>
              <w:jc w:val="center"/>
            </w:pPr>
            <w:r>
              <w:t>5.2</w:t>
            </w:r>
          </w:p>
        </w:tc>
        <w:tc>
          <w:tcPr>
            <w:tcW w:w="1134" w:type="dxa"/>
            <w:tcBorders>
              <w:top w:val="single" w:sz="4" w:space="0" w:color="auto"/>
              <w:left w:val="nil"/>
              <w:bottom w:val="nil"/>
              <w:right w:val="nil"/>
            </w:tcBorders>
            <w:vAlign w:val="bottom"/>
          </w:tcPr>
          <w:p w14:paraId="325C612F" w14:textId="30AEA959" w:rsidR="004E15B0" w:rsidRPr="00CB3EF7" w:rsidRDefault="00CB3EF7">
            <w:pPr>
              <w:pStyle w:val="AuthorNames"/>
              <w:rPr>
                <w:iCs/>
              </w:rPr>
            </w:pPr>
            <w:r>
              <w:rPr>
                <w:iCs/>
              </w:rPr>
              <w:t>3</w:t>
            </w:r>
          </w:p>
        </w:tc>
        <w:tc>
          <w:tcPr>
            <w:tcW w:w="1418" w:type="dxa"/>
            <w:tcBorders>
              <w:top w:val="single" w:sz="4" w:space="0" w:color="auto"/>
              <w:left w:val="nil"/>
              <w:bottom w:val="nil"/>
              <w:right w:val="nil"/>
            </w:tcBorders>
            <w:vAlign w:val="bottom"/>
          </w:tcPr>
          <w:p w14:paraId="1D090884" w14:textId="207080AB" w:rsidR="004E15B0" w:rsidRPr="00E31146" w:rsidRDefault="00CB3EF7">
            <w:pPr>
              <w:pStyle w:val="AuthorNames"/>
            </w:pPr>
            <w:r>
              <w:t>7</w:t>
            </w:r>
          </w:p>
        </w:tc>
        <w:tc>
          <w:tcPr>
            <w:tcW w:w="1171" w:type="dxa"/>
            <w:gridSpan w:val="2"/>
            <w:tcBorders>
              <w:top w:val="single" w:sz="4" w:space="0" w:color="auto"/>
              <w:left w:val="nil"/>
              <w:bottom w:val="nil"/>
              <w:right w:val="nil"/>
            </w:tcBorders>
            <w:vAlign w:val="bottom"/>
          </w:tcPr>
          <w:p w14:paraId="7E986B85" w14:textId="370AFF09" w:rsidR="004E15B0" w:rsidRPr="00E31146" w:rsidRDefault="00CB3EF7">
            <w:pPr>
              <w:pStyle w:val="AuthorNames"/>
            </w:pPr>
            <w:r>
              <w:t>9</w:t>
            </w:r>
          </w:p>
        </w:tc>
        <w:tc>
          <w:tcPr>
            <w:tcW w:w="1440" w:type="dxa"/>
            <w:tcBorders>
              <w:top w:val="single" w:sz="4" w:space="0" w:color="auto"/>
              <w:left w:val="nil"/>
              <w:bottom w:val="nil"/>
              <w:right w:val="nil"/>
            </w:tcBorders>
            <w:vAlign w:val="bottom"/>
          </w:tcPr>
          <w:p w14:paraId="3861B6AB" w14:textId="48CB3667" w:rsidR="004E15B0" w:rsidRPr="00E31146" w:rsidRDefault="00CB3EF7">
            <w:pPr>
              <w:pStyle w:val="AuthorNames"/>
            </w:pPr>
            <w:r>
              <w:t>22</w:t>
            </w:r>
          </w:p>
        </w:tc>
      </w:tr>
      <w:tr w:rsidR="004E15B0" w:rsidRPr="00E31146" w14:paraId="5538D536" w14:textId="77777777" w:rsidTr="00CB3EF7">
        <w:trPr>
          <w:trHeight w:val="233"/>
        </w:trPr>
        <w:tc>
          <w:tcPr>
            <w:tcW w:w="851" w:type="dxa"/>
            <w:tcBorders>
              <w:top w:val="nil"/>
              <w:left w:val="nil"/>
              <w:bottom w:val="nil"/>
              <w:right w:val="nil"/>
            </w:tcBorders>
          </w:tcPr>
          <w:p w14:paraId="5CB6B263" w14:textId="564FE54D" w:rsidR="004E15B0" w:rsidRPr="00E31146" w:rsidRDefault="00CB3EF7">
            <w:r>
              <w:t>2</w:t>
            </w:r>
          </w:p>
        </w:tc>
        <w:tc>
          <w:tcPr>
            <w:tcW w:w="992" w:type="dxa"/>
            <w:tcBorders>
              <w:top w:val="nil"/>
              <w:left w:val="nil"/>
              <w:bottom w:val="nil"/>
              <w:right w:val="nil"/>
            </w:tcBorders>
            <w:vAlign w:val="bottom"/>
          </w:tcPr>
          <w:p w14:paraId="67E66D22" w14:textId="60F95400" w:rsidR="004E15B0" w:rsidRPr="00E31146" w:rsidRDefault="00CB3EF7">
            <w:pPr>
              <w:jc w:val="center"/>
            </w:pPr>
            <w:r>
              <w:t>82</w:t>
            </w:r>
          </w:p>
        </w:tc>
        <w:tc>
          <w:tcPr>
            <w:tcW w:w="1134" w:type="dxa"/>
            <w:tcBorders>
              <w:top w:val="nil"/>
              <w:left w:val="nil"/>
              <w:bottom w:val="nil"/>
              <w:right w:val="nil"/>
            </w:tcBorders>
            <w:vAlign w:val="bottom"/>
          </w:tcPr>
          <w:p w14:paraId="0DF5A425" w14:textId="0123935F" w:rsidR="004E15B0" w:rsidRPr="00E31146" w:rsidRDefault="00CB3EF7">
            <w:pPr>
              <w:jc w:val="center"/>
            </w:pPr>
            <w:r>
              <w:t>5.2</w:t>
            </w:r>
          </w:p>
        </w:tc>
        <w:tc>
          <w:tcPr>
            <w:tcW w:w="1134" w:type="dxa"/>
            <w:tcBorders>
              <w:top w:val="nil"/>
              <w:left w:val="nil"/>
              <w:bottom w:val="nil"/>
              <w:right w:val="nil"/>
            </w:tcBorders>
            <w:vAlign w:val="bottom"/>
          </w:tcPr>
          <w:p w14:paraId="23A6DD69" w14:textId="1731A698" w:rsidR="004E15B0" w:rsidRPr="00CB3EF7" w:rsidRDefault="00CB3EF7">
            <w:pPr>
              <w:pStyle w:val="AuthorNames"/>
              <w:rPr>
                <w:iCs/>
              </w:rPr>
            </w:pPr>
            <w:r>
              <w:rPr>
                <w:iCs/>
              </w:rPr>
              <w:t>3</w:t>
            </w:r>
          </w:p>
        </w:tc>
        <w:tc>
          <w:tcPr>
            <w:tcW w:w="1418" w:type="dxa"/>
            <w:tcBorders>
              <w:top w:val="nil"/>
              <w:left w:val="nil"/>
              <w:bottom w:val="nil"/>
              <w:right w:val="nil"/>
            </w:tcBorders>
            <w:vAlign w:val="bottom"/>
          </w:tcPr>
          <w:p w14:paraId="5388C0F0" w14:textId="372007DF" w:rsidR="004E15B0" w:rsidRPr="00E31146" w:rsidRDefault="00CB3EF7">
            <w:pPr>
              <w:pStyle w:val="AuthorNames"/>
            </w:pPr>
            <w:r>
              <w:t>82</w:t>
            </w:r>
          </w:p>
        </w:tc>
        <w:tc>
          <w:tcPr>
            <w:tcW w:w="1171" w:type="dxa"/>
            <w:gridSpan w:val="2"/>
            <w:tcBorders>
              <w:top w:val="nil"/>
              <w:left w:val="nil"/>
              <w:bottom w:val="nil"/>
              <w:right w:val="nil"/>
            </w:tcBorders>
            <w:vAlign w:val="bottom"/>
          </w:tcPr>
          <w:p w14:paraId="405E8F14" w14:textId="1934744F" w:rsidR="004E15B0" w:rsidRPr="00E31146" w:rsidRDefault="00CB3EF7">
            <w:pPr>
              <w:pStyle w:val="AuthorNames"/>
            </w:pPr>
            <w:r>
              <w:t>11</w:t>
            </w:r>
          </w:p>
        </w:tc>
        <w:tc>
          <w:tcPr>
            <w:tcW w:w="1440" w:type="dxa"/>
            <w:tcBorders>
              <w:top w:val="nil"/>
              <w:left w:val="nil"/>
              <w:bottom w:val="nil"/>
              <w:right w:val="nil"/>
            </w:tcBorders>
            <w:vAlign w:val="bottom"/>
          </w:tcPr>
          <w:p w14:paraId="06A3CE95" w14:textId="1BCB2C56" w:rsidR="004E15B0" w:rsidRPr="00E31146" w:rsidRDefault="00CB3EF7">
            <w:pPr>
              <w:pStyle w:val="AuthorNames"/>
            </w:pPr>
            <w:r>
              <w:t>48</w:t>
            </w:r>
          </w:p>
        </w:tc>
      </w:tr>
      <w:tr w:rsidR="004E15B0" w:rsidRPr="00E31146" w14:paraId="21A8E866" w14:textId="77777777" w:rsidTr="00CB3EF7">
        <w:trPr>
          <w:trHeight w:val="233"/>
        </w:trPr>
        <w:tc>
          <w:tcPr>
            <w:tcW w:w="851" w:type="dxa"/>
            <w:tcBorders>
              <w:top w:val="nil"/>
              <w:left w:val="nil"/>
              <w:bottom w:val="nil"/>
              <w:right w:val="nil"/>
            </w:tcBorders>
          </w:tcPr>
          <w:p w14:paraId="00586378" w14:textId="316B345C" w:rsidR="004E15B0" w:rsidRPr="00E31146" w:rsidRDefault="00CB3EF7">
            <w:r>
              <w:t>3</w:t>
            </w:r>
          </w:p>
        </w:tc>
        <w:tc>
          <w:tcPr>
            <w:tcW w:w="992" w:type="dxa"/>
            <w:tcBorders>
              <w:top w:val="nil"/>
              <w:left w:val="nil"/>
              <w:bottom w:val="nil"/>
              <w:right w:val="nil"/>
            </w:tcBorders>
            <w:vAlign w:val="bottom"/>
          </w:tcPr>
          <w:p w14:paraId="59ECA6D1" w14:textId="04B26B1F" w:rsidR="004E15B0" w:rsidRPr="00E31146" w:rsidRDefault="00CB3EF7">
            <w:pPr>
              <w:jc w:val="center"/>
            </w:pPr>
            <w:r>
              <w:t>82</w:t>
            </w:r>
          </w:p>
        </w:tc>
        <w:tc>
          <w:tcPr>
            <w:tcW w:w="1134" w:type="dxa"/>
            <w:tcBorders>
              <w:top w:val="nil"/>
              <w:left w:val="nil"/>
              <w:bottom w:val="nil"/>
              <w:right w:val="nil"/>
            </w:tcBorders>
            <w:vAlign w:val="bottom"/>
          </w:tcPr>
          <w:p w14:paraId="66C890EB" w14:textId="11D07965" w:rsidR="004E15B0" w:rsidRPr="00E31146" w:rsidRDefault="00CB3EF7">
            <w:pPr>
              <w:jc w:val="center"/>
            </w:pPr>
            <w:r>
              <w:t>5.2</w:t>
            </w:r>
          </w:p>
        </w:tc>
        <w:tc>
          <w:tcPr>
            <w:tcW w:w="1134" w:type="dxa"/>
            <w:tcBorders>
              <w:top w:val="nil"/>
              <w:left w:val="nil"/>
              <w:bottom w:val="nil"/>
              <w:right w:val="nil"/>
            </w:tcBorders>
            <w:vAlign w:val="bottom"/>
          </w:tcPr>
          <w:p w14:paraId="376C6C4D" w14:textId="73C9D9A9" w:rsidR="004E15B0" w:rsidRPr="00CB3EF7" w:rsidRDefault="00CB3EF7">
            <w:pPr>
              <w:jc w:val="center"/>
              <w:rPr>
                <w:iCs/>
              </w:rPr>
            </w:pPr>
            <w:r>
              <w:rPr>
                <w:iCs/>
              </w:rPr>
              <w:t>3</w:t>
            </w:r>
          </w:p>
        </w:tc>
        <w:tc>
          <w:tcPr>
            <w:tcW w:w="1418" w:type="dxa"/>
            <w:tcBorders>
              <w:top w:val="nil"/>
              <w:left w:val="nil"/>
              <w:bottom w:val="nil"/>
              <w:right w:val="nil"/>
            </w:tcBorders>
            <w:vAlign w:val="bottom"/>
          </w:tcPr>
          <w:p w14:paraId="55839326" w14:textId="611DF246" w:rsidR="004E15B0" w:rsidRPr="00E31146" w:rsidRDefault="00CB3EF7">
            <w:pPr>
              <w:jc w:val="center"/>
            </w:pPr>
            <w:r>
              <w:t>64</w:t>
            </w:r>
          </w:p>
        </w:tc>
        <w:tc>
          <w:tcPr>
            <w:tcW w:w="1171" w:type="dxa"/>
            <w:gridSpan w:val="2"/>
            <w:tcBorders>
              <w:top w:val="nil"/>
              <w:left w:val="nil"/>
              <w:bottom w:val="nil"/>
              <w:right w:val="nil"/>
            </w:tcBorders>
            <w:vAlign w:val="bottom"/>
          </w:tcPr>
          <w:p w14:paraId="33B0F617" w14:textId="3132976F" w:rsidR="004E15B0" w:rsidRPr="00E31146" w:rsidRDefault="00CB3EF7">
            <w:pPr>
              <w:jc w:val="center"/>
            </w:pPr>
            <w:r>
              <w:t>10</w:t>
            </w:r>
          </w:p>
        </w:tc>
        <w:tc>
          <w:tcPr>
            <w:tcW w:w="1440" w:type="dxa"/>
            <w:tcBorders>
              <w:top w:val="nil"/>
              <w:left w:val="nil"/>
              <w:bottom w:val="nil"/>
              <w:right w:val="nil"/>
            </w:tcBorders>
            <w:vAlign w:val="bottom"/>
          </w:tcPr>
          <w:p w14:paraId="26DDAFAB" w14:textId="654C336E" w:rsidR="004E15B0" w:rsidRPr="00E31146" w:rsidRDefault="00CB3EF7">
            <w:pPr>
              <w:jc w:val="center"/>
            </w:pPr>
            <w:r>
              <w:t>9</w:t>
            </w:r>
          </w:p>
        </w:tc>
      </w:tr>
      <w:tr w:rsidR="004E15B0" w:rsidRPr="00E31146" w14:paraId="1A0D7DD1" w14:textId="77777777" w:rsidTr="00CB3EF7">
        <w:trPr>
          <w:trHeight w:val="250"/>
        </w:trPr>
        <w:tc>
          <w:tcPr>
            <w:tcW w:w="851" w:type="dxa"/>
            <w:tcBorders>
              <w:top w:val="nil"/>
              <w:left w:val="nil"/>
              <w:bottom w:val="double" w:sz="4" w:space="0" w:color="auto"/>
              <w:right w:val="nil"/>
            </w:tcBorders>
          </w:tcPr>
          <w:p w14:paraId="67E84A26" w14:textId="24DF5A06" w:rsidR="004E15B0" w:rsidRPr="00E31146" w:rsidRDefault="00CB3EF7">
            <w:r>
              <w:t>4</w:t>
            </w:r>
          </w:p>
        </w:tc>
        <w:tc>
          <w:tcPr>
            <w:tcW w:w="992" w:type="dxa"/>
            <w:tcBorders>
              <w:top w:val="nil"/>
              <w:left w:val="nil"/>
              <w:bottom w:val="double" w:sz="4" w:space="0" w:color="auto"/>
              <w:right w:val="nil"/>
            </w:tcBorders>
            <w:vAlign w:val="bottom"/>
          </w:tcPr>
          <w:p w14:paraId="55717D61" w14:textId="1C29AF57" w:rsidR="004E15B0" w:rsidRPr="00E31146" w:rsidRDefault="00CB3EF7">
            <w:pPr>
              <w:jc w:val="center"/>
            </w:pPr>
            <w:r>
              <w:t>82</w:t>
            </w:r>
          </w:p>
        </w:tc>
        <w:tc>
          <w:tcPr>
            <w:tcW w:w="1134" w:type="dxa"/>
            <w:tcBorders>
              <w:top w:val="nil"/>
              <w:left w:val="nil"/>
              <w:bottom w:val="double" w:sz="4" w:space="0" w:color="auto"/>
              <w:right w:val="nil"/>
            </w:tcBorders>
            <w:vAlign w:val="bottom"/>
          </w:tcPr>
          <w:p w14:paraId="7DE3C974" w14:textId="26E84C05" w:rsidR="004E15B0" w:rsidRPr="00E31146" w:rsidRDefault="00CB3EF7">
            <w:pPr>
              <w:jc w:val="center"/>
            </w:pPr>
            <w:r>
              <w:t>5.2</w:t>
            </w:r>
          </w:p>
        </w:tc>
        <w:tc>
          <w:tcPr>
            <w:tcW w:w="1134" w:type="dxa"/>
            <w:tcBorders>
              <w:top w:val="nil"/>
              <w:left w:val="nil"/>
              <w:bottom w:val="double" w:sz="4" w:space="0" w:color="auto"/>
              <w:right w:val="nil"/>
            </w:tcBorders>
            <w:vAlign w:val="bottom"/>
          </w:tcPr>
          <w:p w14:paraId="26B45177" w14:textId="7AF8EB05" w:rsidR="004E15B0" w:rsidRPr="00CB3EF7" w:rsidRDefault="00CB3EF7">
            <w:pPr>
              <w:jc w:val="center"/>
              <w:rPr>
                <w:iCs/>
              </w:rPr>
            </w:pPr>
            <w:r>
              <w:rPr>
                <w:iCs/>
              </w:rPr>
              <w:t>2</w:t>
            </w:r>
          </w:p>
        </w:tc>
        <w:tc>
          <w:tcPr>
            <w:tcW w:w="1418" w:type="dxa"/>
            <w:tcBorders>
              <w:top w:val="nil"/>
              <w:left w:val="nil"/>
              <w:bottom w:val="double" w:sz="4" w:space="0" w:color="auto"/>
              <w:right w:val="nil"/>
            </w:tcBorders>
            <w:vAlign w:val="bottom"/>
          </w:tcPr>
          <w:p w14:paraId="6EA6127A" w14:textId="27957029" w:rsidR="004E15B0" w:rsidRPr="00E31146" w:rsidRDefault="00CB3EF7">
            <w:pPr>
              <w:jc w:val="center"/>
            </w:pPr>
            <w:r>
              <w:t>58</w:t>
            </w:r>
          </w:p>
        </w:tc>
        <w:tc>
          <w:tcPr>
            <w:tcW w:w="1171" w:type="dxa"/>
            <w:gridSpan w:val="2"/>
            <w:tcBorders>
              <w:top w:val="nil"/>
              <w:left w:val="nil"/>
              <w:bottom w:val="double" w:sz="4" w:space="0" w:color="auto"/>
              <w:right w:val="nil"/>
            </w:tcBorders>
            <w:vAlign w:val="bottom"/>
          </w:tcPr>
          <w:p w14:paraId="741FC0C3" w14:textId="796A4C28" w:rsidR="004E15B0" w:rsidRPr="00E31146" w:rsidRDefault="00CB3EF7">
            <w:pPr>
              <w:jc w:val="center"/>
            </w:pPr>
            <w:r>
              <w:t>7</w:t>
            </w:r>
          </w:p>
        </w:tc>
        <w:tc>
          <w:tcPr>
            <w:tcW w:w="1440" w:type="dxa"/>
            <w:tcBorders>
              <w:top w:val="nil"/>
              <w:left w:val="nil"/>
              <w:bottom w:val="double" w:sz="4" w:space="0" w:color="auto"/>
              <w:right w:val="nil"/>
            </w:tcBorders>
            <w:vAlign w:val="bottom"/>
          </w:tcPr>
          <w:p w14:paraId="0132EF28" w14:textId="5A6426E5" w:rsidR="004E15B0" w:rsidRPr="00E31146" w:rsidRDefault="00CB3EF7">
            <w:pPr>
              <w:jc w:val="center"/>
            </w:pPr>
            <w:r>
              <w:t>75</w:t>
            </w:r>
          </w:p>
        </w:tc>
      </w:tr>
    </w:tbl>
    <w:p w14:paraId="12A07BD1" w14:textId="77777777" w:rsidR="00795FE9" w:rsidRPr="00E31146" w:rsidRDefault="00795FE9" w:rsidP="00AE1536">
      <w:pPr>
        <w:jc w:val="center"/>
        <w:rPr>
          <w:noProof/>
        </w:rPr>
      </w:pPr>
    </w:p>
    <w:p w14:paraId="31BACB71" w14:textId="77777777" w:rsidR="00795FE9" w:rsidRPr="00E31146" w:rsidRDefault="00795FE9" w:rsidP="00AE1536">
      <w:pPr>
        <w:jc w:val="center"/>
        <w:rPr>
          <w:noProof/>
        </w:rPr>
      </w:pPr>
    </w:p>
    <w:p w14:paraId="661B8D52" w14:textId="77777777" w:rsidR="00795FE9" w:rsidRPr="00E31146" w:rsidRDefault="00795FE9" w:rsidP="00AE1536">
      <w:pPr>
        <w:jc w:val="center"/>
        <w:rPr>
          <w:noProof/>
        </w:rPr>
      </w:pPr>
    </w:p>
    <w:p w14:paraId="4A096E20" w14:textId="77777777" w:rsidR="004E15B0" w:rsidRPr="00E31146" w:rsidRDefault="0076547E" w:rsidP="00AE1536">
      <w:pPr>
        <w:jc w:val="center"/>
      </w:pPr>
      <w:r w:rsidRPr="0043519E">
        <w:rPr>
          <w:noProof/>
        </w:rPr>
        <w:drawing>
          <wp:inline distT="0" distB="0" distL="0" distR="0" wp14:anchorId="261B43EC" wp14:editId="6964C8BB">
            <wp:extent cx="6052465" cy="3953536"/>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052465" cy="3953536"/>
                    </a:xfrm>
                    <a:prstGeom prst="rect">
                      <a:avLst/>
                    </a:prstGeom>
                    <a:noFill/>
                    <a:ln>
                      <a:noFill/>
                    </a:ln>
                  </pic:spPr>
                </pic:pic>
              </a:graphicData>
            </a:graphic>
          </wp:inline>
        </w:drawing>
      </w:r>
    </w:p>
    <w:p w14:paraId="66D28FFF" w14:textId="48C19915" w:rsidR="004E15B0" w:rsidRDefault="004E15B0">
      <w:pPr>
        <w:pStyle w:val="Caption"/>
        <w:jc w:val="center"/>
      </w:pPr>
      <w:r w:rsidRPr="00E31146">
        <w:t xml:space="preserve">Fig. </w:t>
      </w:r>
      <w:r w:rsidR="00704BA1">
        <w:rPr>
          <w:noProof/>
        </w:rPr>
        <w:t>1</w:t>
      </w:r>
      <w:r w:rsidR="00D65080">
        <w:rPr>
          <w:noProof/>
        </w:rPr>
        <w:t>8</w:t>
      </w:r>
      <w:r w:rsidRPr="00E31146">
        <w:tab/>
      </w:r>
      <w:r w:rsidR="007F2AC0">
        <w:t>Turns – Reads per repeat</w:t>
      </w:r>
    </w:p>
    <w:p w14:paraId="4DCFEBD6" w14:textId="77777777" w:rsidR="00840740" w:rsidRPr="00840740" w:rsidRDefault="00840740" w:rsidP="00840740"/>
    <w:p w14:paraId="62E44100" w14:textId="2B905984" w:rsidR="00840740" w:rsidRPr="00E31146" w:rsidRDefault="00840740" w:rsidP="00840740">
      <w:pPr>
        <w:pStyle w:val="Text"/>
      </w:pPr>
      <w:r w:rsidRPr="00840740">
        <w:t xml:space="preserve">From the </w:t>
      </w:r>
      <w:r>
        <w:t>Fig.</w:t>
      </w:r>
      <w:r w:rsidRPr="00840740">
        <w:t xml:space="preserve"> 1</w:t>
      </w:r>
      <w:r w:rsidR="00D65080">
        <w:t>8</w:t>
      </w:r>
      <w:r w:rsidRPr="00840740">
        <w:t xml:space="preserve"> above, the following results can be derived</w:t>
      </w:r>
      <w:r w:rsidR="00BA20FC">
        <w:t>:</w:t>
      </w:r>
    </w:p>
    <w:p w14:paraId="24D2AB09" w14:textId="7BAC49C8" w:rsidR="00877462" w:rsidRDefault="00BA20FC" w:rsidP="00877462">
      <w:pPr>
        <w:pStyle w:val="Text"/>
        <w:numPr>
          <w:ilvl w:val="0"/>
          <w:numId w:val="32"/>
        </w:numPr>
      </w:pPr>
      <w:r>
        <w:t>With</w:t>
      </w:r>
      <w:r w:rsidR="00840740">
        <w:t xml:space="preserve"> </w:t>
      </w:r>
      <w:r>
        <w:t>t</w:t>
      </w:r>
      <w:r w:rsidR="00877462">
        <w:t>he first 360° turn</w:t>
      </w:r>
      <w:r w:rsidR="00E65FA7">
        <w:t xml:space="preserve"> completed</w:t>
      </w:r>
      <w:r w:rsidR="00877462">
        <w:t xml:space="preserve"> by all repeats</w:t>
      </w:r>
      <w:r w:rsidR="004C1E0A">
        <w:t>,</w:t>
      </w:r>
      <w:r>
        <w:t xml:space="preserve"> the following observations can be made</w:t>
      </w:r>
      <w:r w:rsidR="005505BA">
        <w:t>:</w:t>
      </w:r>
    </w:p>
    <w:p w14:paraId="0C001D9D" w14:textId="32E39304" w:rsidR="00877462" w:rsidRDefault="00877462" w:rsidP="00E65FA7">
      <w:pPr>
        <w:pStyle w:val="Text"/>
        <w:ind w:left="1008" w:firstLine="0"/>
      </w:pPr>
      <w:r>
        <w:t xml:space="preserve">Repeat 2 </w:t>
      </w:r>
      <w:r w:rsidR="004C1E0A">
        <w:t>completed</w:t>
      </w:r>
      <w:r>
        <w:t xml:space="preserve"> the first 360° turn after 26 reads. Repeat 4 was the slowest after 38 reads. Repeat 1 and 3 are similar with only 2 reads apart for their first turn</w:t>
      </w:r>
      <w:r w:rsidR="004C1E0A">
        <w:t xml:space="preserve"> completed</w:t>
      </w:r>
      <w:r w:rsidR="009F094D">
        <w:t xml:space="preserve"> with Repeat 1 at 29 and Repeat 3 at 31 reads.</w:t>
      </w:r>
    </w:p>
    <w:p w14:paraId="1115AC6D" w14:textId="2C75F120" w:rsidR="00877462" w:rsidRDefault="00BA20FC" w:rsidP="00877462">
      <w:pPr>
        <w:pStyle w:val="Text"/>
        <w:numPr>
          <w:ilvl w:val="0"/>
          <w:numId w:val="32"/>
        </w:numPr>
      </w:pPr>
      <w:r>
        <w:t>With</w:t>
      </w:r>
      <w:r w:rsidR="00CC6CF8">
        <w:t xml:space="preserve"> the</w:t>
      </w:r>
      <w:r w:rsidR="00877462">
        <w:t xml:space="preserve"> second 360° turn</w:t>
      </w:r>
      <w:r w:rsidR="00E65FA7">
        <w:t xml:space="preserve"> completed</w:t>
      </w:r>
      <w:r w:rsidR="00877462">
        <w:t xml:space="preserve"> by all repeats</w:t>
      </w:r>
      <w:r w:rsidR="004C1E0A">
        <w:t>,</w:t>
      </w:r>
      <w:r>
        <w:t xml:space="preserve"> the following observations can be made</w:t>
      </w:r>
      <w:r w:rsidR="005505BA">
        <w:t>:</w:t>
      </w:r>
    </w:p>
    <w:p w14:paraId="518C57D7" w14:textId="238D8CDB" w:rsidR="00840740" w:rsidRDefault="00877462" w:rsidP="00330544">
      <w:pPr>
        <w:pStyle w:val="Text"/>
        <w:ind w:left="1008" w:firstLine="0"/>
      </w:pPr>
      <w:r>
        <w:lastRenderedPageBreak/>
        <w:t xml:space="preserve">Repeat 2 again </w:t>
      </w:r>
      <w:r w:rsidR="004C1E0A">
        <w:t>completed its</w:t>
      </w:r>
      <w:r>
        <w:t xml:space="preserve"> turn first after 44 reads. Repeat 3 and 1 are similar again but </w:t>
      </w:r>
      <w:r w:rsidR="004C1E0A">
        <w:t>r</w:t>
      </w:r>
      <w:r>
        <w:t xml:space="preserve">epeat 3 </w:t>
      </w:r>
      <w:r w:rsidR="004C1E0A">
        <w:t>completed</w:t>
      </w:r>
      <w:r>
        <w:t xml:space="preserve"> its turn now before </w:t>
      </w:r>
      <w:r w:rsidR="004C1E0A">
        <w:t>r</w:t>
      </w:r>
      <w:r>
        <w:t>epeat 1 at 50 reads</w:t>
      </w:r>
      <w:r w:rsidR="00E65FA7">
        <w:t>. Repeat 1 completed its second turn at</w:t>
      </w:r>
      <w:r>
        <w:t xml:space="preserve"> 53</w:t>
      </w:r>
      <w:r w:rsidR="00E65FA7">
        <w:t xml:space="preserve"> reads</w:t>
      </w:r>
      <w:r>
        <w:t xml:space="preserve">. Repeat 4 again is the slowest and only </w:t>
      </w:r>
      <w:r w:rsidR="004C1E0A">
        <w:t>completed its turn</w:t>
      </w:r>
      <w:r>
        <w:t xml:space="preserve"> at 67</w:t>
      </w:r>
      <w:r w:rsidR="004C1E0A">
        <w:t xml:space="preserve"> reads</w:t>
      </w:r>
      <w:r>
        <w:t>.</w:t>
      </w:r>
      <w:r w:rsidR="00330544">
        <w:t xml:space="preserve"> </w:t>
      </w:r>
      <w:r>
        <w:t xml:space="preserve">All the second turns </w:t>
      </w:r>
      <w:r w:rsidR="004C1E0A">
        <w:t>completed</w:t>
      </w:r>
      <w:r w:rsidR="00CF0DB0">
        <w:t xml:space="preserve"> in less reads</w:t>
      </w:r>
      <w:r>
        <w:t xml:space="preserve"> than the first turns</w:t>
      </w:r>
      <w:r w:rsidR="004C1E0A">
        <w:t xml:space="preserve"> did.</w:t>
      </w:r>
    </w:p>
    <w:p w14:paraId="277D374B" w14:textId="7AD39BC2" w:rsidR="00877462" w:rsidRDefault="00CC6CF8" w:rsidP="00877462">
      <w:pPr>
        <w:pStyle w:val="Text"/>
        <w:numPr>
          <w:ilvl w:val="0"/>
          <w:numId w:val="32"/>
        </w:numPr>
      </w:pPr>
      <w:r>
        <w:t>With t</w:t>
      </w:r>
      <w:r w:rsidR="00877462">
        <w:t>he third 360° turn</w:t>
      </w:r>
      <w:r w:rsidR="00C76A59">
        <w:t xml:space="preserve"> completed</w:t>
      </w:r>
      <w:r w:rsidR="00877462">
        <w:t xml:space="preserve"> by </w:t>
      </w:r>
      <w:r w:rsidR="00C76A59">
        <w:t>most of the</w:t>
      </w:r>
      <w:r w:rsidR="00877462">
        <w:t xml:space="preserve"> repeats</w:t>
      </w:r>
      <w:r w:rsidR="00C76A59">
        <w:t>,</w:t>
      </w:r>
      <w:r w:rsidR="00BA20FC">
        <w:t xml:space="preserve"> the following observations can be made</w:t>
      </w:r>
      <w:r w:rsidR="00C76A59">
        <w:t>:</w:t>
      </w:r>
    </w:p>
    <w:p w14:paraId="2A211382" w14:textId="6733E234" w:rsidR="00840740" w:rsidRDefault="00877462" w:rsidP="00474F42">
      <w:pPr>
        <w:pStyle w:val="Text"/>
        <w:ind w:left="1008" w:firstLine="0"/>
      </w:pPr>
      <w:r>
        <w:t xml:space="preserve">Repeat 2 again </w:t>
      </w:r>
      <w:r w:rsidR="004C1E0A">
        <w:t>completed its</w:t>
      </w:r>
      <w:r>
        <w:t xml:space="preserve"> turn first at 64 reads, followed by </w:t>
      </w:r>
      <w:r w:rsidR="004C1E0A">
        <w:t>r</w:t>
      </w:r>
      <w:r>
        <w:t xml:space="preserve">epeat 3 at 70 reads. Repeat 1 only </w:t>
      </w:r>
      <w:r w:rsidR="004C1E0A">
        <w:t xml:space="preserve">completed its </w:t>
      </w:r>
      <w:r>
        <w:t>turn at read 80. Repeat 4 did not complete a third turn and was only able to make 180</w:t>
      </w:r>
      <w:r w:rsidR="0082753A">
        <w:t xml:space="preserve"> </w:t>
      </w:r>
      <w:r>
        <w:t>°turn at read 80.</w:t>
      </w:r>
      <w:r w:rsidR="00474F42">
        <w:t xml:space="preserve"> </w:t>
      </w:r>
      <w:r>
        <w:t xml:space="preserve">Repeat </w:t>
      </w:r>
      <w:r w:rsidR="004C1E0A">
        <w:t>1, repeat</w:t>
      </w:r>
      <w:r>
        <w:t xml:space="preserve"> 2 and </w:t>
      </w:r>
      <w:r w:rsidR="004C1E0A">
        <w:t>r</w:t>
      </w:r>
      <w:r>
        <w:t xml:space="preserve">epeat 3 </w:t>
      </w:r>
      <w:r w:rsidR="004C1E0A">
        <w:t xml:space="preserve">completed their </w:t>
      </w:r>
      <w:r>
        <w:t xml:space="preserve">third turn </w:t>
      </w:r>
      <w:r w:rsidR="00437F23">
        <w:t>in more reads</w:t>
      </w:r>
      <w:r>
        <w:t xml:space="preserve"> than the</w:t>
      </w:r>
      <w:r w:rsidR="004C1E0A">
        <w:t>ir</w:t>
      </w:r>
      <w:r>
        <w:t xml:space="preserve"> second turn.</w:t>
      </w:r>
    </w:p>
    <w:p w14:paraId="51F62776" w14:textId="4E5B64EC" w:rsidR="00840740" w:rsidRDefault="00877462" w:rsidP="00840740">
      <w:pPr>
        <w:pStyle w:val="Text"/>
        <w:numPr>
          <w:ilvl w:val="0"/>
          <w:numId w:val="32"/>
        </w:numPr>
      </w:pPr>
      <w:r w:rsidRPr="00877462">
        <w:t xml:space="preserve">No more than three turns were made by any repeats, however </w:t>
      </w:r>
      <w:r w:rsidR="004C1E0A">
        <w:t>r</w:t>
      </w:r>
      <w:r w:rsidRPr="00877462">
        <w:t xml:space="preserve">epeat 2 made another 270° turn and </w:t>
      </w:r>
      <w:r w:rsidR="004C1E0A">
        <w:t>r</w:t>
      </w:r>
      <w:r w:rsidRPr="00877462">
        <w:t>epeat 3 a 180°</w:t>
      </w:r>
      <w:r w:rsidR="00330544">
        <w:t xml:space="preserve"> </w:t>
      </w:r>
      <w:r w:rsidRPr="00877462">
        <w:t>turn</w:t>
      </w:r>
      <w:r w:rsidR="004C1E0A">
        <w:t xml:space="preserve"> before</w:t>
      </w:r>
      <w:r w:rsidR="007D6AFB">
        <w:t xml:space="preserve"> reaching their 82 reads.</w:t>
      </w:r>
    </w:p>
    <w:p w14:paraId="36EB29B1" w14:textId="491F5703" w:rsidR="004E15B0" w:rsidRPr="00E31146" w:rsidRDefault="00D23189" w:rsidP="00D23189">
      <w:pPr>
        <w:pStyle w:val="Heading2"/>
        <w:spacing w:line="480" w:lineRule="auto"/>
      </w:pPr>
      <w:r>
        <w:t>Motion Performance</w:t>
      </w:r>
    </w:p>
    <w:p w14:paraId="76AB2F08" w14:textId="541BF652" w:rsidR="004E15B0" w:rsidRPr="00E31146" w:rsidRDefault="00D23189" w:rsidP="00043D42">
      <w:pPr>
        <w:spacing w:line="480" w:lineRule="auto"/>
        <w:ind w:firstLine="288"/>
      </w:pPr>
      <w:r w:rsidRPr="00D23189">
        <w:t xml:space="preserve">The primary objective of this study is to evaluate if forward propulsion occurred. However, since the dimensions of a tennis court is well known, a </w:t>
      </w:r>
      <w:r w:rsidR="00422B67">
        <w:t xml:space="preserve">qualitative </w:t>
      </w:r>
      <w:r w:rsidRPr="00D23189">
        <w:t xml:space="preserve">calculation of the speed and acceleration of the </w:t>
      </w:r>
      <w:proofErr w:type="spellStart"/>
      <w:r w:rsidRPr="00D23189">
        <w:t>dro</w:t>
      </w:r>
      <w:r w:rsidR="009754F0">
        <w:t>verbot</w:t>
      </w:r>
      <w:proofErr w:type="spellEnd"/>
      <w:r w:rsidRPr="00D23189">
        <w:t xml:space="preserve"> were c</w:t>
      </w:r>
      <w:r w:rsidR="002836D8">
        <w:t>onducted</w:t>
      </w:r>
      <w:r w:rsidRPr="00D23189">
        <w:t>. Repeat 1</w:t>
      </w:r>
      <w:r w:rsidR="002836D8">
        <w:t xml:space="preserve"> was chosen as the basis for this calculation as it </w:t>
      </w:r>
      <w:r w:rsidRPr="00D23189">
        <w:t xml:space="preserve">almost cross the opposite service line of the tennis </w:t>
      </w:r>
      <w:r w:rsidR="00845B50" w:rsidRPr="00D23189">
        <w:t>court</w:t>
      </w:r>
      <w:r w:rsidR="00845B50">
        <w:t xml:space="preserve"> while</w:t>
      </w:r>
      <w:r w:rsidR="00422B67">
        <w:t xml:space="preserve"> the thrusters were activ</w:t>
      </w:r>
      <w:r w:rsidR="00845B50">
        <w:t>e</w:t>
      </w:r>
      <w:r w:rsidRPr="00D23189">
        <w:t xml:space="preserve">. The distance between the service lines is 12.8 meter (based on tennis court dimensions), and since the </w:t>
      </w:r>
      <w:proofErr w:type="spellStart"/>
      <w:r w:rsidRPr="00D23189">
        <w:t>dro</w:t>
      </w:r>
      <w:r w:rsidR="00E30262">
        <w:t>verbot</w:t>
      </w:r>
      <w:proofErr w:type="spellEnd"/>
      <w:r w:rsidRPr="00D23189">
        <w:t xml:space="preserve"> almost passed the opposite service line of the tennis court, 12 </w:t>
      </w:r>
      <w:r w:rsidR="0056441D" w:rsidRPr="00D23189">
        <w:t>meters</w:t>
      </w:r>
      <w:r w:rsidRPr="00D23189">
        <w:t xml:space="preserve"> was accepted to be the distance travelled.</w:t>
      </w:r>
      <w:r w:rsidR="004E15B0" w:rsidRPr="00E31146">
        <w:t xml:space="preserve"> </w:t>
      </w:r>
      <w:r w:rsidR="00A762C2">
        <w:t>(12 meters was deemed the distance travelled with the thrusters actively running.)</w:t>
      </w:r>
    </w:p>
    <w:p w14:paraId="08C94C14" w14:textId="23E56CB4" w:rsidR="0086343E" w:rsidRDefault="0086343E" w:rsidP="0086343E">
      <w:pPr>
        <w:pStyle w:val="Text"/>
      </w:pPr>
      <w:r>
        <w:t xml:space="preserve">Distance </w:t>
      </w:r>
      <w:proofErr w:type="spellStart"/>
      <w:r w:rsidR="00455083">
        <w:t>droverbot</w:t>
      </w:r>
      <w:proofErr w:type="spellEnd"/>
      <w:r>
        <w:t xml:space="preserve"> travelled: </w:t>
      </w:r>
      <w:r>
        <w:tab/>
      </w:r>
      <w:r w:rsidR="00E30262">
        <w:tab/>
      </w:r>
      <w:r>
        <w:t>12.0 meter</w:t>
      </w:r>
      <w:r w:rsidR="00845B50">
        <w:t>s</w:t>
      </w:r>
    </w:p>
    <w:p w14:paraId="24B3FBD3" w14:textId="6AA6E6A1" w:rsidR="0086343E" w:rsidRDefault="0086343E" w:rsidP="008C0DED">
      <w:pPr>
        <w:pStyle w:val="Text"/>
      </w:pPr>
      <w:r>
        <w:t>Duration:</w:t>
      </w:r>
      <w:r>
        <w:tab/>
      </w:r>
      <w:r>
        <w:tab/>
      </w:r>
      <w:r>
        <w:tab/>
      </w:r>
      <w:r>
        <w:tab/>
      </w:r>
      <w:r>
        <w:tab/>
      </w:r>
      <w:r>
        <w:tab/>
      </w:r>
      <w:r>
        <w:tab/>
      </w:r>
      <w:r w:rsidR="00455083">
        <w:tab/>
      </w:r>
      <w:r>
        <w:t>5.2 seconds</w:t>
      </w:r>
    </w:p>
    <w:p w14:paraId="1FEA9930" w14:textId="77777777" w:rsidR="008C0DED" w:rsidRDefault="008C0DED" w:rsidP="008C0DED">
      <w:pPr>
        <w:pStyle w:val="Text"/>
      </w:pPr>
    </w:p>
    <w:p w14:paraId="7D96D6D2" w14:textId="77777777" w:rsidR="0086343E" w:rsidRDefault="0086343E" w:rsidP="0086343E">
      <w:pPr>
        <w:pStyle w:val="Text"/>
      </w:pPr>
      <w:r>
        <w:t>Speed:</w:t>
      </w:r>
      <w:r>
        <w:tab/>
      </w:r>
      <w:r>
        <w:tab/>
      </w:r>
      <w:r>
        <w:tab/>
      </w:r>
      <w:r>
        <w:tab/>
      </w:r>
      <w:r>
        <w:tab/>
        <w:t xml:space="preserve"> </w:t>
      </w:r>
    </w:p>
    <w:p w14:paraId="1EBC3871" w14:textId="77777777" w:rsidR="0086343E" w:rsidRDefault="0086343E" w:rsidP="0086343E">
      <w:pPr>
        <w:pStyle w:val="Text"/>
      </w:pPr>
      <w:r>
        <w:t>v=d/t</w:t>
      </w:r>
    </w:p>
    <w:p w14:paraId="35CE0E29" w14:textId="77777777" w:rsidR="0086343E" w:rsidRDefault="0086343E" w:rsidP="0086343E">
      <w:pPr>
        <w:pStyle w:val="Text"/>
      </w:pPr>
      <w:r>
        <w:t>v= 12.0/5.2</w:t>
      </w:r>
      <w:r>
        <w:tab/>
      </w:r>
      <w:r>
        <w:tab/>
      </w:r>
      <w:r>
        <w:tab/>
      </w:r>
      <w:r>
        <w:tab/>
      </w:r>
      <w:r>
        <w:tab/>
      </w:r>
      <w:r>
        <w:tab/>
      </w:r>
      <w:r>
        <w:tab/>
      </w:r>
    </w:p>
    <w:p w14:paraId="104D4B3A" w14:textId="06039318" w:rsidR="0086343E" w:rsidRDefault="0086343E" w:rsidP="008C0DED">
      <w:pPr>
        <w:pStyle w:val="Text"/>
      </w:pPr>
      <w:r>
        <w:t>v=2.30m/s</w:t>
      </w:r>
    </w:p>
    <w:p w14:paraId="522EAC3A" w14:textId="77777777" w:rsidR="008C0DED" w:rsidRDefault="008C0DED" w:rsidP="008C0DED">
      <w:pPr>
        <w:pStyle w:val="Text"/>
      </w:pPr>
    </w:p>
    <w:p w14:paraId="72469296" w14:textId="27D0A372" w:rsidR="0086343E" w:rsidRDefault="0086343E" w:rsidP="0086343E">
      <w:pPr>
        <w:pStyle w:val="Text"/>
      </w:pPr>
      <w:r>
        <w:t>Acceleration:</w:t>
      </w:r>
    </w:p>
    <w:p w14:paraId="1872817A" w14:textId="77777777" w:rsidR="0086343E" w:rsidRDefault="0086343E" w:rsidP="0086343E">
      <w:pPr>
        <w:pStyle w:val="Text"/>
      </w:pPr>
      <w:r>
        <w:t>a=(</w:t>
      </w:r>
      <w:proofErr w:type="spellStart"/>
      <w:r>
        <w:t>Vf</w:t>
      </w:r>
      <w:proofErr w:type="spellEnd"/>
      <w:r>
        <w:t>-Vi)/t</w:t>
      </w:r>
    </w:p>
    <w:p w14:paraId="7BDDE648" w14:textId="77777777" w:rsidR="0086343E" w:rsidRDefault="0086343E" w:rsidP="0086343E">
      <w:pPr>
        <w:pStyle w:val="Text"/>
      </w:pPr>
      <w:r>
        <w:t>a = (2.30-0)/5.2</w:t>
      </w:r>
    </w:p>
    <w:p w14:paraId="2D9361EB" w14:textId="792FB619" w:rsidR="0086343E" w:rsidRDefault="0086343E" w:rsidP="0086343E">
      <w:pPr>
        <w:pStyle w:val="Text"/>
      </w:pPr>
      <w:r>
        <w:lastRenderedPageBreak/>
        <w:t>a = 0.44 m/s2</w:t>
      </w:r>
    </w:p>
    <w:p w14:paraId="3669D618" w14:textId="50E939BF" w:rsidR="0086343E" w:rsidRDefault="00606974" w:rsidP="0086343E">
      <w:pPr>
        <w:pStyle w:val="Text"/>
      </w:pPr>
      <w:r>
        <w:t xml:space="preserve">As said </w:t>
      </w:r>
      <w:r w:rsidR="00845B50">
        <w:t>above in the</w:t>
      </w:r>
      <w:r w:rsidR="00845B50" w:rsidRPr="00845B50">
        <w:t xml:space="preserve"> V.</w:t>
      </w:r>
      <w:r w:rsidR="00845B50">
        <w:t xml:space="preserve"> </w:t>
      </w:r>
      <w:r w:rsidR="00845B50" w:rsidRPr="00845B50">
        <w:t>Experimental Setup</w:t>
      </w:r>
      <w:r w:rsidR="00845B50">
        <w:t xml:space="preserve"> under B. Limitations</w:t>
      </w:r>
      <w:r>
        <w:t xml:space="preserve">, all the thrusters were configured at 70% of their total RPM capacity. This was done to ensure that the </w:t>
      </w:r>
      <w:proofErr w:type="spellStart"/>
      <w:r>
        <w:t>droverbot</w:t>
      </w:r>
      <w:proofErr w:type="spellEnd"/>
      <w:r>
        <w:t xml:space="preserve"> does not </w:t>
      </w:r>
      <w:r w:rsidR="009751EA">
        <w:t>collide</w:t>
      </w:r>
      <w:r>
        <w:t xml:space="preserve"> </w:t>
      </w:r>
      <w:r w:rsidR="00A51016">
        <w:t xml:space="preserve">with </w:t>
      </w:r>
      <w:r>
        <w:t>the fence of the tennis court and damage</w:t>
      </w:r>
      <w:r w:rsidR="009751EA">
        <w:t xml:space="preserve"> the</w:t>
      </w:r>
      <w:r>
        <w:t xml:space="preserve"> </w:t>
      </w:r>
      <w:proofErr w:type="spellStart"/>
      <w:r>
        <w:t>droverbot</w:t>
      </w:r>
      <w:proofErr w:type="spellEnd"/>
      <w:r>
        <w:t xml:space="preserve">. Also, having the </w:t>
      </w:r>
      <w:proofErr w:type="spellStart"/>
      <w:r>
        <w:t>droverbot</w:t>
      </w:r>
      <w:proofErr w:type="spellEnd"/>
      <w:r>
        <w:t xml:space="preserve"> at a lower speed improve observations</w:t>
      </w:r>
      <w:r w:rsidR="00845B50">
        <w:t xml:space="preserve"> regarding forward propulsion, which support the main objective of this study.</w:t>
      </w:r>
      <w:r>
        <w:t xml:space="preserve"> At 100% RPM the thrusters are capable to deliver double the thrust compared to 70%.</w:t>
      </w:r>
    </w:p>
    <w:p w14:paraId="5A7D6F42" w14:textId="58BC1E44" w:rsidR="0086343E" w:rsidRDefault="0086343E" w:rsidP="0086343E">
      <w:pPr>
        <w:pStyle w:val="Text"/>
      </w:pPr>
      <w:r w:rsidRPr="0086343E">
        <w:t xml:space="preserve">Overall, the analysis of the video footage shown that forward propulsion has been obtained </w:t>
      </w:r>
      <w:r w:rsidR="00D073D6">
        <w:t>with</w:t>
      </w:r>
      <w:r w:rsidRPr="0086343E">
        <w:t xml:space="preserve"> all repeats, and that with some repeats the </w:t>
      </w:r>
      <w:proofErr w:type="spellStart"/>
      <w:r w:rsidRPr="0086343E">
        <w:t>dro</w:t>
      </w:r>
      <w:r w:rsidR="0056441D">
        <w:t>verbot</w:t>
      </w:r>
      <w:proofErr w:type="spellEnd"/>
      <w:r w:rsidRPr="0086343E">
        <w:t xml:space="preserve"> travelled longer distances than other. The analysis of the</w:t>
      </w:r>
      <w:r w:rsidR="000574EE">
        <w:t xml:space="preserve"> data of the</w:t>
      </w:r>
      <w:r w:rsidRPr="0086343E">
        <w:t xml:space="preserve"> integrated data logger </w:t>
      </w:r>
      <w:r w:rsidR="000574EE">
        <w:t xml:space="preserve">of the </w:t>
      </w:r>
      <w:proofErr w:type="spellStart"/>
      <w:r w:rsidR="000574EE">
        <w:t>droverbot</w:t>
      </w:r>
      <w:proofErr w:type="spellEnd"/>
      <w:r w:rsidR="000574EE">
        <w:t xml:space="preserve">, shows that the </w:t>
      </w:r>
      <w:r w:rsidR="00D073D6">
        <w:t>data recorded</w:t>
      </w:r>
      <w:r w:rsidRPr="0086343E">
        <w:t xml:space="preserve"> </w:t>
      </w:r>
      <w:r w:rsidR="00BD176A">
        <w:t xml:space="preserve">as </w:t>
      </w:r>
      <w:r w:rsidR="003F6BB3">
        <w:t>per 360</w:t>
      </w:r>
      <w:r w:rsidR="003F6BB3">
        <w:rPr>
          <w:rFonts w:ascii="Arial" w:hAnsi="Arial" w:cs="Arial"/>
        </w:rPr>
        <w:t>°</w:t>
      </w:r>
      <w:r w:rsidR="003F6BB3">
        <w:t xml:space="preserve"> turns</w:t>
      </w:r>
      <w:r w:rsidR="00BD176A">
        <w:t>. A</w:t>
      </w:r>
      <w:r w:rsidR="003F6BB3">
        <w:t xml:space="preserve"> comparison </w:t>
      </w:r>
      <w:r w:rsidR="00BD176A">
        <w:t xml:space="preserve">was presented </w:t>
      </w:r>
      <w:r w:rsidR="003F6BB3">
        <w:t>between all the turns of all the repeats</w:t>
      </w:r>
      <w:r w:rsidRPr="0086343E">
        <w:t xml:space="preserve">. Finally, </w:t>
      </w:r>
      <w:r w:rsidR="00455083">
        <w:t xml:space="preserve">a qualitative measurement of </w:t>
      </w:r>
      <w:r w:rsidRPr="0086343E">
        <w:t xml:space="preserve">the speed and acceleration of the </w:t>
      </w:r>
      <w:proofErr w:type="spellStart"/>
      <w:r w:rsidR="004978BE">
        <w:t>droverbot</w:t>
      </w:r>
      <w:proofErr w:type="spellEnd"/>
      <w:r w:rsidRPr="0086343E">
        <w:t xml:space="preserve"> was </w:t>
      </w:r>
      <w:r w:rsidR="00455083">
        <w:t>conducted</w:t>
      </w:r>
      <w:r w:rsidRPr="0086343E">
        <w:t xml:space="preserve"> for the repeat that have travelled the longest distance.</w:t>
      </w:r>
    </w:p>
    <w:p w14:paraId="62DC061C" w14:textId="2D734D16" w:rsidR="0086343E" w:rsidRPr="00E31146" w:rsidRDefault="0086343E" w:rsidP="0086343E">
      <w:pPr>
        <w:pStyle w:val="Heading1"/>
      </w:pPr>
      <w:r>
        <w:t>Discussion</w:t>
      </w:r>
    </w:p>
    <w:p w14:paraId="2B116478" w14:textId="2AB0122B" w:rsidR="004E15B0" w:rsidRPr="00E31146" w:rsidRDefault="0086343E" w:rsidP="0086343E">
      <w:pPr>
        <w:pStyle w:val="Heading2"/>
        <w:numPr>
          <w:ilvl w:val="0"/>
          <w:numId w:val="34"/>
        </w:numPr>
        <w:spacing w:line="480" w:lineRule="auto"/>
      </w:pPr>
      <w:r>
        <w:t>Interpretation of finding</w:t>
      </w:r>
      <w:r w:rsidR="00D073D6">
        <w:t>s</w:t>
      </w:r>
    </w:p>
    <w:p w14:paraId="6BB0BDE1" w14:textId="33E40489" w:rsidR="0086343E" w:rsidRDefault="0086343E" w:rsidP="0086343E">
      <w:pPr>
        <w:pStyle w:val="Text"/>
      </w:pPr>
      <w:r>
        <w:t>The findings from the data logger</w:t>
      </w:r>
      <w:r w:rsidR="00A8033C">
        <w:t>,</w:t>
      </w:r>
      <w:r>
        <w:t xml:space="preserve"> together</w:t>
      </w:r>
      <w:r w:rsidR="00A8033C">
        <w:t xml:space="preserve"> with the</w:t>
      </w:r>
      <w:r>
        <w:t xml:space="preserve"> video footage analysis supports the research objectives of this study, which aimed to develop and evaluate </w:t>
      </w:r>
      <w:r w:rsidR="00AD4EB0">
        <w:t xml:space="preserve">the </w:t>
      </w:r>
      <w:proofErr w:type="spellStart"/>
      <w:r w:rsidR="00AD4EB0">
        <w:t>droverbot</w:t>
      </w:r>
      <w:proofErr w:type="spellEnd"/>
      <w:r>
        <w:t xml:space="preserve"> prototype with a novel propulsion system. The results </w:t>
      </w:r>
      <w:r w:rsidR="00C55C8A">
        <w:t>show</w:t>
      </w:r>
      <w:r>
        <w:t xml:space="preserve"> that the </w:t>
      </w:r>
      <w:proofErr w:type="spellStart"/>
      <w:r w:rsidR="00AD4EB0">
        <w:t>droverbot</w:t>
      </w:r>
      <w:proofErr w:type="spellEnd"/>
      <w:r>
        <w:t xml:space="preserve"> with a novel propulsion system does rotate</w:t>
      </w:r>
      <w:r w:rsidR="009B2E67">
        <w:t>, in its entirety,</w:t>
      </w:r>
      <w:r>
        <w:t xml:space="preserve"> while propelling forward. </w:t>
      </w:r>
    </w:p>
    <w:p w14:paraId="5548295B" w14:textId="6FBAC9D6" w:rsidR="004E15B0" w:rsidRPr="00E31146" w:rsidRDefault="0086343E" w:rsidP="0086343E">
      <w:pPr>
        <w:pStyle w:val="Text"/>
      </w:pPr>
      <w:r>
        <w:t xml:space="preserve">Deviations, for all repeats, from the heading direction were observe but not substantial enough to invalidate the forward propulsion that occurred. </w:t>
      </w:r>
      <w:bookmarkStart w:id="13" w:name="_Hlk138542170"/>
      <w:r>
        <w:t>Several reasons could contribute to the deviations, for instance</w:t>
      </w:r>
      <w:r w:rsidR="004E15B0" w:rsidRPr="00E31146">
        <w:t>:</w:t>
      </w:r>
    </w:p>
    <w:p w14:paraId="4C677920" w14:textId="5991E8AA" w:rsidR="004E15B0" w:rsidRPr="00E31146" w:rsidRDefault="003E25E8" w:rsidP="00C42672">
      <w:pPr>
        <w:pStyle w:val="Text"/>
        <w:numPr>
          <w:ilvl w:val="6"/>
          <w:numId w:val="20"/>
        </w:numPr>
        <w:tabs>
          <w:tab w:val="clear" w:pos="1921"/>
          <w:tab w:val="num" w:pos="567"/>
        </w:tabs>
        <w:ind w:left="567" w:hanging="283"/>
      </w:pPr>
      <w:r>
        <w:t xml:space="preserve">The tennis court features minor bumps occasionally. </w:t>
      </w:r>
      <w:r w:rsidR="0086343E" w:rsidRPr="0086343E">
        <w:t xml:space="preserve">The omni-wheels does not have any shock absorbers and therefore they are more sensitive to the hard surface they roll on. This could impact the movement of the </w:t>
      </w:r>
      <w:proofErr w:type="spellStart"/>
      <w:r w:rsidR="0086343E" w:rsidRPr="0086343E">
        <w:t>dro</w:t>
      </w:r>
      <w:r w:rsidR="00AD4EB0">
        <w:t>verbot</w:t>
      </w:r>
      <w:proofErr w:type="spellEnd"/>
      <w:r w:rsidR="00AD4EB0">
        <w:t>.</w:t>
      </w:r>
    </w:p>
    <w:p w14:paraId="38257291" w14:textId="7384B14C" w:rsidR="004E15B0" w:rsidRDefault="0086343E" w:rsidP="00C42672">
      <w:pPr>
        <w:pStyle w:val="Text"/>
        <w:numPr>
          <w:ilvl w:val="6"/>
          <w:numId w:val="20"/>
        </w:numPr>
        <w:tabs>
          <w:tab w:val="clear" w:pos="1921"/>
          <w:tab w:val="num" w:pos="567"/>
        </w:tabs>
        <w:ind w:hanging="1637"/>
      </w:pPr>
      <w:r w:rsidRPr="0086343E">
        <w:t xml:space="preserve">The Adafruit BNO055 </w:t>
      </w:r>
      <w:r w:rsidR="007C7974">
        <w:t>component</w:t>
      </w:r>
      <w:r w:rsidRPr="0086343E">
        <w:t xml:space="preserve"> have a heading accuracy of 2 degrees in an ideal environment.</w:t>
      </w:r>
    </w:p>
    <w:p w14:paraId="58BF5DFF" w14:textId="0BE1E2EA" w:rsidR="00595848" w:rsidRDefault="002B6313" w:rsidP="008C0DED">
      <w:pPr>
        <w:pStyle w:val="Text"/>
        <w:numPr>
          <w:ilvl w:val="6"/>
          <w:numId w:val="20"/>
        </w:numPr>
        <w:tabs>
          <w:tab w:val="clear" w:pos="1921"/>
          <w:tab w:val="num" w:pos="567"/>
        </w:tabs>
        <w:ind w:left="567" w:hanging="283"/>
      </w:pPr>
      <w:r>
        <w:t>Additional</w:t>
      </w:r>
      <w:r w:rsidR="0086343E" w:rsidRPr="0086343E">
        <w:t xml:space="preserve"> </w:t>
      </w:r>
      <w:r w:rsidR="00AD4EB0">
        <w:t xml:space="preserve">“program </w:t>
      </w:r>
      <w:r w:rsidR="0086343E" w:rsidRPr="0086343E">
        <w:t>code</w:t>
      </w:r>
      <w:r w:rsidR="00AD4EB0">
        <w:t>”</w:t>
      </w:r>
      <w:r w:rsidR="0086343E" w:rsidRPr="0086343E">
        <w:t xml:space="preserve"> could be written </w:t>
      </w:r>
      <w:r w:rsidR="00AD4EB0">
        <w:t xml:space="preserve">to </w:t>
      </w:r>
      <w:r w:rsidR="0086343E" w:rsidRPr="0086343E">
        <w:t>refine the guidance system</w:t>
      </w:r>
      <w:r>
        <w:t>.</w:t>
      </w:r>
      <w:bookmarkEnd w:id="13"/>
    </w:p>
    <w:p w14:paraId="5EED6A47" w14:textId="18FEC8B3" w:rsidR="000D1DEC" w:rsidRPr="00E72BBF" w:rsidRDefault="008F39C8" w:rsidP="008F39C8">
      <w:pPr>
        <w:pStyle w:val="Text"/>
      </w:pPr>
      <w:r>
        <w:t>Based on the above observation that</w:t>
      </w:r>
      <w:r w:rsidR="00E72BBF">
        <w:t xml:space="preserve"> forward propulsion occurred</w:t>
      </w:r>
      <w:r>
        <w:t xml:space="preserve">, the </w:t>
      </w:r>
      <w:r w:rsidR="00E72BBF">
        <w:t xml:space="preserve">ejected fluid </w:t>
      </w:r>
      <w:r>
        <w:t xml:space="preserve">had to be </w:t>
      </w:r>
      <w:r w:rsidR="00E72BBF">
        <w:t xml:space="preserve">curved. </w:t>
      </w:r>
      <w:r>
        <w:t>That is a</w:t>
      </w:r>
      <w:r w:rsidR="009770B2" w:rsidRPr="00E72BBF">
        <w:t xml:space="preserve">n inherent consequence of the </w:t>
      </w:r>
      <w:proofErr w:type="spellStart"/>
      <w:r w:rsidR="009770B2" w:rsidRPr="00E72BBF">
        <w:t>droverbot</w:t>
      </w:r>
      <w:proofErr w:type="spellEnd"/>
      <w:r w:rsidR="009770B2" w:rsidRPr="00E72BBF">
        <w:t xml:space="preserve"> that rotate while it propels forward.</w:t>
      </w:r>
      <w:r>
        <w:t xml:space="preserve"> Given that the </w:t>
      </w:r>
      <w:proofErr w:type="spellStart"/>
      <w:r>
        <w:t>droverbot</w:t>
      </w:r>
      <w:proofErr w:type="spellEnd"/>
      <w:r>
        <w:t xml:space="preserve"> propels forward while curving ejected fluid illustrate a unique important property of the </w:t>
      </w:r>
      <w:proofErr w:type="spellStart"/>
      <w:r>
        <w:t>droverbot</w:t>
      </w:r>
      <w:proofErr w:type="spellEnd"/>
      <w:r>
        <w:t>.</w:t>
      </w:r>
    </w:p>
    <w:p w14:paraId="728123D2" w14:textId="47B59158" w:rsidR="009A29E9" w:rsidRDefault="009A29E9" w:rsidP="004E15B0">
      <w:pPr>
        <w:pStyle w:val="Heading2"/>
        <w:spacing w:line="480" w:lineRule="auto"/>
      </w:pPr>
      <w:r>
        <w:t>Analysis of Findings</w:t>
      </w:r>
    </w:p>
    <w:p w14:paraId="1B95C293" w14:textId="254F9451" w:rsidR="009A29E9" w:rsidRDefault="001F0F9F" w:rsidP="009A29E9">
      <w:pPr>
        <w:pStyle w:val="Text"/>
      </w:pPr>
      <w:r w:rsidRPr="00C830E3">
        <w:lastRenderedPageBreak/>
        <w:t>In</w:t>
      </w:r>
      <w:r>
        <w:t xml:space="preserve"> the analysis of the findings, the data collected were carefully examined to uncover key patterns</w:t>
      </w:r>
      <w:r w:rsidR="00DA37DE">
        <w:t xml:space="preserve"> and</w:t>
      </w:r>
      <w:r>
        <w:t xml:space="preserve"> correlations with the aim to provide valuable insights into the implications and potential applications of the </w:t>
      </w:r>
      <w:proofErr w:type="spellStart"/>
      <w:r>
        <w:t>droverbot</w:t>
      </w:r>
      <w:proofErr w:type="spellEnd"/>
      <w:r w:rsidR="008F39C8">
        <w:t>.</w:t>
      </w:r>
    </w:p>
    <w:p w14:paraId="1243D5A6" w14:textId="5A36CA3E" w:rsidR="00750130" w:rsidRDefault="001F0F9F" w:rsidP="00807EBC">
      <w:pPr>
        <w:pStyle w:val="Heading3"/>
        <w:numPr>
          <w:ilvl w:val="0"/>
          <w:numId w:val="49"/>
        </w:numPr>
        <w:spacing w:line="480" w:lineRule="auto"/>
      </w:pPr>
      <w:r>
        <w:t>Discussion</w:t>
      </w:r>
      <w:r w:rsidR="00AA0231">
        <w:t xml:space="preserve"> </w:t>
      </w:r>
      <w:r w:rsidR="00E02A8F">
        <w:t xml:space="preserve">of </w:t>
      </w:r>
      <w:r w:rsidR="00AA0231" w:rsidRPr="00AA0231">
        <w:t xml:space="preserve">the 360° turns </w:t>
      </w:r>
      <w:r w:rsidR="00AA0231">
        <w:t>of</w:t>
      </w:r>
      <w:r w:rsidR="00AA0231" w:rsidRPr="00AA0231">
        <w:t xml:space="preserve"> all the repeats</w:t>
      </w:r>
    </w:p>
    <w:p w14:paraId="478EF10F" w14:textId="1AC4FDA8" w:rsidR="001F0F9F" w:rsidRDefault="001F0F9F" w:rsidP="00807EBC">
      <w:pPr>
        <w:pStyle w:val="Heading3"/>
        <w:numPr>
          <w:ilvl w:val="1"/>
          <w:numId w:val="49"/>
        </w:numPr>
        <w:tabs>
          <w:tab w:val="clear" w:pos="1436"/>
          <w:tab w:val="num" w:pos="936"/>
        </w:tabs>
        <w:spacing w:line="480" w:lineRule="auto"/>
        <w:ind w:left="936"/>
      </w:pPr>
      <w:r w:rsidRPr="00F42F2C">
        <w:t>1st and 2nd turn</w:t>
      </w:r>
    </w:p>
    <w:p w14:paraId="51C2B6FF" w14:textId="685C519A" w:rsidR="001F0F9F" w:rsidRDefault="001F0F9F" w:rsidP="00736C9F">
      <w:pPr>
        <w:pStyle w:val="Text"/>
        <w:ind w:left="576" w:firstLine="0"/>
      </w:pPr>
      <w:r w:rsidRPr="00F42F2C">
        <w:t xml:space="preserve">All 2nd </w:t>
      </w:r>
      <w:r w:rsidR="00C830E3">
        <w:t>360</w:t>
      </w:r>
      <w:r w:rsidR="00C830E3">
        <w:rPr>
          <w:rFonts w:ascii="Arial" w:hAnsi="Arial" w:cs="Arial"/>
        </w:rPr>
        <w:t>°</w:t>
      </w:r>
      <w:r w:rsidR="00C830E3">
        <w:t xml:space="preserve"> </w:t>
      </w:r>
      <w:r w:rsidRPr="00F42F2C">
        <w:t xml:space="preserve">turns of the repeats were faster than the 1st </w:t>
      </w:r>
      <w:r w:rsidR="00C830E3">
        <w:t>360</w:t>
      </w:r>
      <w:r w:rsidR="00C830E3">
        <w:rPr>
          <w:rFonts w:ascii="Arial" w:hAnsi="Arial" w:cs="Arial"/>
        </w:rPr>
        <w:t>°</w:t>
      </w:r>
      <w:r w:rsidR="00C830E3">
        <w:t xml:space="preserve"> </w:t>
      </w:r>
      <w:r w:rsidRPr="00F42F2C">
        <w:t>turns of the repeats</w:t>
      </w:r>
      <w:r w:rsidR="003475AE">
        <w:t xml:space="preserve"> as it took less reads to complete the 2</w:t>
      </w:r>
      <w:r w:rsidR="003475AE" w:rsidRPr="003475AE">
        <w:rPr>
          <w:vertAlign w:val="superscript"/>
        </w:rPr>
        <w:t>nd</w:t>
      </w:r>
      <w:r w:rsidR="003475AE">
        <w:t xml:space="preserve"> turn than the 1</w:t>
      </w:r>
      <w:r w:rsidR="003475AE" w:rsidRPr="003475AE">
        <w:rPr>
          <w:vertAlign w:val="superscript"/>
        </w:rPr>
        <w:t>st</w:t>
      </w:r>
      <w:r w:rsidR="003475AE">
        <w:t xml:space="preserve"> turn.</w:t>
      </w:r>
      <w:r w:rsidRPr="00F42F2C">
        <w:t xml:space="preserve"> This is acceptable since the </w:t>
      </w:r>
      <w:proofErr w:type="spellStart"/>
      <w:r w:rsidRPr="00F42F2C">
        <w:t>dro</w:t>
      </w:r>
      <w:r w:rsidR="00C830E3">
        <w:t>verbot</w:t>
      </w:r>
      <w:proofErr w:type="spellEnd"/>
      <w:r w:rsidRPr="00F42F2C">
        <w:t xml:space="preserve"> starts from a position of rest</w:t>
      </w:r>
      <w:r w:rsidR="00B706A9">
        <w:t>, which is not the case with the 2</w:t>
      </w:r>
      <w:r w:rsidR="00B706A9" w:rsidRPr="00B706A9">
        <w:rPr>
          <w:vertAlign w:val="superscript"/>
        </w:rPr>
        <w:t>nd</w:t>
      </w:r>
      <w:r w:rsidR="00B706A9">
        <w:t xml:space="preserve"> turn.</w:t>
      </w:r>
      <w:r w:rsidRPr="00F42F2C">
        <w:t xml:space="preserve"> This is also an indication that the opposing set of thrusters</w:t>
      </w:r>
      <w:r w:rsidR="00533145">
        <w:t xml:space="preserve"> (See Fig.</w:t>
      </w:r>
      <w:r w:rsidR="005C115A">
        <w:t xml:space="preserve"> </w:t>
      </w:r>
      <w:r w:rsidR="00533145">
        <w:t>11 B)</w:t>
      </w:r>
      <w:r w:rsidRPr="00F42F2C">
        <w:t xml:space="preserve"> </w:t>
      </w:r>
      <w:r w:rsidR="002B6313">
        <w:t>did not</w:t>
      </w:r>
      <w:r w:rsidRPr="00F42F2C">
        <w:t xml:space="preserve"> </w:t>
      </w:r>
      <w:r w:rsidR="002B6313">
        <w:t>decrease</w:t>
      </w:r>
      <w:r w:rsidRPr="00F42F2C">
        <w:t xml:space="preserve"> the rotational motion speed</w:t>
      </w:r>
      <w:r w:rsidR="003475AE">
        <w:t xml:space="preserve"> with the 2</w:t>
      </w:r>
      <w:r w:rsidR="003475AE" w:rsidRPr="003475AE">
        <w:rPr>
          <w:vertAlign w:val="superscript"/>
        </w:rPr>
        <w:t>nd</w:t>
      </w:r>
      <w:r w:rsidR="003475AE">
        <w:t xml:space="preserve"> turn compared to the 1</w:t>
      </w:r>
      <w:r w:rsidR="003475AE" w:rsidRPr="003475AE">
        <w:rPr>
          <w:vertAlign w:val="superscript"/>
        </w:rPr>
        <w:t>st</w:t>
      </w:r>
      <w:r w:rsidR="003475AE">
        <w:t xml:space="preserve"> turn</w:t>
      </w:r>
      <w:r w:rsidRPr="00F42F2C">
        <w:t xml:space="preserve">, since the </w:t>
      </w:r>
      <w:r w:rsidR="002B6313">
        <w:t>required rotational motion speed</w:t>
      </w:r>
      <w:r w:rsidR="008337A3">
        <w:t>, as governed</w:t>
      </w:r>
      <w:r w:rsidR="002B6313">
        <w:t xml:space="preserve"> by the guidance system</w:t>
      </w:r>
      <w:r w:rsidR="008337A3">
        <w:t>,</w:t>
      </w:r>
      <w:r w:rsidR="002B6313">
        <w:t xml:space="preserve"> have not</w:t>
      </w:r>
      <w:r w:rsidR="004253FD">
        <w:t xml:space="preserve"> been obtained</w:t>
      </w:r>
      <w:r w:rsidR="00533145">
        <w:t xml:space="preserve"> after the 1</w:t>
      </w:r>
      <w:r w:rsidR="00533145" w:rsidRPr="00533145">
        <w:rPr>
          <w:vertAlign w:val="superscript"/>
        </w:rPr>
        <w:t>st</w:t>
      </w:r>
      <w:r w:rsidR="00533145">
        <w:t xml:space="preserve"> turn</w:t>
      </w:r>
      <w:r w:rsidR="004253FD">
        <w:t>.</w:t>
      </w:r>
    </w:p>
    <w:p w14:paraId="35F339B7" w14:textId="77777777" w:rsidR="001F0F9F" w:rsidRDefault="001F0F9F" w:rsidP="00807EBC">
      <w:pPr>
        <w:pStyle w:val="Heading3"/>
        <w:numPr>
          <w:ilvl w:val="1"/>
          <w:numId w:val="17"/>
        </w:numPr>
        <w:tabs>
          <w:tab w:val="clear" w:pos="1436"/>
          <w:tab w:val="num" w:pos="936"/>
        </w:tabs>
        <w:spacing w:line="480" w:lineRule="auto"/>
        <w:ind w:left="936"/>
      </w:pPr>
      <w:r w:rsidRPr="00F42F2C">
        <w:t>3rd turn</w:t>
      </w:r>
    </w:p>
    <w:p w14:paraId="4EF9FC98" w14:textId="3D0D3302" w:rsidR="001F0F9F" w:rsidRPr="00E31146" w:rsidRDefault="00750130" w:rsidP="00736C9F">
      <w:pPr>
        <w:pStyle w:val="Text"/>
        <w:ind w:left="634" w:hanging="1134"/>
      </w:pPr>
      <w:r>
        <w:tab/>
      </w:r>
      <w:r>
        <w:tab/>
      </w:r>
      <w:r w:rsidR="001F0F9F" w:rsidRPr="007B5FD8">
        <w:t>The repeats</w:t>
      </w:r>
      <w:r w:rsidR="001F0F9F" w:rsidRPr="00F42F2C">
        <w:t xml:space="preserve"> that completed their 3rd </w:t>
      </w:r>
      <w:r w:rsidR="00C830E3">
        <w:t>360</w:t>
      </w:r>
      <w:r w:rsidR="00C830E3">
        <w:rPr>
          <w:rFonts w:ascii="Arial" w:hAnsi="Arial" w:cs="Arial"/>
        </w:rPr>
        <w:t>°</w:t>
      </w:r>
      <w:r w:rsidR="00C830E3">
        <w:t xml:space="preserve"> </w:t>
      </w:r>
      <w:r w:rsidR="001F0F9F" w:rsidRPr="00F42F2C">
        <w:t xml:space="preserve">turns (Repeat 1,2 and 3), did turn slower than their 2nd </w:t>
      </w:r>
      <w:r w:rsidR="00C830E3">
        <w:t>360</w:t>
      </w:r>
      <w:r w:rsidR="00C830E3">
        <w:rPr>
          <w:rFonts w:ascii="Arial" w:hAnsi="Arial" w:cs="Arial"/>
        </w:rPr>
        <w:t>°</w:t>
      </w:r>
      <w:r w:rsidR="00C830E3">
        <w:t xml:space="preserve"> </w:t>
      </w:r>
      <w:r w:rsidR="001F0F9F" w:rsidRPr="00F42F2C">
        <w:t>turns</w:t>
      </w:r>
      <w:r w:rsidR="00784744">
        <w:t xml:space="preserve"> as it took more reads to </w:t>
      </w:r>
      <w:r w:rsidR="001427DC">
        <w:t>complete</w:t>
      </w:r>
      <w:r w:rsidR="00784744">
        <w:t xml:space="preserve"> the 3</w:t>
      </w:r>
      <w:r w:rsidR="00784744" w:rsidRPr="00784744">
        <w:rPr>
          <w:vertAlign w:val="superscript"/>
        </w:rPr>
        <w:t>rd</w:t>
      </w:r>
      <w:r w:rsidR="00784744">
        <w:t xml:space="preserve"> turn than the </w:t>
      </w:r>
      <w:r w:rsidR="0068725B">
        <w:t>2nd</w:t>
      </w:r>
      <w:r w:rsidR="00784744">
        <w:t xml:space="preserve"> turn.</w:t>
      </w:r>
      <w:r w:rsidR="001F0F9F" w:rsidRPr="00F42F2C">
        <w:t xml:space="preserve"> This is </w:t>
      </w:r>
      <w:r w:rsidR="001427DC">
        <w:t xml:space="preserve">also </w:t>
      </w:r>
      <w:r w:rsidR="001F0F9F" w:rsidRPr="00F42F2C">
        <w:t>an</w:t>
      </w:r>
      <w:r w:rsidR="00C25A35">
        <w:t xml:space="preserve"> </w:t>
      </w:r>
      <w:r w:rsidR="001F0F9F" w:rsidRPr="00F42F2C">
        <w:t xml:space="preserve">indication that the opposing set of thrusters </w:t>
      </w:r>
      <w:r w:rsidR="00533145">
        <w:t xml:space="preserve">(See Fig.11 B) </w:t>
      </w:r>
      <w:r w:rsidR="001F0F9F" w:rsidRPr="00F42F2C">
        <w:t xml:space="preserve">indeed did create a lever to slow down the rotational motion speed, since the set of thrusters that generated more thrust </w:t>
      </w:r>
      <w:r w:rsidR="00C830E3">
        <w:t>in the 2</w:t>
      </w:r>
      <w:r w:rsidR="00C830E3" w:rsidRPr="00C830E3">
        <w:rPr>
          <w:vertAlign w:val="superscript"/>
        </w:rPr>
        <w:t>nd</w:t>
      </w:r>
      <w:r w:rsidR="00C830E3">
        <w:t xml:space="preserve"> 360</w:t>
      </w:r>
      <w:r w:rsidR="00C830E3">
        <w:rPr>
          <w:rFonts w:ascii="Arial" w:hAnsi="Arial" w:cs="Arial"/>
        </w:rPr>
        <w:t>°</w:t>
      </w:r>
      <w:r w:rsidR="00C830E3">
        <w:t xml:space="preserve"> turn</w:t>
      </w:r>
      <w:r w:rsidR="001F0F9F" w:rsidRPr="00F42F2C">
        <w:t>, was now generating less thrust with the other set generating now the most thrust.</w:t>
      </w:r>
      <w:r w:rsidR="005D0B0C">
        <w:t xml:space="preserve"> </w:t>
      </w:r>
      <w:r w:rsidR="001E5ACC">
        <w:t>(</w:t>
      </w:r>
      <w:r w:rsidR="00B706A9">
        <w:t>The functionality of the lever is a</w:t>
      </w:r>
      <w:r w:rsidR="005D0B0C">
        <w:t xml:space="preserve"> </w:t>
      </w:r>
      <w:r w:rsidR="001E5ACC">
        <w:t>build-in feature</w:t>
      </w:r>
      <w:r w:rsidR="005D0B0C">
        <w:t xml:space="preserve"> of the guidance system</w:t>
      </w:r>
      <w:r w:rsidR="001E5ACC">
        <w:t>)</w:t>
      </w:r>
    </w:p>
    <w:p w14:paraId="675C2843" w14:textId="05E032B2" w:rsidR="001F0F9F" w:rsidRPr="00E31146" w:rsidRDefault="001F0F9F" w:rsidP="00807EBC">
      <w:pPr>
        <w:pStyle w:val="Heading3"/>
        <w:spacing w:line="480" w:lineRule="auto"/>
      </w:pPr>
      <w:r>
        <w:t>Discussion of</w:t>
      </w:r>
      <w:r w:rsidRPr="006719F1">
        <w:t xml:space="preserve"> the correlations between distance travelled</w:t>
      </w:r>
      <w:r w:rsidR="00384830">
        <w:t xml:space="preserve"> and</w:t>
      </w:r>
      <w:r>
        <w:t xml:space="preserve"> </w:t>
      </w:r>
      <w:r w:rsidRPr="006719F1">
        <w:t>360° turns</w:t>
      </w:r>
    </w:p>
    <w:p w14:paraId="55817266" w14:textId="2394F698" w:rsidR="001F0F9F" w:rsidRDefault="00736C9F" w:rsidP="00736C9F">
      <w:pPr>
        <w:pStyle w:val="Text"/>
        <w:ind w:left="288" w:firstLine="0"/>
      </w:pPr>
      <w:r>
        <w:tab/>
      </w:r>
      <w:r w:rsidR="001F0F9F">
        <w:t xml:space="preserve">Repeat 2 made the fastest 360° turn of all the repeats, deviated most </w:t>
      </w:r>
      <w:r w:rsidR="00384830">
        <w:t>from</w:t>
      </w:r>
      <w:r w:rsidR="001F0F9F">
        <w:t xml:space="preserve"> the heading direction </w:t>
      </w:r>
      <w:proofErr w:type="gramStart"/>
      <w:r w:rsidR="001F0F9F">
        <w:t>and also</w:t>
      </w:r>
      <w:proofErr w:type="gramEnd"/>
      <w:r w:rsidR="00C25A35">
        <w:t xml:space="preserve"> </w:t>
      </w:r>
      <w:r w:rsidR="001F0F9F">
        <w:t>travelled the shortest distance of all the repeats.</w:t>
      </w:r>
    </w:p>
    <w:p w14:paraId="620E87A6" w14:textId="77777777" w:rsidR="001F0F9F" w:rsidRDefault="001F0F9F" w:rsidP="00736C9F">
      <w:pPr>
        <w:pStyle w:val="Text"/>
        <w:ind w:left="288" w:firstLine="0"/>
      </w:pPr>
      <w:r>
        <w:t xml:space="preserve">Repeat 1 and Repeat 4 made the slowest 360° turns of all the repeats, deviated the least from the heading direction </w:t>
      </w:r>
      <w:proofErr w:type="gramStart"/>
      <w:r>
        <w:t>and also</w:t>
      </w:r>
      <w:proofErr w:type="gramEnd"/>
      <w:r>
        <w:t xml:space="preserve"> travelled the longest distance of all the repeats.</w:t>
      </w:r>
    </w:p>
    <w:p w14:paraId="6276C7EA" w14:textId="2F875BF9" w:rsidR="001F0F9F" w:rsidRDefault="001F0F9F" w:rsidP="00736C9F">
      <w:pPr>
        <w:pStyle w:val="Text"/>
        <w:ind w:left="288" w:firstLine="0"/>
      </w:pPr>
      <w:r>
        <w:t xml:space="preserve">From the above it could be concluded that how faster the rotation is, the more deviation from heading will occur as well as less distance cover. </w:t>
      </w:r>
      <w:r w:rsidR="00EF1B20">
        <w:t>I</w:t>
      </w:r>
      <w:r>
        <w:t xml:space="preserve">n the early stages of the developing the guidance system, uncontrolled </w:t>
      </w:r>
      <w:r w:rsidR="00AB39FA">
        <w:t xml:space="preserve">accelerating </w:t>
      </w:r>
      <w:r>
        <w:t>rotation</w:t>
      </w:r>
      <w:r w:rsidR="00AB39FA">
        <w:t>al motion</w:t>
      </w:r>
      <w:r>
        <w:t xml:space="preserve"> </w:t>
      </w:r>
      <w:r w:rsidR="00AB39FA">
        <w:t xml:space="preserve">caused the </w:t>
      </w:r>
      <w:proofErr w:type="spellStart"/>
      <w:r w:rsidR="00AB39FA">
        <w:t>droverbot</w:t>
      </w:r>
      <w:proofErr w:type="spellEnd"/>
      <w:r w:rsidR="00AB39FA">
        <w:t xml:space="preserve"> to deviate almost 90</w:t>
      </w:r>
      <w:r w:rsidR="00AB39FA">
        <w:rPr>
          <w:rFonts w:ascii="Arial" w:hAnsi="Arial" w:cs="Arial"/>
        </w:rPr>
        <w:t>°</w:t>
      </w:r>
      <w:r w:rsidR="00AB39FA">
        <w:t xml:space="preserve"> from the heading direction,</w:t>
      </w:r>
      <w:r>
        <w:t xml:space="preserve"> however, with the introduction of an opposing set of thrusters</w:t>
      </w:r>
      <w:r w:rsidR="00AB39FA">
        <w:t xml:space="preserve"> (See Fig.11 B)</w:t>
      </w:r>
      <w:r>
        <w:t>, a lever has been created to facilitate a controlled rotational speed.</w:t>
      </w:r>
      <w:r w:rsidR="00AB39FA">
        <w:t xml:space="preserve"> That said, f</w:t>
      </w:r>
      <w:r>
        <w:t xml:space="preserve">aster turns do not necessarily imply that heading cannot be maintained, </w:t>
      </w:r>
      <w:r w:rsidR="001427DC">
        <w:t>even over</w:t>
      </w:r>
      <w:r>
        <w:t xml:space="preserve"> longer distances. With the experiment conducted with the </w:t>
      </w:r>
      <w:proofErr w:type="spellStart"/>
      <w:r>
        <w:t>droverbot</w:t>
      </w:r>
      <w:proofErr w:type="spellEnd"/>
      <w:r>
        <w:t xml:space="preserve">, it might be a case of design and “program code” improvements that are needed as well as the need for higher quality electronic components. For example, </w:t>
      </w:r>
      <w:r>
        <w:lastRenderedPageBreak/>
        <w:t xml:space="preserve">the Adafruit BNO055 is </w:t>
      </w:r>
      <w:proofErr w:type="gramStart"/>
      <w:r>
        <w:t>a fairly inexpensive</w:t>
      </w:r>
      <w:proofErr w:type="gramEnd"/>
      <w:r>
        <w:t xml:space="preserve"> IMU component and if replace with a component with better specifications, the results could very likely be</w:t>
      </w:r>
      <w:r w:rsidR="00E30CAC">
        <w:t xml:space="preserve"> positively</w:t>
      </w:r>
      <w:r>
        <w:t xml:space="preserve"> different.</w:t>
      </w:r>
    </w:p>
    <w:p w14:paraId="2C478B07" w14:textId="3804C758" w:rsidR="00695860" w:rsidRDefault="003C0371" w:rsidP="00807EBC">
      <w:pPr>
        <w:pStyle w:val="Heading3"/>
        <w:spacing w:line="480" w:lineRule="auto"/>
      </w:pPr>
      <w:r>
        <w:t>Insight</w:t>
      </w:r>
      <w:r w:rsidR="00712862">
        <w:t xml:space="preserve">: </w:t>
      </w:r>
      <w:r w:rsidR="00695860" w:rsidRPr="004B5FB4">
        <w:t>Forward</w:t>
      </w:r>
      <w:r w:rsidR="00695860" w:rsidRPr="00A45180">
        <w:t xml:space="preserve"> propulsion in any direction</w:t>
      </w:r>
      <w:r w:rsidR="00695860">
        <w:t xml:space="preserve"> on </w:t>
      </w:r>
      <w:r w:rsidR="00695860" w:rsidRPr="00067E0A">
        <w:rPr>
          <w:u w:val="single"/>
        </w:rPr>
        <w:t>any one</w:t>
      </w:r>
      <w:r w:rsidR="00695860">
        <w:t xml:space="preserve"> of the three axes</w:t>
      </w:r>
    </w:p>
    <w:p w14:paraId="4EF39EE7" w14:textId="6E5D620A" w:rsidR="00E34CAE" w:rsidRDefault="00736C9F" w:rsidP="00750130">
      <w:pPr>
        <w:pStyle w:val="Text"/>
        <w:ind w:firstLine="0"/>
      </w:pPr>
      <w:r>
        <w:tab/>
      </w:r>
      <w:r w:rsidR="00E34CAE">
        <w:tab/>
      </w:r>
      <w:r w:rsidR="00695860" w:rsidRPr="00A45180">
        <w:t>Th</w:t>
      </w:r>
      <w:r w:rsidR="00695860">
        <w:t xml:space="preserve">e </w:t>
      </w:r>
      <w:proofErr w:type="spellStart"/>
      <w:r w:rsidR="00695860">
        <w:t>droverbot</w:t>
      </w:r>
      <w:proofErr w:type="spellEnd"/>
      <w:r w:rsidR="00695860" w:rsidRPr="00A45180">
        <w:t xml:space="preserve">, as a standalone unit, can </w:t>
      </w:r>
      <w:r w:rsidR="00695860">
        <w:t xml:space="preserve">forward </w:t>
      </w:r>
      <w:bookmarkStart w:id="14" w:name="_Hlk143173171"/>
      <w:r w:rsidR="00695860">
        <w:t>propel</w:t>
      </w:r>
      <w:r w:rsidR="00695860" w:rsidRPr="00A45180">
        <w:t xml:space="preserve"> </w:t>
      </w:r>
      <w:r w:rsidR="00695860">
        <w:t>along</w:t>
      </w:r>
      <w:r w:rsidR="00E34CAE">
        <w:t xml:space="preserve"> </w:t>
      </w:r>
      <w:r w:rsidR="007A7FD6">
        <w:t>the horizontal plane in any direction</w:t>
      </w:r>
      <w:bookmarkEnd w:id="14"/>
      <w:r w:rsidR="0082033C">
        <w:t xml:space="preserve">. This implies that the </w:t>
      </w:r>
      <w:proofErr w:type="spellStart"/>
      <w:r w:rsidR="0082033C">
        <w:t>droverbot</w:t>
      </w:r>
      <w:proofErr w:type="spellEnd"/>
      <w:r w:rsidR="0082033C">
        <w:t xml:space="preserve"> are capable in propelling on the X and Y axes</w:t>
      </w:r>
      <w:r w:rsidR="007A7FD6">
        <w:t xml:space="preserve">, however, to do so on the </w:t>
      </w:r>
      <w:r w:rsidR="000A3EED">
        <w:t>Z</w:t>
      </w:r>
      <w:r w:rsidR="007A7FD6">
        <w:t xml:space="preserve"> ax</w:t>
      </w:r>
      <w:r w:rsidR="0082033C">
        <w:t xml:space="preserve">is, </w:t>
      </w:r>
      <w:r w:rsidR="002C1CD4">
        <w:t>a</w:t>
      </w:r>
      <w:r w:rsidR="0082033C">
        <w:t xml:space="preserve"> </w:t>
      </w:r>
      <w:r w:rsidR="002C1CD4">
        <w:t xml:space="preserve">single unit </w:t>
      </w:r>
      <w:proofErr w:type="spellStart"/>
      <w:r w:rsidR="0082033C">
        <w:t>droverbot</w:t>
      </w:r>
      <w:proofErr w:type="spellEnd"/>
      <w:r w:rsidR="0082033C">
        <w:t xml:space="preserve"> needs to be </w:t>
      </w:r>
      <w:r w:rsidR="004C020D">
        <w:t>orientated vertical. (</w:t>
      </w:r>
      <w:r w:rsidR="000A3EED">
        <w:t xml:space="preserve">Horizontal forward propulsion was chosen for this study as indicated above </w:t>
      </w:r>
      <w:r w:rsidR="000A3EED" w:rsidRPr="000A3EED">
        <w:t>III.</w:t>
      </w:r>
      <w:r w:rsidR="000A3EED">
        <w:t xml:space="preserve"> </w:t>
      </w:r>
      <w:r w:rsidR="000A3EED" w:rsidRPr="000A3EED">
        <w:t>Methodology</w:t>
      </w:r>
      <w:r w:rsidR="000A3EED">
        <w:t xml:space="preserve"> – A. Conceptual Design</w:t>
      </w:r>
      <w:r w:rsidR="00DB4D1F">
        <w:t>)</w:t>
      </w:r>
      <w:r w:rsidR="00695860">
        <w:t xml:space="preserve"> </w:t>
      </w:r>
    </w:p>
    <w:p w14:paraId="49B576AC" w14:textId="488854BE" w:rsidR="00695860" w:rsidRDefault="002C1CD4" w:rsidP="00807EBC">
      <w:pPr>
        <w:pStyle w:val="Text"/>
        <w:ind w:firstLine="567"/>
      </w:pPr>
      <w:r>
        <w:t>To be able to propel</w:t>
      </w:r>
      <w:r w:rsidRPr="00A45180">
        <w:t xml:space="preserve"> </w:t>
      </w:r>
      <w:r>
        <w:t>along the horizontal plane in any direction, more</w:t>
      </w:r>
      <w:r w:rsidR="00695860">
        <w:t xml:space="preserve"> than one method exists on how this can be done:</w:t>
      </w:r>
    </w:p>
    <w:p w14:paraId="51967089" w14:textId="28A5B35C" w:rsidR="00695860" w:rsidRDefault="00695860" w:rsidP="002C1CD4">
      <w:pPr>
        <w:pStyle w:val="Heading3"/>
        <w:numPr>
          <w:ilvl w:val="1"/>
          <w:numId w:val="17"/>
        </w:numPr>
        <w:tabs>
          <w:tab w:val="clear" w:pos="288"/>
          <w:tab w:val="clear" w:pos="1436"/>
          <w:tab w:val="num" w:pos="1134"/>
        </w:tabs>
        <w:spacing w:line="480" w:lineRule="auto"/>
        <w:ind w:left="567" w:hanging="283"/>
        <w:rPr>
          <w:rFonts w:ascii="Arial" w:hAnsi="Arial" w:cs="Arial"/>
        </w:rPr>
      </w:pPr>
      <w:r>
        <w:t>By adjusting the heading direction programmatically to any degree between 0</w:t>
      </w:r>
      <w:r>
        <w:rPr>
          <w:rFonts w:ascii="Arial" w:hAnsi="Arial" w:cs="Arial"/>
        </w:rPr>
        <w:t>°</w:t>
      </w:r>
      <w:r>
        <w:t xml:space="preserve"> and 360</w:t>
      </w:r>
      <w:r>
        <w:rPr>
          <w:rFonts w:ascii="Arial" w:hAnsi="Arial" w:cs="Arial"/>
        </w:rPr>
        <w:t>°</w:t>
      </w:r>
    </w:p>
    <w:p w14:paraId="77DEA8C2" w14:textId="28B09827" w:rsidR="003D598A" w:rsidRPr="003D598A" w:rsidRDefault="00E34E4D" w:rsidP="002C1CD4">
      <w:pPr>
        <w:pStyle w:val="Text"/>
        <w:tabs>
          <w:tab w:val="clear" w:pos="288"/>
          <w:tab w:val="num" w:pos="1134"/>
        </w:tabs>
        <w:ind w:left="567" w:firstLine="0"/>
      </w:pPr>
      <w:r w:rsidRPr="00DB4D1F">
        <w:t xml:space="preserve">With the </w:t>
      </w:r>
      <w:proofErr w:type="spellStart"/>
      <w:r w:rsidRPr="00DB4D1F">
        <w:t>droverbot</w:t>
      </w:r>
      <w:proofErr w:type="spellEnd"/>
      <w:r w:rsidRPr="00DB4D1F">
        <w:t xml:space="preserve"> prototype, the Adafruit BNO055 </w:t>
      </w:r>
      <w:r w:rsidR="00DB4D1F">
        <w:t xml:space="preserve">sensor is orientated parallel to the horizontal plane. </w:t>
      </w:r>
      <w:r w:rsidR="00840FC7">
        <w:t xml:space="preserve">By </w:t>
      </w:r>
      <w:r w:rsidR="00366249">
        <w:t>physically rotating</w:t>
      </w:r>
      <w:r w:rsidR="00840FC7">
        <w:t xml:space="preserve"> the sensor, heading can be</w:t>
      </w:r>
      <w:r w:rsidRPr="00DB4D1F">
        <w:t xml:space="preserve"> determined </w:t>
      </w:r>
      <w:r w:rsidR="00840FC7">
        <w:t>for forward</w:t>
      </w:r>
      <w:r w:rsidRPr="00DB4D1F">
        <w:t xml:space="preserve"> propulsion. </w:t>
      </w:r>
      <w:r w:rsidR="00366249">
        <w:t xml:space="preserve">Once the sensor has been rotated and </w:t>
      </w:r>
      <w:r w:rsidRPr="00DB4D1F">
        <w:t>calibrated, its orientation before any movement will be 0</w:t>
      </w:r>
      <w:r w:rsidRPr="00DB4D1F">
        <w:rPr>
          <w:rFonts w:ascii="Arial" w:hAnsi="Arial" w:cs="Arial"/>
        </w:rPr>
        <w:t>°</w:t>
      </w:r>
      <w:r w:rsidR="00366249">
        <w:t>. (All repeats of the experiment above started</w:t>
      </w:r>
      <w:r w:rsidR="002A2778">
        <w:t xml:space="preserve"> at</w:t>
      </w:r>
      <w:r w:rsidR="00366249">
        <w:t xml:space="preserve"> 0</w:t>
      </w:r>
      <w:r w:rsidR="00366249">
        <w:rPr>
          <w:rFonts w:ascii="Arial" w:hAnsi="Arial" w:cs="Arial"/>
        </w:rPr>
        <w:t>°).</w:t>
      </w:r>
    </w:p>
    <w:p w14:paraId="13681FA0" w14:textId="77777777" w:rsidR="00695860" w:rsidRDefault="00695860" w:rsidP="002C1CD4">
      <w:pPr>
        <w:pStyle w:val="Heading3"/>
        <w:numPr>
          <w:ilvl w:val="1"/>
          <w:numId w:val="17"/>
        </w:numPr>
        <w:tabs>
          <w:tab w:val="clear" w:pos="288"/>
          <w:tab w:val="clear" w:pos="1436"/>
          <w:tab w:val="num" w:pos="1134"/>
        </w:tabs>
        <w:spacing w:line="480" w:lineRule="auto"/>
        <w:ind w:left="567" w:hanging="283"/>
      </w:pPr>
      <w:r>
        <w:t>By programmatically pair different thrusters, the heading direction can be changed</w:t>
      </w:r>
    </w:p>
    <w:p w14:paraId="584AB5F2" w14:textId="74A7F1D0" w:rsidR="006E396B" w:rsidRDefault="006E396B" w:rsidP="002C1CD4">
      <w:pPr>
        <w:pStyle w:val="Text"/>
        <w:tabs>
          <w:tab w:val="clear" w:pos="288"/>
          <w:tab w:val="num" w:pos="1134"/>
        </w:tabs>
        <w:ind w:left="567" w:firstLine="0"/>
      </w:pPr>
      <w:r>
        <w:t>As described in a. above, once 0</w:t>
      </w:r>
      <w:r>
        <w:rPr>
          <w:rFonts w:ascii="Arial" w:hAnsi="Arial" w:cs="Arial"/>
        </w:rPr>
        <w:t>°</w:t>
      </w:r>
      <w:r>
        <w:t xml:space="preserve"> have been determined, heading direction can also be implemented by combining different sets of thrusters as illustrated below. In practice, an offset of degrees from 0</w:t>
      </w:r>
      <w:r>
        <w:rPr>
          <w:rFonts w:ascii="Arial" w:hAnsi="Arial" w:cs="Arial"/>
        </w:rPr>
        <w:t>°</w:t>
      </w:r>
      <w:r>
        <w:t xml:space="preserve"> will be used as heading (resultant force) depending on which thrusters sets are being used.</w:t>
      </w:r>
    </w:p>
    <w:p w14:paraId="6EE00D68" w14:textId="77777777" w:rsidR="002C1CD4" w:rsidRDefault="002C1CD4" w:rsidP="002C1CD4">
      <w:pPr>
        <w:pStyle w:val="Text"/>
        <w:tabs>
          <w:tab w:val="clear" w:pos="288"/>
          <w:tab w:val="num" w:pos="1134"/>
        </w:tabs>
        <w:ind w:left="567" w:hanging="283"/>
      </w:pPr>
    </w:p>
    <w:p w14:paraId="1C91E72A" w14:textId="4B67997B" w:rsidR="00695860" w:rsidRDefault="00695860" w:rsidP="002C1CD4">
      <w:pPr>
        <w:pStyle w:val="Text"/>
        <w:tabs>
          <w:tab w:val="clear" w:pos="288"/>
          <w:tab w:val="num" w:pos="1134"/>
        </w:tabs>
        <w:ind w:left="567" w:hanging="283"/>
      </w:pPr>
      <w:r>
        <w:t xml:space="preserve">Fig. </w:t>
      </w:r>
      <w:r w:rsidR="00704BA1">
        <w:t>19</w:t>
      </w:r>
      <w:r>
        <w:t xml:space="preserve"> below illustrate the possibilities of </w:t>
      </w:r>
      <w:r w:rsidR="006E396B">
        <w:t>heading (</w:t>
      </w:r>
      <w:r>
        <w:t>resultant forces</w:t>
      </w:r>
      <w:r w:rsidR="006E396B">
        <w:t>)</w:t>
      </w:r>
      <w:r>
        <w:t xml:space="preserve"> </w:t>
      </w:r>
      <w:r w:rsidR="00E34CAE">
        <w:t>in different directions when different</w:t>
      </w:r>
      <w:r>
        <w:t xml:space="preserve"> combinations of thruster</w:t>
      </w:r>
      <w:r w:rsidR="00E34CAE">
        <w:t>s</w:t>
      </w:r>
      <w:r>
        <w:t xml:space="preserve"> </w:t>
      </w:r>
      <w:r w:rsidR="00E34CAE">
        <w:t xml:space="preserve">are </w:t>
      </w:r>
      <w:r>
        <w:t>pair</w:t>
      </w:r>
      <w:r w:rsidR="00E34CAE">
        <w:t>ed</w:t>
      </w:r>
      <w:r w:rsidR="00740AD5">
        <w:t>.</w:t>
      </w:r>
    </w:p>
    <w:p w14:paraId="245DE5EA" w14:textId="77777777" w:rsidR="00695860" w:rsidRPr="001978A0" w:rsidRDefault="00695860" w:rsidP="00695860"/>
    <w:p w14:paraId="414A0991" w14:textId="77777777" w:rsidR="00695860" w:rsidRPr="00E31146" w:rsidRDefault="00695860" w:rsidP="00695860">
      <w:pPr>
        <w:jc w:val="center"/>
      </w:pPr>
      <w:r w:rsidRPr="0043519E">
        <w:rPr>
          <w:noProof/>
        </w:rPr>
        <w:lastRenderedPageBreak/>
        <w:drawing>
          <wp:inline distT="0" distB="0" distL="0" distR="0" wp14:anchorId="4F0BB900" wp14:editId="5A75982E">
            <wp:extent cx="4167895" cy="423637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167895" cy="4236370"/>
                    </a:xfrm>
                    <a:prstGeom prst="rect">
                      <a:avLst/>
                    </a:prstGeom>
                    <a:noFill/>
                    <a:ln>
                      <a:noFill/>
                    </a:ln>
                  </pic:spPr>
                </pic:pic>
              </a:graphicData>
            </a:graphic>
          </wp:inline>
        </w:drawing>
      </w:r>
    </w:p>
    <w:p w14:paraId="385DB1EF" w14:textId="46BF66CF" w:rsidR="00695860" w:rsidRDefault="00695860" w:rsidP="00A96CC3">
      <w:pPr>
        <w:pStyle w:val="Caption"/>
        <w:spacing w:line="480" w:lineRule="auto"/>
        <w:jc w:val="center"/>
      </w:pPr>
      <w:r w:rsidRPr="00E31146">
        <w:t xml:space="preserve">Fig. </w:t>
      </w:r>
      <w:r w:rsidR="00704BA1">
        <w:rPr>
          <w:noProof/>
        </w:rPr>
        <w:t>19</w:t>
      </w:r>
      <w:r w:rsidRPr="009E2DEB">
        <w:tab/>
        <w:t xml:space="preserve">Resultant forces possible with different pairs of thrusters combined  </w:t>
      </w:r>
    </w:p>
    <w:p w14:paraId="7D7FDD5C" w14:textId="75752B15" w:rsidR="00695860" w:rsidRPr="00C413F5" w:rsidRDefault="00712862" w:rsidP="00A96CC3">
      <w:pPr>
        <w:pStyle w:val="Heading3"/>
        <w:spacing w:line="480" w:lineRule="auto"/>
      </w:pPr>
      <w:r>
        <w:t xml:space="preserve">Insight: </w:t>
      </w:r>
      <w:r w:rsidR="00457BFC" w:rsidRPr="00457BFC">
        <w:t xml:space="preserve">Forward propulsion along </w:t>
      </w:r>
      <w:r w:rsidR="00457BFC" w:rsidRPr="00892F7E">
        <w:rPr>
          <w:u w:val="single"/>
        </w:rPr>
        <w:t xml:space="preserve">any </w:t>
      </w:r>
      <w:r w:rsidRPr="00892F7E">
        <w:rPr>
          <w:u w:val="single"/>
        </w:rPr>
        <w:t xml:space="preserve">or any combination </w:t>
      </w:r>
      <w:r w:rsidR="00457BFC" w:rsidRPr="00892F7E">
        <w:rPr>
          <w:u w:val="single"/>
        </w:rPr>
        <w:t>of the three axe</w:t>
      </w:r>
      <w:r w:rsidRPr="00892F7E">
        <w:rPr>
          <w:u w:val="single"/>
        </w:rPr>
        <w:t>s</w:t>
      </w:r>
      <w:r>
        <w:t xml:space="preserve"> with a </w:t>
      </w:r>
      <w:proofErr w:type="spellStart"/>
      <w:r>
        <w:t>droverbot</w:t>
      </w:r>
      <w:proofErr w:type="spellEnd"/>
      <w:r>
        <w:t>-based craft</w:t>
      </w:r>
    </w:p>
    <w:p w14:paraId="2D5C13D3" w14:textId="6F49A891" w:rsidR="00695860" w:rsidRDefault="00695860" w:rsidP="00695860">
      <w:pPr>
        <w:pStyle w:val="Text"/>
      </w:pPr>
      <w:r w:rsidRPr="00265B0C">
        <w:t>The</w:t>
      </w:r>
      <w:r>
        <w:t xml:space="preserve"> </w:t>
      </w:r>
      <w:proofErr w:type="spellStart"/>
      <w:r>
        <w:t>droverbot</w:t>
      </w:r>
      <w:proofErr w:type="spellEnd"/>
      <w:r w:rsidRPr="00A45180">
        <w:t xml:space="preserve">, as a standalone unit, can only move </w:t>
      </w:r>
      <w:r>
        <w:t xml:space="preserve">along </w:t>
      </w:r>
      <w:r w:rsidR="005068B9">
        <w:t>two</w:t>
      </w:r>
      <w:r>
        <w:t xml:space="preserve"> of the three axes, in any direction</w:t>
      </w:r>
      <w:r w:rsidRPr="00A45180">
        <w:t xml:space="preserve">, but by adding </w:t>
      </w:r>
      <w:proofErr w:type="spellStart"/>
      <w:r>
        <w:t>droverbots</w:t>
      </w:r>
      <w:proofErr w:type="spellEnd"/>
      <w:r w:rsidRPr="00A45180">
        <w:t xml:space="preserve"> together to a common frame</w:t>
      </w:r>
      <w:r>
        <w:t>, orientated on each axis</w:t>
      </w:r>
      <w:r w:rsidR="005068B9">
        <w:t xml:space="preserve"> to enable roll, pitch and yaw</w:t>
      </w:r>
      <w:r>
        <w:t xml:space="preserve">, the </w:t>
      </w:r>
      <w:proofErr w:type="spellStart"/>
      <w:r>
        <w:t>droverbot</w:t>
      </w:r>
      <w:proofErr w:type="spellEnd"/>
      <w:r w:rsidR="0082260B">
        <w:t>-based craft</w:t>
      </w:r>
      <w:r>
        <w:t xml:space="preserve"> can forward propel on any of the three axes or in any combination of the three axes. This is possible, because</w:t>
      </w:r>
      <w:r w:rsidRPr="00A45180">
        <w:t xml:space="preserve"> just like wheels</w:t>
      </w:r>
      <w:r w:rsidR="00AE516C">
        <w:t>, it</w:t>
      </w:r>
      <w:r w:rsidRPr="00A45180">
        <w:t xml:space="preserve"> can be added to the body of a car through axles</w:t>
      </w:r>
      <w:r>
        <w:t xml:space="preserve">, each </w:t>
      </w:r>
      <w:proofErr w:type="spellStart"/>
      <w:r>
        <w:t>droverbot</w:t>
      </w:r>
      <w:proofErr w:type="spellEnd"/>
      <w:r>
        <w:t xml:space="preserve"> have a hub for an axle to be inserted</w:t>
      </w:r>
      <w:r w:rsidR="00A70DAF" w:rsidRPr="000603B6">
        <w:t xml:space="preserve"> </w:t>
      </w:r>
      <w:r w:rsidR="00A70DAF">
        <w:t>(See Fig. 9</w:t>
      </w:r>
      <w:r w:rsidR="00A70DAF" w:rsidRPr="000603B6">
        <w:t xml:space="preserve"> </w:t>
      </w:r>
      <w:r w:rsidR="00A70DAF">
        <w:t>as pointed by A).</w:t>
      </w:r>
      <w:r>
        <w:t xml:space="preserve"> Si</w:t>
      </w:r>
      <w:r w:rsidRPr="00A45180">
        <w:t xml:space="preserve">nce a </w:t>
      </w:r>
      <w:proofErr w:type="spellStart"/>
      <w:r w:rsidRPr="00A45180">
        <w:t>dro</w:t>
      </w:r>
      <w:r>
        <w:t>verbot</w:t>
      </w:r>
      <w:proofErr w:type="spellEnd"/>
      <w:r w:rsidRPr="00A45180">
        <w:t xml:space="preserve"> is in an octagon shape</w:t>
      </w:r>
      <w:r>
        <w:t xml:space="preserve">, an axle will be fitted into a hub at the centroid of the octagon. </w:t>
      </w:r>
      <w:r w:rsidR="00A70DAF">
        <w:t>A</w:t>
      </w:r>
      <w:r>
        <w:t>xle</w:t>
      </w:r>
      <w:r w:rsidR="00A70DAF">
        <w:t>s</w:t>
      </w:r>
      <w:r w:rsidR="000B5AE4">
        <w:t xml:space="preserve"> </w:t>
      </w:r>
      <w:r w:rsidR="00A70DAF">
        <w:t>are</w:t>
      </w:r>
      <w:r>
        <w:t xml:space="preserve"> </w:t>
      </w:r>
      <w:r w:rsidR="00A70DAF">
        <w:t>part of the</w:t>
      </w:r>
      <w:r w:rsidRPr="00A45180">
        <w:t xml:space="preserve"> common frame</w:t>
      </w:r>
      <w:r w:rsidR="00A70DAF">
        <w:t>.</w:t>
      </w:r>
      <w:r>
        <w:t xml:space="preserve"> With axles orientated in such a way that they represent all three axes, the </w:t>
      </w:r>
      <w:proofErr w:type="spellStart"/>
      <w:r>
        <w:t>droverbot</w:t>
      </w:r>
      <w:proofErr w:type="spellEnd"/>
      <w:r w:rsidR="000B5AE4">
        <w:t>-based craft</w:t>
      </w:r>
      <w:r w:rsidRPr="00A45180">
        <w:t xml:space="preserve"> will be able to propel in 3D space in any direction. By being able to add units together, th</w:t>
      </w:r>
      <w:r>
        <w:t xml:space="preserve">e </w:t>
      </w:r>
      <w:proofErr w:type="spellStart"/>
      <w:r>
        <w:t>droverbot</w:t>
      </w:r>
      <w:proofErr w:type="spellEnd"/>
      <w:r w:rsidR="000B5AE4">
        <w:t>-based craft</w:t>
      </w:r>
      <w:r>
        <w:t xml:space="preserve"> is </w:t>
      </w:r>
      <w:r w:rsidR="005F25F9">
        <w:t xml:space="preserve">also </w:t>
      </w:r>
      <w:r>
        <w:t>able to</w:t>
      </w:r>
      <w:r w:rsidRPr="00A45180">
        <w:t xml:space="preserve"> scale, that is, the </w:t>
      </w:r>
      <w:r w:rsidRPr="009501FA">
        <w:t>limitation</w:t>
      </w:r>
      <w:r w:rsidRPr="00A45180">
        <w:t xml:space="preserve"> of how many units can be added are limited by the common frame design.</w:t>
      </w:r>
      <w:r w:rsidR="00967A11">
        <w:t xml:space="preserve"> See Fig. 2</w:t>
      </w:r>
      <w:r w:rsidR="00704BA1">
        <w:t>0</w:t>
      </w:r>
      <w:r w:rsidR="00967A11">
        <w:t xml:space="preserve"> below for an example of how such a vehicle</w:t>
      </w:r>
      <w:r w:rsidR="00A30F14">
        <w:t xml:space="preserve"> </w:t>
      </w:r>
      <w:r w:rsidR="00967A11">
        <w:t>can be constructed.</w:t>
      </w:r>
      <w:r w:rsidR="00A30F14">
        <w:t xml:space="preserve"> </w:t>
      </w:r>
      <w:r w:rsidR="00A30F14" w:rsidRPr="00A30F14">
        <w:t>(This is just an illustration of what</w:t>
      </w:r>
      <w:r w:rsidR="00A30F14">
        <w:t xml:space="preserve"> kind of craft</w:t>
      </w:r>
      <w:r w:rsidR="00A30F14" w:rsidRPr="00A30F14">
        <w:t xml:space="preserve"> </w:t>
      </w:r>
      <w:r w:rsidR="00A30F14">
        <w:t>might</w:t>
      </w:r>
      <w:r w:rsidR="00A30F14" w:rsidRPr="00A30F14">
        <w:t xml:space="preserve"> be possible and not necessarily a viable or practical craft)</w:t>
      </w:r>
    </w:p>
    <w:p w14:paraId="407153CE" w14:textId="08BAD23C" w:rsidR="00695860" w:rsidRPr="001978A0" w:rsidRDefault="00675D2F" w:rsidP="00695860">
      <w:r>
        <w:rPr>
          <w:noProof/>
        </w:rPr>
        <w:lastRenderedPageBreak/>
        <w:drawing>
          <wp:anchor distT="0" distB="0" distL="114300" distR="114300" simplePos="0" relativeHeight="251668480" behindDoc="0" locked="0" layoutInCell="1" allowOverlap="1" wp14:anchorId="1C20E873" wp14:editId="6C5C0C47">
            <wp:simplePos x="0" y="0"/>
            <wp:positionH relativeFrom="margin">
              <wp:align>right</wp:align>
            </wp:positionH>
            <wp:positionV relativeFrom="paragraph">
              <wp:posOffset>139700</wp:posOffset>
            </wp:positionV>
            <wp:extent cx="2886710" cy="2266950"/>
            <wp:effectExtent l="0" t="0" r="889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671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A8CA9E" w14:textId="5E79FBB9" w:rsidR="00695860" w:rsidRPr="00E31146" w:rsidRDefault="00695860" w:rsidP="00695860">
      <w:pPr>
        <w:jc w:val="center"/>
      </w:pPr>
      <w:r w:rsidRPr="0043519E">
        <w:rPr>
          <w:noProof/>
        </w:rPr>
        <w:drawing>
          <wp:inline distT="0" distB="0" distL="0" distR="0" wp14:anchorId="184CA375" wp14:editId="224FEB64">
            <wp:extent cx="2933700" cy="22701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010791" cy="2329778"/>
                    </a:xfrm>
                    <a:prstGeom prst="rect">
                      <a:avLst/>
                    </a:prstGeom>
                    <a:noFill/>
                    <a:ln>
                      <a:noFill/>
                    </a:ln>
                  </pic:spPr>
                </pic:pic>
              </a:graphicData>
            </a:graphic>
          </wp:inline>
        </w:drawing>
      </w:r>
    </w:p>
    <w:p w14:paraId="247205DD" w14:textId="37E627D4" w:rsidR="00695860" w:rsidRDefault="00695860" w:rsidP="00695860">
      <w:pPr>
        <w:pStyle w:val="Caption"/>
        <w:jc w:val="center"/>
      </w:pPr>
      <w:r w:rsidRPr="00E31146">
        <w:t xml:space="preserve">Fig. </w:t>
      </w:r>
      <w:r>
        <w:rPr>
          <w:noProof/>
        </w:rPr>
        <w:t>2</w:t>
      </w:r>
      <w:r w:rsidR="00704BA1">
        <w:rPr>
          <w:noProof/>
        </w:rPr>
        <w:t>0</w:t>
      </w:r>
      <w:r w:rsidRPr="00E31146">
        <w:tab/>
      </w:r>
      <w:r w:rsidR="009501FA" w:rsidRPr="00967A11">
        <w:rPr>
          <w:color w:val="000000" w:themeColor="text1"/>
        </w:rPr>
        <w:t xml:space="preserve">The blue rods connect multiple layers </w:t>
      </w:r>
      <w:r w:rsidR="00967A11" w:rsidRPr="00967A11">
        <w:rPr>
          <w:color w:val="000000" w:themeColor="text1"/>
        </w:rPr>
        <w:t>with</w:t>
      </w:r>
      <w:r w:rsidR="009501FA" w:rsidRPr="00967A11">
        <w:rPr>
          <w:color w:val="000000" w:themeColor="text1"/>
        </w:rPr>
        <w:t xml:space="preserve"> </w:t>
      </w:r>
      <w:proofErr w:type="spellStart"/>
      <w:r w:rsidR="009501FA" w:rsidRPr="00967A11">
        <w:rPr>
          <w:color w:val="000000" w:themeColor="text1"/>
        </w:rPr>
        <w:t>droverbot</w:t>
      </w:r>
      <w:proofErr w:type="spellEnd"/>
      <w:r w:rsidR="00967A11" w:rsidRPr="00967A11">
        <w:rPr>
          <w:color w:val="000000" w:themeColor="text1"/>
        </w:rPr>
        <w:t xml:space="preserve"> units</w:t>
      </w:r>
      <w:r w:rsidR="009501FA" w:rsidRPr="00967A11">
        <w:rPr>
          <w:color w:val="000000" w:themeColor="text1"/>
        </w:rPr>
        <w:t xml:space="preserve"> - on all three planes - together to </w:t>
      </w:r>
      <w:r w:rsidR="00967A11">
        <w:rPr>
          <w:color w:val="000000" w:themeColor="text1"/>
        </w:rPr>
        <w:t>a</w:t>
      </w:r>
      <w:r w:rsidR="009501FA" w:rsidRPr="00967A11">
        <w:rPr>
          <w:color w:val="000000" w:themeColor="text1"/>
        </w:rPr>
        <w:t xml:space="preserve"> </w:t>
      </w:r>
      <w:r w:rsidRPr="00967A11">
        <w:rPr>
          <w:color w:val="000000" w:themeColor="text1"/>
        </w:rPr>
        <w:t>common frame</w:t>
      </w:r>
      <w:r w:rsidR="00A30F14">
        <w:rPr>
          <w:color w:val="000000" w:themeColor="text1"/>
        </w:rPr>
        <w:t xml:space="preserve"> to form a </w:t>
      </w:r>
      <w:proofErr w:type="spellStart"/>
      <w:r w:rsidR="00A30F14">
        <w:rPr>
          <w:color w:val="000000" w:themeColor="text1"/>
        </w:rPr>
        <w:t>droverbot</w:t>
      </w:r>
      <w:proofErr w:type="spellEnd"/>
      <w:r w:rsidR="00A30F14">
        <w:rPr>
          <w:color w:val="000000" w:themeColor="text1"/>
        </w:rPr>
        <w:t xml:space="preserve">-based craft. </w:t>
      </w:r>
    </w:p>
    <w:p w14:paraId="4ABD900F" w14:textId="77777777" w:rsidR="00695860" w:rsidRDefault="00695860" w:rsidP="00695860">
      <w:pPr>
        <w:pStyle w:val="Text"/>
        <w:ind w:firstLine="0"/>
      </w:pPr>
    </w:p>
    <w:p w14:paraId="47828D8D" w14:textId="3CF86067" w:rsidR="00695860" w:rsidRDefault="00695860" w:rsidP="00BA34F1">
      <w:pPr>
        <w:pStyle w:val="Heading3"/>
        <w:spacing w:line="480" w:lineRule="auto"/>
      </w:pPr>
      <w:r w:rsidRPr="00537CD9">
        <w:t>Qualitative experiment</w:t>
      </w:r>
      <w:r w:rsidR="00F64992">
        <w:t>: V</w:t>
      </w:r>
      <w:r w:rsidRPr="00537CD9">
        <w:t xml:space="preserve">isually confirm the curving of air </w:t>
      </w:r>
      <w:r w:rsidR="00CC0F06">
        <w:t>ejected by</w:t>
      </w:r>
      <w:r w:rsidRPr="00537CD9">
        <w:t xml:space="preserve"> the propeller</w:t>
      </w:r>
      <w:r w:rsidRPr="0086343E">
        <w:t>.</w:t>
      </w:r>
    </w:p>
    <w:p w14:paraId="267C95EA" w14:textId="18D49C9F" w:rsidR="00BA34F1" w:rsidRDefault="00740AD5" w:rsidP="002B6EC4">
      <w:pPr>
        <w:pStyle w:val="Text"/>
        <w:ind w:left="288" w:firstLine="0"/>
      </w:pPr>
      <w:r>
        <w:tab/>
      </w:r>
      <w:r w:rsidR="00CC0F06">
        <w:t xml:space="preserve">As stated above in </w:t>
      </w:r>
      <w:r w:rsidR="00892F7E">
        <w:t>“</w:t>
      </w:r>
      <w:r w:rsidR="00CC0F06" w:rsidRPr="00CC0F06">
        <w:t>VII.</w:t>
      </w:r>
      <w:r w:rsidR="008E23D9">
        <w:t xml:space="preserve"> </w:t>
      </w:r>
      <w:r w:rsidR="00CC0F06" w:rsidRPr="00CC0F06">
        <w:t>Discussion</w:t>
      </w:r>
      <w:r w:rsidR="00CC0F06">
        <w:t xml:space="preserve"> - </w:t>
      </w:r>
      <w:r w:rsidR="00CC0F06" w:rsidRPr="00CC0F06">
        <w:t>A.</w:t>
      </w:r>
      <w:r w:rsidR="008E23D9">
        <w:t xml:space="preserve"> </w:t>
      </w:r>
      <w:r w:rsidR="00CC0F06" w:rsidRPr="00CC0F06">
        <w:t>Interpretation of findings</w:t>
      </w:r>
      <w:r w:rsidR="00892F7E">
        <w:t>”</w:t>
      </w:r>
      <w:r w:rsidR="00257FF0">
        <w:t>,</w:t>
      </w:r>
      <w:r w:rsidR="00CC0F06">
        <w:t xml:space="preserve"> </w:t>
      </w:r>
      <w:r w:rsidR="00695860" w:rsidRPr="00537CD9">
        <w:t xml:space="preserve">that fluid is curved when the </w:t>
      </w:r>
      <w:proofErr w:type="spellStart"/>
      <w:r w:rsidR="00695860" w:rsidRPr="00537CD9">
        <w:t>dro</w:t>
      </w:r>
      <w:r w:rsidR="00CC0F06">
        <w:t>verbot</w:t>
      </w:r>
      <w:proofErr w:type="spellEnd"/>
      <w:r w:rsidR="00695860" w:rsidRPr="00537CD9">
        <w:t xml:space="preserve"> propels forward while rotating</w:t>
      </w:r>
      <w:r w:rsidR="00257FF0">
        <w:t xml:space="preserve">, the curving of the fluid cannot visually </w:t>
      </w:r>
      <w:r w:rsidR="008E23D9">
        <w:t>observe</w:t>
      </w:r>
      <w:r w:rsidR="00257FF0">
        <w:t xml:space="preserve">. </w:t>
      </w:r>
      <w:r w:rsidR="00CC0F06">
        <w:t>T</w:t>
      </w:r>
      <w:r w:rsidR="00CC0F06" w:rsidRPr="00CC0F06">
        <w:t>o physically show how the</w:t>
      </w:r>
      <w:r w:rsidR="00CC0F06">
        <w:t xml:space="preserve"> ejected</w:t>
      </w:r>
      <w:r w:rsidR="00CC0F06" w:rsidRPr="00CC0F06">
        <w:t xml:space="preserve"> fluid is being curved</w:t>
      </w:r>
      <w:r w:rsidR="00CC0F06">
        <w:t xml:space="preserve">, </w:t>
      </w:r>
      <w:r w:rsidR="00695860" w:rsidRPr="00537CD9">
        <w:t xml:space="preserve">a </w:t>
      </w:r>
      <w:r w:rsidR="00CC0F06">
        <w:t>q</w:t>
      </w:r>
      <w:r w:rsidR="00695860" w:rsidRPr="00537CD9">
        <w:t xml:space="preserve">ualitative experiment </w:t>
      </w:r>
      <w:r w:rsidR="00257FF0" w:rsidRPr="00537CD9">
        <w:t>was</w:t>
      </w:r>
      <w:r w:rsidR="00695860" w:rsidRPr="00537CD9">
        <w:t xml:space="preserve"> conducted</w:t>
      </w:r>
      <w:r w:rsidR="00CC0F06">
        <w:t xml:space="preserve"> and is described below.</w:t>
      </w:r>
    </w:p>
    <w:p w14:paraId="52C75462" w14:textId="77777777" w:rsidR="008E23D9" w:rsidRDefault="008E23D9" w:rsidP="00740AD5">
      <w:pPr>
        <w:pStyle w:val="Text"/>
        <w:ind w:left="288" w:firstLine="0"/>
        <w:rPr>
          <w:b/>
          <w:bCs/>
        </w:rPr>
      </w:pPr>
    </w:p>
    <w:p w14:paraId="3D6B2E2A" w14:textId="2F8D1765" w:rsidR="00695860" w:rsidRPr="002B6EC4" w:rsidRDefault="00695860" w:rsidP="00740AD5">
      <w:pPr>
        <w:pStyle w:val="Text"/>
        <w:ind w:left="288" w:firstLine="0"/>
        <w:rPr>
          <w:b/>
          <w:bCs/>
        </w:rPr>
      </w:pPr>
      <w:r w:rsidRPr="002B6EC4">
        <w:rPr>
          <w:b/>
          <w:bCs/>
        </w:rPr>
        <w:t>Methodology</w:t>
      </w:r>
    </w:p>
    <w:p w14:paraId="53D6D840" w14:textId="718F4C91" w:rsidR="00695860" w:rsidRPr="002B6EC4" w:rsidRDefault="00695860" w:rsidP="00740AD5">
      <w:pPr>
        <w:pStyle w:val="Text"/>
        <w:ind w:left="288" w:firstLine="0"/>
        <w:rPr>
          <w:lang w:val="en-ZA"/>
        </w:rPr>
      </w:pPr>
      <w:r w:rsidRPr="002B6EC4">
        <w:rPr>
          <w:lang w:val="en-ZA"/>
        </w:rPr>
        <w:t>A</w:t>
      </w:r>
      <w:r w:rsidR="007D43B4">
        <w:rPr>
          <w:lang w:val="en-ZA"/>
        </w:rPr>
        <w:t>n artifact</w:t>
      </w:r>
      <w:r w:rsidRPr="002B6EC4">
        <w:rPr>
          <w:lang w:val="en-ZA"/>
        </w:rPr>
        <w:t xml:space="preserve"> as shown below was constructed.</w:t>
      </w:r>
    </w:p>
    <w:p w14:paraId="7432E4AA" w14:textId="25C76479" w:rsidR="00695860" w:rsidRPr="00915ED9" w:rsidRDefault="00695860" w:rsidP="00B823B5">
      <w:pPr>
        <w:pStyle w:val="Text"/>
        <w:ind w:left="720" w:firstLine="0"/>
        <w:jc w:val="center"/>
        <w:rPr>
          <w:color w:val="FF0000"/>
          <w:lang w:val="en-ZA"/>
        </w:rPr>
      </w:pPr>
      <w:r w:rsidRPr="00915ED9">
        <w:rPr>
          <w:noProof/>
          <w:color w:val="FF0000"/>
          <w:lang w:val="en-ZA"/>
        </w:rPr>
        <w:lastRenderedPageBreak/>
        <w:drawing>
          <wp:inline distT="0" distB="0" distL="0" distR="0" wp14:anchorId="5E059514" wp14:editId="67A84B52">
            <wp:extent cx="2936240" cy="3806562"/>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alitative_experiment_setu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9589" cy="3823868"/>
                    </a:xfrm>
                    <a:prstGeom prst="rect">
                      <a:avLst/>
                    </a:prstGeom>
                  </pic:spPr>
                </pic:pic>
              </a:graphicData>
            </a:graphic>
          </wp:inline>
        </w:drawing>
      </w:r>
    </w:p>
    <w:p w14:paraId="1A3FA7D7" w14:textId="1ABAEA4C" w:rsidR="007532CA" w:rsidRPr="00115A35" w:rsidRDefault="007532CA" w:rsidP="007532CA">
      <w:pPr>
        <w:pStyle w:val="Caption"/>
        <w:jc w:val="center"/>
      </w:pPr>
      <w:r w:rsidRPr="00115A35">
        <w:t xml:space="preserve">Fig. </w:t>
      </w:r>
      <w:r w:rsidRPr="00115A35">
        <w:rPr>
          <w:noProof/>
        </w:rPr>
        <w:t>2</w:t>
      </w:r>
      <w:r w:rsidR="00704BA1">
        <w:rPr>
          <w:noProof/>
        </w:rPr>
        <w:t>1</w:t>
      </w:r>
      <w:r w:rsidRPr="00115A35">
        <w:tab/>
      </w:r>
      <w:r w:rsidR="00115A35">
        <w:t>Artifact to illustrate visually the curved flow of ejected air from a thruster while the thruster is rotating.</w:t>
      </w:r>
    </w:p>
    <w:p w14:paraId="3835D2CD" w14:textId="7CF70D8D" w:rsidR="00982B93" w:rsidRPr="00164B83" w:rsidRDefault="00982B93" w:rsidP="00982B93">
      <w:pPr>
        <w:pStyle w:val="Text"/>
        <w:numPr>
          <w:ilvl w:val="0"/>
          <w:numId w:val="50"/>
        </w:numPr>
        <w:rPr>
          <w:b/>
          <w:bCs/>
        </w:rPr>
      </w:pPr>
      <w:r>
        <w:rPr>
          <w:b/>
          <w:bCs/>
          <w:lang w:val="en-ZA"/>
        </w:rPr>
        <w:t>4.5 V Battery pack</w:t>
      </w:r>
    </w:p>
    <w:p w14:paraId="03E4C9E2" w14:textId="0EFDE31C" w:rsidR="00982B93" w:rsidRDefault="00982B93" w:rsidP="00982B93">
      <w:pPr>
        <w:pStyle w:val="Text"/>
        <w:ind w:left="720" w:firstLine="0"/>
        <w:rPr>
          <w:lang w:val="en-ZA"/>
        </w:rPr>
      </w:pPr>
      <w:r>
        <w:rPr>
          <w:lang w:val="en-ZA"/>
        </w:rPr>
        <w:t>The battery pack supply power to the DC motor</w:t>
      </w:r>
    </w:p>
    <w:p w14:paraId="7B219A8C" w14:textId="26F8E0FA" w:rsidR="00982B93" w:rsidRDefault="00982B93" w:rsidP="00982B93">
      <w:pPr>
        <w:pStyle w:val="Text"/>
        <w:numPr>
          <w:ilvl w:val="0"/>
          <w:numId w:val="50"/>
        </w:numPr>
        <w:rPr>
          <w:b/>
          <w:bCs/>
        </w:rPr>
      </w:pPr>
      <w:r>
        <w:rPr>
          <w:b/>
          <w:bCs/>
        </w:rPr>
        <w:t>Dry-ice pieces in a container</w:t>
      </w:r>
    </w:p>
    <w:p w14:paraId="16CBC5D4" w14:textId="2DA4F3AD" w:rsidR="00982B93" w:rsidRPr="00982B93" w:rsidRDefault="00982B93" w:rsidP="00982B93">
      <w:pPr>
        <w:pStyle w:val="Text"/>
        <w:ind w:left="720" w:firstLine="0"/>
      </w:pPr>
      <w:r>
        <w:t xml:space="preserve">Several pieces of dry ice </w:t>
      </w:r>
      <w:r w:rsidR="008E23D9">
        <w:t>were</w:t>
      </w:r>
      <w:r>
        <w:t xml:space="preserve"> placed in a container</w:t>
      </w:r>
    </w:p>
    <w:p w14:paraId="42D400C7" w14:textId="2AD6A457" w:rsidR="00982B93" w:rsidRPr="00164B83" w:rsidRDefault="00982B93" w:rsidP="00982B93">
      <w:pPr>
        <w:pStyle w:val="Text"/>
        <w:numPr>
          <w:ilvl w:val="0"/>
          <w:numId w:val="50"/>
        </w:numPr>
        <w:rPr>
          <w:b/>
          <w:bCs/>
        </w:rPr>
      </w:pPr>
      <w:r>
        <w:rPr>
          <w:b/>
          <w:bCs/>
          <w:lang w:val="en-ZA"/>
        </w:rPr>
        <w:t>DC Motor</w:t>
      </w:r>
    </w:p>
    <w:p w14:paraId="5A2E9D38" w14:textId="05C4BDD3" w:rsidR="00982B93" w:rsidRDefault="00982B93" w:rsidP="00982B93">
      <w:pPr>
        <w:pStyle w:val="Text"/>
        <w:ind w:left="720" w:firstLine="0"/>
        <w:rPr>
          <w:lang w:val="en-ZA"/>
        </w:rPr>
      </w:pPr>
      <w:r>
        <w:rPr>
          <w:lang w:val="en-ZA"/>
        </w:rPr>
        <w:t>DC Motor</w:t>
      </w:r>
      <w:r w:rsidR="0028033B">
        <w:rPr>
          <w:lang w:val="en-ZA"/>
        </w:rPr>
        <w:t>, attached to the frame (</w:t>
      </w:r>
      <w:r w:rsidR="0028033B" w:rsidRPr="0028033B">
        <w:rPr>
          <w:b/>
          <w:bCs/>
          <w:lang w:val="en-ZA"/>
        </w:rPr>
        <w:t>G</w:t>
      </w:r>
      <w:r w:rsidR="0028033B">
        <w:rPr>
          <w:lang w:val="en-ZA"/>
        </w:rPr>
        <w:t>)</w:t>
      </w:r>
      <w:r>
        <w:rPr>
          <w:lang w:val="en-ZA"/>
        </w:rPr>
        <w:t xml:space="preserve"> was placed so that an attached propeller (</w:t>
      </w:r>
      <w:r w:rsidRPr="00982B93">
        <w:rPr>
          <w:b/>
          <w:bCs/>
          <w:lang w:val="en-ZA"/>
        </w:rPr>
        <w:t>E</w:t>
      </w:r>
      <w:r>
        <w:rPr>
          <w:lang w:val="en-ZA"/>
        </w:rPr>
        <w:t>) will face the dry ice</w:t>
      </w:r>
    </w:p>
    <w:p w14:paraId="5B7A5A81" w14:textId="0B07211A" w:rsidR="00982B93" w:rsidRPr="00164B83" w:rsidRDefault="0028033B" w:rsidP="00982B93">
      <w:pPr>
        <w:pStyle w:val="Text"/>
        <w:numPr>
          <w:ilvl w:val="0"/>
          <w:numId w:val="50"/>
        </w:numPr>
        <w:rPr>
          <w:b/>
          <w:bCs/>
        </w:rPr>
      </w:pPr>
      <w:r>
        <w:rPr>
          <w:b/>
          <w:bCs/>
          <w:lang w:val="en-ZA"/>
        </w:rPr>
        <w:t>Ejected d</w:t>
      </w:r>
      <w:r w:rsidR="00982B93">
        <w:rPr>
          <w:b/>
          <w:bCs/>
          <w:lang w:val="en-ZA"/>
        </w:rPr>
        <w:t>ry ice vapour</w:t>
      </w:r>
    </w:p>
    <w:p w14:paraId="7FEEF23C" w14:textId="059FFE75" w:rsidR="00982B93" w:rsidRDefault="0028033B" w:rsidP="00982B93">
      <w:pPr>
        <w:pStyle w:val="Text"/>
        <w:ind w:left="720" w:firstLine="0"/>
        <w:rPr>
          <w:lang w:val="en-ZA"/>
        </w:rPr>
      </w:pPr>
      <w:r>
        <w:rPr>
          <w:lang w:val="en-ZA"/>
        </w:rPr>
        <w:t xml:space="preserve">Ejected dry-ice vapour via </w:t>
      </w:r>
      <w:r w:rsidR="00982B93">
        <w:rPr>
          <w:lang w:val="en-ZA"/>
        </w:rPr>
        <w:t xml:space="preserve">the motor </w:t>
      </w:r>
      <w:r>
        <w:rPr>
          <w:lang w:val="en-ZA"/>
        </w:rPr>
        <w:t>propeller.</w:t>
      </w:r>
    </w:p>
    <w:p w14:paraId="255560DA" w14:textId="0C1F3A15" w:rsidR="00982B93" w:rsidRPr="004D1DB6" w:rsidRDefault="00982B93" w:rsidP="00982B93">
      <w:pPr>
        <w:pStyle w:val="Text"/>
        <w:numPr>
          <w:ilvl w:val="0"/>
          <w:numId w:val="50"/>
        </w:numPr>
        <w:rPr>
          <w:b/>
          <w:bCs/>
        </w:rPr>
      </w:pPr>
      <w:r w:rsidRPr="004D1DB6">
        <w:rPr>
          <w:b/>
          <w:bCs/>
          <w:lang w:val="en-ZA"/>
        </w:rPr>
        <w:t>Model</w:t>
      </w:r>
      <w:proofErr w:type="gramStart"/>
      <w:r w:rsidRPr="004D1DB6">
        <w:rPr>
          <w:b/>
          <w:bCs/>
          <w:lang w:val="en-ZA"/>
        </w:rPr>
        <w:t>#:R</w:t>
      </w:r>
      <w:proofErr w:type="gramEnd"/>
      <w:r w:rsidRPr="004D1DB6">
        <w:rPr>
          <w:b/>
          <w:bCs/>
          <w:lang w:val="en-ZA"/>
        </w:rPr>
        <w:t xml:space="preserve">38-BL-PC </w:t>
      </w:r>
      <w:proofErr w:type="spellStart"/>
      <w:r w:rsidRPr="004D1DB6">
        <w:rPr>
          <w:b/>
          <w:bCs/>
          <w:lang w:val="en-ZA"/>
        </w:rPr>
        <w:t>HeadsUp</w:t>
      </w:r>
      <w:proofErr w:type="spellEnd"/>
      <w:r w:rsidRPr="004D1DB6">
        <w:rPr>
          <w:b/>
          <w:bCs/>
          <w:lang w:val="en-ZA"/>
        </w:rPr>
        <w:t xml:space="preserve"> Racing Prop R38 (2CW+2CCW)-Poly Carbonate</w:t>
      </w:r>
    </w:p>
    <w:p w14:paraId="49525FC2" w14:textId="353A5FC3" w:rsidR="00982B93" w:rsidRPr="00982B93" w:rsidRDefault="00982B93" w:rsidP="00982B93">
      <w:pPr>
        <w:pStyle w:val="Text"/>
        <w:ind w:left="720" w:firstLine="0"/>
      </w:pPr>
      <w:r>
        <w:t>Propeller attached to the DC Motor (</w:t>
      </w:r>
      <w:r w:rsidRPr="00982B93">
        <w:rPr>
          <w:b/>
          <w:bCs/>
        </w:rPr>
        <w:t>C</w:t>
      </w:r>
      <w:r>
        <w:t>)</w:t>
      </w:r>
    </w:p>
    <w:p w14:paraId="7744CFE9" w14:textId="5D0F4D71" w:rsidR="00982B93" w:rsidRPr="00164B83" w:rsidRDefault="0028033B" w:rsidP="00982B93">
      <w:pPr>
        <w:pStyle w:val="Text"/>
        <w:numPr>
          <w:ilvl w:val="0"/>
          <w:numId w:val="50"/>
        </w:numPr>
        <w:rPr>
          <w:b/>
          <w:bCs/>
        </w:rPr>
      </w:pPr>
      <w:r>
        <w:rPr>
          <w:b/>
          <w:bCs/>
          <w:lang w:val="en-ZA"/>
        </w:rPr>
        <w:t>Shaft</w:t>
      </w:r>
    </w:p>
    <w:p w14:paraId="25E91A1A" w14:textId="3DC5706A" w:rsidR="00982B93" w:rsidRDefault="0028033B" w:rsidP="00982B93">
      <w:pPr>
        <w:pStyle w:val="Text"/>
        <w:ind w:left="720" w:firstLine="0"/>
        <w:rPr>
          <w:lang w:val="en-ZA"/>
        </w:rPr>
      </w:pPr>
      <w:r>
        <w:rPr>
          <w:lang w:val="en-ZA"/>
        </w:rPr>
        <w:t xml:space="preserve">Shaft with a length of 20 cm </w:t>
      </w:r>
      <w:r w:rsidR="002025B0">
        <w:rPr>
          <w:lang w:val="en-ZA"/>
        </w:rPr>
        <w:t>attached to the frame</w:t>
      </w:r>
      <w:r w:rsidR="00580AF0">
        <w:rPr>
          <w:lang w:val="en-ZA"/>
        </w:rPr>
        <w:t xml:space="preserve"> (</w:t>
      </w:r>
      <w:r w:rsidR="00580AF0" w:rsidRPr="0028033B">
        <w:rPr>
          <w:b/>
          <w:bCs/>
          <w:lang w:val="en-ZA"/>
        </w:rPr>
        <w:t>G</w:t>
      </w:r>
      <w:r w:rsidR="00580AF0">
        <w:rPr>
          <w:lang w:val="en-ZA"/>
        </w:rPr>
        <w:t>)</w:t>
      </w:r>
      <w:r>
        <w:rPr>
          <w:lang w:val="en-ZA"/>
        </w:rPr>
        <w:t xml:space="preserve">. </w:t>
      </w:r>
    </w:p>
    <w:p w14:paraId="7A9B260B" w14:textId="5641445F" w:rsidR="00982B93" w:rsidRPr="00164B83" w:rsidRDefault="0028033B" w:rsidP="00982B93">
      <w:pPr>
        <w:pStyle w:val="Text"/>
        <w:numPr>
          <w:ilvl w:val="0"/>
          <w:numId w:val="50"/>
        </w:numPr>
        <w:rPr>
          <w:b/>
          <w:bCs/>
        </w:rPr>
      </w:pPr>
      <w:r>
        <w:rPr>
          <w:b/>
          <w:bCs/>
          <w:lang w:val="en-ZA"/>
        </w:rPr>
        <w:t>Frame</w:t>
      </w:r>
    </w:p>
    <w:p w14:paraId="2D0F6297" w14:textId="2C2505D2" w:rsidR="00982B93" w:rsidRDefault="00E94E26" w:rsidP="00982B93">
      <w:pPr>
        <w:pStyle w:val="Text"/>
        <w:ind w:left="720" w:firstLine="0"/>
        <w:rPr>
          <w:lang w:val="en-ZA"/>
        </w:rPr>
      </w:pPr>
      <w:r w:rsidRPr="00E94E26">
        <w:rPr>
          <w:lang w:val="en-ZA"/>
        </w:rPr>
        <w:lastRenderedPageBreak/>
        <w:t>The frame is attached to a stand (</w:t>
      </w:r>
      <w:r w:rsidRPr="00E94E26">
        <w:rPr>
          <w:b/>
          <w:bCs/>
          <w:lang w:val="en-ZA"/>
        </w:rPr>
        <w:t>I</w:t>
      </w:r>
      <w:r w:rsidRPr="00E94E26">
        <w:rPr>
          <w:lang w:val="en-ZA"/>
        </w:rPr>
        <w:t>) via a bearing</w:t>
      </w:r>
      <w:r w:rsidR="008E23D9">
        <w:rPr>
          <w:lang w:val="en-ZA"/>
        </w:rPr>
        <w:t>.</w:t>
      </w:r>
    </w:p>
    <w:p w14:paraId="42461897" w14:textId="5CD57CF5" w:rsidR="00982B93" w:rsidRPr="00164B83" w:rsidRDefault="00FF0C0A" w:rsidP="00982B93">
      <w:pPr>
        <w:pStyle w:val="Text"/>
        <w:numPr>
          <w:ilvl w:val="0"/>
          <w:numId w:val="50"/>
        </w:numPr>
        <w:rPr>
          <w:b/>
          <w:bCs/>
        </w:rPr>
      </w:pPr>
      <w:r>
        <w:rPr>
          <w:b/>
          <w:bCs/>
          <w:lang w:val="en-ZA"/>
        </w:rPr>
        <w:t>Plastic container</w:t>
      </w:r>
    </w:p>
    <w:p w14:paraId="162A3B9D" w14:textId="535B1ABF" w:rsidR="00982B93" w:rsidRDefault="00982B93" w:rsidP="00982B93">
      <w:pPr>
        <w:pStyle w:val="Text"/>
        <w:ind w:left="720" w:firstLine="0"/>
        <w:rPr>
          <w:lang w:val="en-ZA"/>
        </w:rPr>
      </w:pPr>
      <w:r>
        <w:rPr>
          <w:lang w:val="en-ZA"/>
        </w:rPr>
        <w:t xml:space="preserve">The </w:t>
      </w:r>
      <w:r w:rsidR="008E23D9">
        <w:rPr>
          <w:lang w:val="en-ZA"/>
        </w:rPr>
        <w:t>p</w:t>
      </w:r>
      <w:r w:rsidR="00FF0C0A">
        <w:rPr>
          <w:lang w:val="en-ZA"/>
        </w:rPr>
        <w:t xml:space="preserve">lastic container is </w:t>
      </w:r>
      <w:r w:rsidR="004272DA">
        <w:rPr>
          <w:lang w:val="en-ZA"/>
        </w:rPr>
        <w:t>used</w:t>
      </w:r>
      <w:r w:rsidR="00FF0C0A">
        <w:rPr>
          <w:lang w:val="en-ZA"/>
        </w:rPr>
        <w:t xml:space="preserve"> to limit the influence of the surrounding airflow</w:t>
      </w:r>
      <w:r w:rsidR="008E23D9">
        <w:rPr>
          <w:lang w:val="en-ZA"/>
        </w:rPr>
        <w:t>.</w:t>
      </w:r>
    </w:p>
    <w:p w14:paraId="6D3DB8F2" w14:textId="13AD47DA" w:rsidR="00982B93" w:rsidRPr="00164B83" w:rsidRDefault="00AC26EA" w:rsidP="00982B93">
      <w:pPr>
        <w:pStyle w:val="Text"/>
        <w:numPr>
          <w:ilvl w:val="0"/>
          <w:numId w:val="50"/>
        </w:numPr>
        <w:rPr>
          <w:b/>
          <w:bCs/>
        </w:rPr>
      </w:pPr>
      <w:r>
        <w:rPr>
          <w:b/>
          <w:bCs/>
          <w:lang w:val="en-ZA"/>
        </w:rPr>
        <w:t>Stand</w:t>
      </w:r>
    </w:p>
    <w:p w14:paraId="44A3AC8C" w14:textId="2BA68D72" w:rsidR="00982B93" w:rsidRPr="008E23D9" w:rsidRDefault="00982B93" w:rsidP="008E23D9">
      <w:pPr>
        <w:pStyle w:val="Text"/>
        <w:ind w:left="720" w:firstLine="0"/>
        <w:rPr>
          <w:lang w:val="en-ZA"/>
        </w:rPr>
      </w:pPr>
      <w:r>
        <w:rPr>
          <w:lang w:val="en-ZA"/>
        </w:rPr>
        <w:t xml:space="preserve">The </w:t>
      </w:r>
      <w:r w:rsidR="008E23D9">
        <w:rPr>
          <w:lang w:val="en-ZA"/>
        </w:rPr>
        <w:t xml:space="preserve">stand </w:t>
      </w:r>
      <w:proofErr w:type="gramStart"/>
      <w:r w:rsidR="008E23D9">
        <w:rPr>
          <w:lang w:val="en-ZA"/>
        </w:rPr>
        <w:t>is located in</w:t>
      </w:r>
      <w:proofErr w:type="gramEnd"/>
      <w:r w:rsidR="008E23D9">
        <w:rPr>
          <w:lang w:val="en-ZA"/>
        </w:rPr>
        <w:t xml:space="preserve"> the middle of the container and hosting the frame, which can rotate via a bearing.</w:t>
      </w:r>
    </w:p>
    <w:p w14:paraId="1DA7164F" w14:textId="77777777" w:rsidR="00314FD0" w:rsidRDefault="00314FD0" w:rsidP="00314FD0">
      <w:pPr>
        <w:pStyle w:val="Caption"/>
        <w:jc w:val="center"/>
      </w:pPr>
    </w:p>
    <w:p w14:paraId="279F98B9" w14:textId="77777777" w:rsidR="00314FD0" w:rsidRDefault="00314FD0" w:rsidP="00314FD0">
      <w:pPr>
        <w:pStyle w:val="Caption"/>
        <w:jc w:val="center"/>
      </w:pPr>
    </w:p>
    <w:p w14:paraId="5618DD8C" w14:textId="2C8DB37D" w:rsidR="00314FD0" w:rsidRDefault="00314FD0" w:rsidP="00314FD0">
      <w:pPr>
        <w:pStyle w:val="Caption"/>
        <w:jc w:val="center"/>
      </w:pPr>
      <w:r w:rsidRPr="00915ED9">
        <w:rPr>
          <w:noProof/>
          <w:color w:val="FF0000"/>
        </w:rPr>
        <w:drawing>
          <wp:inline distT="0" distB="0" distL="0" distR="0" wp14:anchorId="532B9BCC" wp14:editId="7AE078C1">
            <wp:extent cx="3628640" cy="28037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628640" cy="2803791"/>
                    </a:xfrm>
                    <a:prstGeom prst="rect">
                      <a:avLst/>
                    </a:prstGeom>
                    <a:noFill/>
                    <a:ln>
                      <a:noFill/>
                    </a:ln>
                  </pic:spPr>
                </pic:pic>
              </a:graphicData>
            </a:graphic>
          </wp:inline>
        </w:drawing>
      </w:r>
    </w:p>
    <w:p w14:paraId="1A2983E2" w14:textId="57D8856F" w:rsidR="00314FD0" w:rsidRDefault="00314FD0" w:rsidP="00314FD0">
      <w:pPr>
        <w:pStyle w:val="Caption"/>
        <w:jc w:val="center"/>
      </w:pPr>
      <w:r w:rsidRPr="00E31146">
        <w:t xml:space="preserve">Fig. </w:t>
      </w:r>
      <w:r>
        <w:rPr>
          <w:noProof/>
        </w:rPr>
        <w:t>2</w:t>
      </w:r>
      <w:r w:rsidR="00704BA1">
        <w:rPr>
          <w:noProof/>
        </w:rPr>
        <w:t>2</w:t>
      </w:r>
      <w:r w:rsidRPr="00E31146">
        <w:tab/>
      </w:r>
      <w:r>
        <w:t>Components of device (</w:t>
      </w:r>
      <w:r w:rsidRPr="00645585">
        <w:rPr>
          <w:color w:val="FF0000"/>
        </w:rPr>
        <w:t xml:space="preserve">add basin </w:t>
      </w:r>
      <w:r>
        <w:rPr>
          <w:color w:val="FF0000"/>
        </w:rPr>
        <w:t>description; Change fonts</w:t>
      </w:r>
      <w:r>
        <w:t>)</w:t>
      </w:r>
    </w:p>
    <w:p w14:paraId="07E6B18B" w14:textId="77777777" w:rsidR="00982B93" w:rsidRPr="00915ED9" w:rsidRDefault="00982B93" w:rsidP="00695860">
      <w:pPr>
        <w:pStyle w:val="Text"/>
        <w:ind w:left="720" w:firstLine="0"/>
        <w:rPr>
          <w:color w:val="FF0000"/>
        </w:rPr>
      </w:pPr>
    </w:p>
    <w:p w14:paraId="3741A299" w14:textId="77777777" w:rsidR="00695860" w:rsidRPr="00982B93" w:rsidRDefault="00695860" w:rsidP="00740AD5">
      <w:pPr>
        <w:pStyle w:val="Text"/>
        <w:ind w:left="288" w:firstLine="0"/>
        <w:rPr>
          <w:b/>
          <w:bCs/>
        </w:rPr>
      </w:pPr>
      <w:r w:rsidRPr="00982B93">
        <w:rPr>
          <w:b/>
          <w:bCs/>
        </w:rPr>
        <w:t>Experimental Setup</w:t>
      </w:r>
    </w:p>
    <w:p w14:paraId="6C078805" w14:textId="6DC5FFAE" w:rsidR="00695860" w:rsidRPr="002B6EC4" w:rsidRDefault="00740AD5" w:rsidP="00740AD5">
      <w:pPr>
        <w:pStyle w:val="Text"/>
        <w:ind w:left="288" w:firstLine="0"/>
      </w:pPr>
      <w:r w:rsidRPr="002B6EC4">
        <w:tab/>
      </w:r>
      <w:r w:rsidR="00695860" w:rsidRPr="002B6EC4">
        <w:t xml:space="preserve">The </w:t>
      </w:r>
      <w:r w:rsidR="007D43B4">
        <w:t>artifact</w:t>
      </w:r>
      <w:r w:rsidR="00695860" w:rsidRPr="002B6EC4">
        <w:t xml:space="preserve"> was put in a large circular plastic </w:t>
      </w:r>
      <w:r w:rsidR="008D147B">
        <w:t>container</w:t>
      </w:r>
      <w:r w:rsidR="00FF0C0A">
        <w:t xml:space="preserve"> and a room where ventilation was restricted during the experiment.</w:t>
      </w:r>
      <w:r w:rsidR="00695860" w:rsidRPr="002B6EC4">
        <w:t xml:space="preserve"> Dry ice was put in-front of a </w:t>
      </w:r>
      <w:r w:rsidR="00CC0F06" w:rsidRPr="002B6EC4">
        <w:t>thruster (</w:t>
      </w:r>
      <w:r w:rsidR="00695860" w:rsidRPr="002B6EC4">
        <w:t>propeller</w:t>
      </w:r>
      <w:r w:rsidR="00CC0F06" w:rsidRPr="002B6EC4">
        <w:t xml:space="preserve"> with motor)</w:t>
      </w:r>
      <w:r w:rsidR="007D43B4">
        <w:t>.</w:t>
      </w:r>
    </w:p>
    <w:p w14:paraId="77FA09BF" w14:textId="1A33B658" w:rsidR="00695860" w:rsidRPr="002B6EC4" w:rsidRDefault="00695860" w:rsidP="00740AD5">
      <w:pPr>
        <w:pStyle w:val="Text"/>
        <w:ind w:left="288" w:firstLine="0"/>
      </w:pPr>
      <w:r w:rsidRPr="002B6EC4">
        <w:t xml:space="preserve">which then eject the dry ice vapor. Fig. </w:t>
      </w:r>
      <w:r w:rsidR="000C0FD8" w:rsidRPr="002B6EC4">
        <w:t>2</w:t>
      </w:r>
      <w:r w:rsidR="00704BA1">
        <w:t>2</w:t>
      </w:r>
      <w:r w:rsidRPr="002B6EC4">
        <w:t xml:space="preserve"> shows the device</w:t>
      </w:r>
      <w:r w:rsidR="00CC0F06" w:rsidRPr="002B6EC4">
        <w:t xml:space="preserve"> stationary (the device is not rotating), with the thruster spinning. T</w:t>
      </w:r>
      <w:r w:rsidRPr="002B6EC4">
        <w:t xml:space="preserve">he fluid being ejected </w:t>
      </w:r>
      <w:r w:rsidR="00CC0F06" w:rsidRPr="002B6EC4">
        <w:t xml:space="preserve">is </w:t>
      </w:r>
      <w:r w:rsidRPr="002B6EC4">
        <w:t>in a straight line behind the propeller</w:t>
      </w:r>
      <w:r w:rsidR="007D43B4">
        <w:t>.</w:t>
      </w:r>
    </w:p>
    <w:p w14:paraId="4E54CDCF" w14:textId="1AD11A7A" w:rsidR="00695860" w:rsidRPr="002B6EC4" w:rsidRDefault="00695860" w:rsidP="00740AD5">
      <w:pPr>
        <w:pStyle w:val="Text"/>
        <w:ind w:left="288" w:firstLine="0"/>
      </w:pPr>
      <w:r w:rsidRPr="002B6EC4">
        <w:t>The shaft is then hand propelled</w:t>
      </w:r>
      <w:r w:rsidR="00425B33" w:rsidRPr="002B6EC4">
        <w:t xml:space="preserve">, anti-clockwise, </w:t>
      </w:r>
      <w:r w:rsidRPr="002B6EC4">
        <w:t xml:space="preserve">while the </w:t>
      </w:r>
      <w:r w:rsidR="00C104C1" w:rsidRPr="002B6EC4">
        <w:t>thruster’s propeller</w:t>
      </w:r>
      <w:r w:rsidRPr="002B6EC4">
        <w:t xml:space="preserve"> is </w:t>
      </w:r>
      <w:r w:rsidR="00C104C1" w:rsidRPr="002B6EC4">
        <w:t xml:space="preserve">spinning </w:t>
      </w:r>
      <w:r w:rsidRPr="002B6EC4">
        <w:t xml:space="preserve">to show how the fluid curve behind the propeller and the effect of that can be observed in </w:t>
      </w:r>
      <w:r w:rsidR="003A19E7" w:rsidRPr="002B6EC4">
        <w:t xml:space="preserve">Fig. </w:t>
      </w:r>
      <w:r w:rsidR="00704BA1">
        <w:t>23</w:t>
      </w:r>
      <w:r w:rsidR="003A19E7" w:rsidRPr="002B6EC4">
        <w:t xml:space="preserve"> </w:t>
      </w:r>
      <w:r w:rsidRPr="002B6EC4">
        <w:t xml:space="preserve">and </w:t>
      </w:r>
      <w:r w:rsidR="003A19E7" w:rsidRPr="002B6EC4">
        <w:t xml:space="preserve">Fig. </w:t>
      </w:r>
      <w:r w:rsidR="00704BA1">
        <w:t>24</w:t>
      </w:r>
      <w:r w:rsidRPr="002B6EC4">
        <w:t xml:space="preserve"> below.</w:t>
      </w:r>
    </w:p>
    <w:p w14:paraId="7BAFF497" w14:textId="77777777" w:rsidR="008D147B" w:rsidRDefault="008D147B" w:rsidP="003A19E7">
      <w:pPr>
        <w:pStyle w:val="Text"/>
      </w:pPr>
    </w:p>
    <w:p w14:paraId="69BC53E0" w14:textId="7314AFFA" w:rsidR="003A19E7" w:rsidRPr="008D147B" w:rsidRDefault="003A19E7" w:rsidP="003A19E7">
      <w:pPr>
        <w:pStyle w:val="Text"/>
        <w:rPr>
          <w:b/>
          <w:bCs/>
        </w:rPr>
      </w:pPr>
      <w:r w:rsidRPr="008D147B">
        <w:rPr>
          <w:b/>
          <w:bCs/>
        </w:rPr>
        <w:t>Limitations</w:t>
      </w:r>
    </w:p>
    <w:p w14:paraId="49AB535A" w14:textId="6BA2394B" w:rsidR="003A19E7" w:rsidRPr="002B6EC4" w:rsidRDefault="003A19E7" w:rsidP="004964C9">
      <w:pPr>
        <w:pStyle w:val="Text"/>
        <w:ind w:left="284"/>
      </w:pPr>
      <w:r w:rsidRPr="002B6EC4">
        <w:lastRenderedPageBreak/>
        <w:tab/>
      </w:r>
      <w:r w:rsidR="00DA5460" w:rsidRPr="002B6EC4">
        <w:t xml:space="preserve">The </w:t>
      </w:r>
      <w:r w:rsidR="00A4527D" w:rsidRPr="002B6EC4">
        <w:t>view of how fluid is curved while the device is being rotated</w:t>
      </w:r>
      <w:r w:rsidR="00DA5460" w:rsidRPr="002B6EC4">
        <w:t xml:space="preserve"> are limited by the amount of dry ice place on the device</w:t>
      </w:r>
      <w:r w:rsidR="00A4527D" w:rsidRPr="002B6EC4">
        <w:t>. Spinning</w:t>
      </w:r>
      <w:r w:rsidR="00DA5460" w:rsidRPr="002B6EC4">
        <w:t xml:space="preserve"> the device</w:t>
      </w:r>
      <w:r w:rsidR="00A4527D" w:rsidRPr="002B6EC4">
        <w:t xml:space="preserve"> by hand only allow the device to reach a low RPM. </w:t>
      </w:r>
    </w:p>
    <w:p w14:paraId="6439BF9C" w14:textId="77777777" w:rsidR="00740AD5" w:rsidRPr="00915ED9" w:rsidRDefault="00740AD5" w:rsidP="004964C9">
      <w:pPr>
        <w:pStyle w:val="Text"/>
        <w:ind w:firstLine="0"/>
        <w:rPr>
          <w:color w:val="FF0000"/>
        </w:rPr>
      </w:pPr>
    </w:p>
    <w:p w14:paraId="26686DEB" w14:textId="7112404D" w:rsidR="00695860" w:rsidRPr="004964C9" w:rsidRDefault="00695860" w:rsidP="00740AD5">
      <w:pPr>
        <w:pStyle w:val="Text"/>
        <w:ind w:left="288" w:firstLine="0"/>
        <w:rPr>
          <w:b/>
          <w:bCs/>
        </w:rPr>
      </w:pPr>
      <w:r w:rsidRPr="004964C9">
        <w:rPr>
          <w:b/>
          <w:bCs/>
        </w:rPr>
        <w:t>Results</w:t>
      </w:r>
    </w:p>
    <w:p w14:paraId="0F4DA38B" w14:textId="6A8645D4" w:rsidR="00695860" w:rsidRPr="004964C9" w:rsidRDefault="00695860" w:rsidP="00740AD5">
      <w:pPr>
        <w:pStyle w:val="Text"/>
        <w:ind w:left="288" w:firstLine="0"/>
      </w:pPr>
      <w:r w:rsidRPr="004964C9">
        <w:t xml:space="preserve">In Fig. </w:t>
      </w:r>
      <w:r w:rsidR="00704BA1">
        <w:t>23</w:t>
      </w:r>
      <w:r w:rsidRPr="004964C9">
        <w:t xml:space="preserve"> and Fig. </w:t>
      </w:r>
      <w:r w:rsidR="00704BA1">
        <w:t>24</w:t>
      </w:r>
      <w:r w:rsidRPr="004964C9">
        <w:t xml:space="preserve"> below, it can be observed that the dry ice has been curved when </w:t>
      </w:r>
      <w:r w:rsidR="00DA5460" w:rsidRPr="004964C9">
        <w:t>ejected by</w:t>
      </w:r>
      <w:r w:rsidRPr="004964C9">
        <w:t xml:space="preserve"> the propeller. See the arrows pointing to the area where the fluid is being ejected</w:t>
      </w:r>
    </w:p>
    <w:p w14:paraId="3087D6CD" w14:textId="77777777" w:rsidR="00695860" w:rsidRPr="00915ED9" w:rsidRDefault="00695860" w:rsidP="00695860">
      <w:pPr>
        <w:jc w:val="center"/>
        <w:rPr>
          <w:color w:val="FF0000"/>
        </w:rPr>
      </w:pPr>
      <w:r w:rsidRPr="00915ED9">
        <w:rPr>
          <w:noProof/>
          <w:color w:val="FF0000"/>
        </w:rPr>
        <w:drawing>
          <wp:inline distT="0" distB="0" distL="0" distR="0" wp14:anchorId="5D74715A" wp14:editId="69EF4BF8">
            <wp:extent cx="4133509" cy="2324624"/>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133509" cy="2324624"/>
                    </a:xfrm>
                    <a:prstGeom prst="rect">
                      <a:avLst/>
                    </a:prstGeom>
                    <a:noFill/>
                    <a:ln>
                      <a:noFill/>
                    </a:ln>
                  </pic:spPr>
                </pic:pic>
              </a:graphicData>
            </a:graphic>
          </wp:inline>
        </w:drawing>
      </w:r>
    </w:p>
    <w:p w14:paraId="66483F00" w14:textId="3845E705" w:rsidR="00695860" w:rsidRPr="004964C9" w:rsidRDefault="00695860" w:rsidP="00695860">
      <w:pPr>
        <w:pStyle w:val="Caption"/>
        <w:jc w:val="center"/>
      </w:pPr>
      <w:r w:rsidRPr="004964C9">
        <w:t xml:space="preserve">Fig. </w:t>
      </w:r>
      <w:r w:rsidR="00704BA1">
        <w:rPr>
          <w:noProof/>
        </w:rPr>
        <w:t>23</w:t>
      </w:r>
      <w:r w:rsidRPr="004964C9">
        <w:tab/>
        <w:t>The arrow point to a black line around the ejected dry ice fluid</w:t>
      </w:r>
    </w:p>
    <w:p w14:paraId="7CA5DC9B" w14:textId="77777777" w:rsidR="00695860" w:rsidRPr="00915ED9" w:rsidRDefault="00695860" w:rsidP="00695860">
      <w:pPr>
        <w:rPr>
          <w:color w:val="FF0000"/>
        </w:rPr>
      </w:pPr>
    </w:p>
    <w:p w14:paraId="020D1EF2" w14:textId="77777777" w:rsidR="00695860" w:rsidRPr="00915ED9" w:rsidRDefault="00695860" w:rsidP="00695860">
      <w:pPr>
        <w:jc w:val="center"/>
        <w:rPr>
          <w:color w:val="FF0000"/>
        </w:rPr>
      </w:pPr>
      <w:r w:rsidRPr="00915ED9">
        <w:rPr>
          <w:noProof/>
          <w:color w:val="FF0000"/>
        </w:rPr>
        <w:drawing>
          <wp:inline distT="0" distB="0" distL="0" distR="0" wp14:anchorId="06A04A4B" wp14:editId="1C424C27">
            <wp:extent cx="4133509" cy="2324624"/>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133509" cy="2324624"/>
                    </a:xfrm>
                    <a:prstGeom prst="rect">
                      <a:avLst/>
                    </a:prstGeom>
                    <a:noFill/>
                    <a:ln>
                      <a:noFill/>
                    </a:ln>
                  </pic:spPr>
                </pic:pic>
              </a:graphicData>
            </a:graphic>
          </wp:inline>
        </w:drawing>
      </w:r>
    </w:p>
    <w:p w14:paraId="4C68EE79" w14:textId="66A51BDF" w:rsidR="00695860" w:rsidRPr="004964C9" w:rsidRDefault="00695860" w:rsidP="00695860">
      <w:pPr>
        <w:pStyle w:val="Caption"/>
        <w:jc w:val="center"/>
      </w:pPr>
      <w:r w:rsidRPr="004964C9">
        <w:t xml:space="preserve">Fig. </w:t>
      </w:r>
      <w:r w:rsidR="00704BA1">
        <w:rPr>
          <w:noProof/>
        </w:rPr>
        <w:t>24</w:t>
      </w:r>
      <w:r w:rsidRPr="004964C9">
        <w:tab/>
        <w:t xml:space="preserve">Showing the above image in negative colors. </w:t>
      </w:r>
    </w:p>
    <w:p w14:paraId="3E4787C5" w14:textId="77777777" w:rsidR="00DA5460" w:rsidRPr="00915ED9" w:rsidRDefault="00197B4C" w:rsidP="00197B4C">
      <w:pPr>
        <w:pStyle w:val="Text"/>
        <w:ind w:left="288" w:firstLine="0"/>
        <w:rPr>
          <w:color w:val="FF0000"/>
        </w:rPr>
      </w:pPr>
      <w:r w:rsidRPr="00915ED9">
        <w:rPr>
          <w:color w:val="FF0000"/>
        </w:rPr>
        <w:tab/>
      </w:r>
    </w:p>
    <w:p w14:paraId="70917983" w14:textId="56C42836" w:rsidR="00695860" w:rsidRPr="004964C9" w:rsidRDefault="00695860" w:rsidP="00197B4C">
      <w:pPr>
        <w:pStyle w:val="Text"/>
        <w:ind w:left="288" w:firstLine="0"/>
        <w:rPr>
          <w:b/>
          <w:bCs/>
        </w:rPr>
      </w:pPr>
      <w:r w:rsidRPr="004964C9">
        <w:rPr>
          <w:b/>
          <w:bCs/>
        </w:rPr>
        <w:t>Discussion</w:t>
      </w:r>
    </w:p>
    <w:p w14:paraId="17EF9A77" w14:textId="579656EB" w:rsidR="00695860" w:rsidRPr="004964C9" w:rsidRDefault="00A01106" w:rsidP="00A01106">
      <w:pPr>
        <w:pStyle w:val="Text"/>
        <w:ind w:left="288" w:firstLine="0"/>
      </w:pPr>
      <w:r w:rsidRPr="004964C9">
        <w:lastRenderedPageBreak/>
        <w:tab/>
      </w:r>
      <w:r w:rsidR="00B659F6" w:rsidRPr="004964C9">
        <w:t xml:space="preserve">An observation </w:t>
      </w:r>
      <w:r w:rsidR="004964C9" w:rsidRPr="004964C9">
        <w:t>was</w:t>
      </w:r>
      <w:r w:rsidR="00B659F6" w:rsidRPr="004964C9">
        <w:t xml:space="preserve"> made </w:t>
      </w:r>
      <w:r w:rsidR="00695860" w:rsidRPr="004964C9">
        <w:t xml:space="preserve">when there is no rotation, the fluid is ejected in a straight-line as </w:t>
      </w:r>
      <w:r w:rsidR="00B659F6" w:rsidRPr="004964C9">
        <w:t>shown</w:t>
      </w:r>
      <w:r w:rsidR="00695860" w:rsidRPr="004964C9">
        <w:t xml:space="preserve"> in Fig.</w:t>
      </w:r>
      <w:r w:rsidR="00704BA1">
        <w:t xml:space="preserve"> </w:t>
      </w:r>
      <w:r w:rsidR="003A19E7" w:rsidRPr="004964C9">
        <w:t>2</w:t>
      </w:r>
      <w:r w:rsidR="00704BA1">
        <w:t>2</w:t>
      </w:r>
      <w:r w:rsidR="00695860" w:rsidRPr="004964C9">
        <w:t xml:space="preserve">. When the device is being rotated via the shaft, the fluid starts to curve as seen in </w:t>
      </w:r>
      <w:r w:rsidR="003A19E7" w:rsidRPr="004964C9">
        <w:t xml:space="preserve">Fig. </w:t>
      </w:r>
      <w:r w:rsidR="00704BA1">
        <w:t>23</w:t>
      </w:r>
      <w:r w:rsidR="00695860" w:rsidRPr="004964C9">
        <w:t xml:space="preserve"> and </w:t>
      </w:r>
      <w:r w:rsidR="003A19E7" w:rsidRPr="004964C9">
        <w:t>Fig.</w:t>
      </w:r>
      <w:r w:rsidR="00704BA1">
        <w:t xml:space="preserve"> 24</w:t>
      </w:r>
      <w:r w:rsidR="00695860" w:rsidRPr="004964C9">
        <w:t xml:space="preserve">. It was also observed that the faster the device rotates, the more the fluid </w:t>
      </w:r>
      <w:r w:rsidR="00A4527D" w:rsidRPr="004964C9">
        <w:t xml:space="preserve">is being </w:t>
      </w:r>
      <w:r w:rsidR="00695860" w:rsidRPr="004964C9">
        <w:t>curve</w:t>
      </w:r>
      <w:r w:rsidR="00A4527D" w:rsidRPr="004964C9">
        <w:t>d</w:t>
      </w:r>
      <w:r w:rsidR="00695860" w:rsidRPr="004964C9">
        <w:t>.</w:t>
      </w:r>
    </w:p>
    <w:p w14:paraId="60FD0337" w14:textId="77777777" w:rsidR="00A4527D" w:rsidRDefault="00A4527D" w:rsidP="00A01106">
      <w:pPr>
        <w:pStyle w:val="Text"/>
        <w:ind w:left="288" w:firstLine="0"/>
      </w:pPr>
    </w:p>
    <w:p w14:paraId="42CBEE3F" w14:textId="7ECBA721" w:rsidR="004B5C3E" w:rsidRDefault="00657FA5" w:rsidP="00CE3A81">
      <w:pPr>
        <w:pStyle w:val="Heading3"/>
        <w:spacing w:line="480" w:lineRule="auto"/>
      </w:pPr>
      <w:r>
        <w:t xml:space="preserve">Insight: </w:t>
      </w:r>
      <w:r w:rsidR="00FD3816" w:rsidRPr="00FD3816">
        <w:t xml:space="preserve">Curving of </w:t>
      </w:r>
      <w:r w:rsidR="00C877E6">
        <w:t>f</w:t>
      </w:r>
      <w:r w:rsidR="00FD3816" w:rsidRPr="00FD3816">
        <w:t xml:space="preserve">luid – </w:t>
      </w:r>
      <w:r w:rsidR="00C877E6">
        <w:t>t</w:t>
      </w:r>
      <w:r w:rsidR="00FD3816" w:rsidRPr="00FD3816">
        <w:t xml:space="preserve">hrusters on octagon frame </w:t>
      </w:r>
      <w:r w:rsidR="00042D6B">
        <w:t xml:space="preserve">and </w:t>
      </w:r>
      <w:r w:rsidR="00042D6B" w:rsidRPr="00FD3816">
        <w:t>thrusters</w:t>
      </w:r>
      <w:r w:rsidR="00FD3816" w:rsidRPr="00FD3816">
        <w:t xml:space="preserve"> on rods.</w:t>
      </w:r>
    </w:p>
    <w:p w14:paraId="64D48346" w14:textId="1A5A9581" w:rsidR="004B5C3E" w:rsidRPr="004B5C3E" w:rsidRDefault="00425B33" w:rsidP="00C877E6">
      <w:pPr>
        <w:pStyle w:val="Text"/>
        <w:ind w:firstLine="0"/>
      </w:pPr>
      <w:r>
        <w:tab/>
      </w:r>
      <w:r w:rsidR="00C877E6" w:rsidRPr="00C877E6">
        <w:t>Thrusters on the octagon</w:t>
      </w:r>
      <w:r w:rsidR="00A14022">
        <w:t xml:space="preserve"> frame</w:t>
      </w:r>
      <w:r w:rsidR="00C877E6" w:rsidRPr="00C877E6">
        <w:t xml:space="preserve"> produce </w:t>
      </w:r>
      <w:r w:rsidR="007F4240" w:rsidRPr="00C877E6">
        <w:t xml:space="preserve">forward propulsion </w:t>
      </w:r>
      <w:r w:rsidR="007F4240">
        <w:t>(</w:t>
      </w:r>
      <w:r w:rsidR="00C877E6" w:rsidRPr="00C877E6">
        <w:t>linear motion</w:t>
      </w:r>
      <w:r w:rsidR="007F4240">
        <w:t>)</w:t>
      </w:r>
      <w:r w:rsidR="00C877E6" w:rsidRPr="00C877E6">
        <w:t xml:space="preserve"> and thrusters on the rods produce rotational motion. Below follows a detailed discussion </w:t>
      </w:r>
      <w:r w:rsidR="00C3418B">
        <w:t xml:space="preserve">of </w:t>
      </w:r>
      <w:r w:rsidR="00C877E6" w:rsidRPr="00C877E6">
        <w:t>each</w:t>
      </w:r>
      <w:r w:rsidR="0081435C">
        <w:t>.</w:t>
      </w:r>
    </w:p>
    <w:p w14:paraId="30278BAB" w14:textId="329E3D52" w:rsidR="00FD3816" w:rsidRPr="00FD3816" w:rsidRDefault="001E7248" w:rsidP="00CE3A81">
      <w:pPr>
        <w:pStyle w:val="Heading3"/>
        <w:numPr>
          <w:ilvl w:val="1"/>
          <w:numId w:val="17"/>
        </w:numPr>
        <w:tabs>
          <w:tab w:val="clear" w:pos="1436"/>
          <w:tab w:val="num" w:pos="648"/>
        </w:tabs>
        <w:spacing w:line="480" w:lineRule="auto"/>
        <w:ind w:left="648"/>
      </w:pPr>
      <w:r w:rsidRPr="00DF5434">
        <w:t>Thrusters located on the octagon frame</w:t>
      </w:r>
    </w:p>
    <w:p w14:paraId="7B67F00E" w14:textId="38B3777C" w:rsidR="001E7248" w:rsidRDefault="00A01106" w:rsidP="004B5C3E">
      <w:pPr>
        <w:pStyle w:val="Text"/>
        <w:ind w:left="364" w:firstLine="0"/>
      </w:pPr>
      <w:r>
        <w:tab/>
      </w:r>
      <w:r w:rsidR="001E7248" w:rsidRPr="00552FF2">
        <w:t>Instead of ejecting fluid</w:t>
      </w:r>
      <w:r w:rsidR="000A3D40" w:rsidRPr="00552FF2">
        <w:t xml:space="preserve"> </w:t>
      </w:r>
      <w:r w:rsidR="001E7248" w:rsidRPr="00552FF2">
        <w:t>like rockets</w:t>
      </w:r>
      <w:r w:rsidR="00FE4002" w:rsidRPr="00552FF2">
        <w:t xml:space="preserve"> (or airplanes)</w:t>
      </w:r>
      <w:r w:rsidR="001E7248" w:rsidRPr="00552FF2">
        <w:t xml:space="preserve"> whereby the re-action force causes the rocket </w:t>
      </w:r>
      <w:r w:rsidR="009A5B37" w:rsidRPr="00552FF2">
        <w:t xml:space="preserve"> (or airplane) </w:t>
      </w:r>
      <w:r w:rsidR="001E7248" w:rsidRPr="00552FF2">
        <w:t>to propel forward with a straight angle to the ejected fluid</w:t>
      </w:r>
      <w:r w:rsidR="00EE11E7">
        <w:t xml:space="preserve"> </w:t>
      </w:r>
      <w:r w:rsidR="00EE11E7" w:rsidRPr="00552FF2">
        <w:t xml:space="preserve">(action force) </w:t>
      </w:r>
      <w:r w:rsidR="001E7248" w:rsidRPr="00552FF2">
        <w:t xml:space="preserve"> (See Fig. </w:t>
      </w:r>
      <w:r w:rsidR="00984E9E">
        <w:t>25</w:t>
      </w:r>
      <w:r w:rsidR="00DC7050" w:rsidRPr="00552FF2">
        <w:t xml:space="preserve"> </w:t>
      </w:r>
      <w:r w:rsidR="001E7248" w:rsidRPr="00552FF2">
        <w:t>B), the ejected fluid will</w:t>
      </w:r>
      <w:r w:rsidR="00112865" w:rsidRPr="00552FF2">
        <w:t xml:space="preserve"> displayed as</w:t>
      </w:r>
      <w:r w:rsidR="001E7248" w:rsidRPr="00552FF2">
        <w:t xml:space="preserve"> be</w:t>
      </w:r>
      <w:r w:rsidR="00112865" w:rsidRPr="00552FF2">
        <w:t>ing</w:t>
      </w:r>
      <w:r w:rsidR="001E7248" w:rsidRPr="00552FF2">
        <w:t xml:space="preserve"> curved at an obtuse angle in the opposite direction of the rotational motion</w:t>
      </w:r>
      <w:r w:rsidR="009A5B37" w:rsidRPr="00552FF2">
        <w:t xml:space="preserve"> </w:t>
      </w:r>
      <w:r w:rsidR="001E7248" w:rsidRPr="00552FF2">
        <w:t xml:space="preserve">of the </w:t>
      </w:r>
      <w:proofErr w:type="spellStart"/>
      <w:r w:rsidR="001E7248" w:rsidRPr="00552FF2">
        <w:t>droverbot</w:t>
      </w:r>
      <w:proofErr w:type="spellEnd"/>
      <w:r w:rsidR="00CB78DD" w:rsidRPr="00552FF2">
        <w:t xml:space="preserve">, </w:t>
      </w:r>
      <w:r w:rsidR="000222D2" w:rsidRPr="00552FF2">
        <w:t>continuously</w:t>
      </w:r>
      <w:r w:rsidR="00EE11E7">
        <w:t xml:space="preserve"> </w:t>
      </w:r>
      <w:r w:rsidR="00EE11E7" w:rsidRPr="00552FF2">
        <w:t xml:space="preserve">(See Fig. </w:t>
      </w:r>
      <w:r w:rsidR="006A5DD0">
        <w:t>25</w:t>
      </w:r>
      <w:r w:rsidR="00EE11E7" w:rsidRPr="00552FF2">
        <w:t xml:space="preserve"> A1 and A2</w:t>
      </w:r>
      <w:r w:rsidR="00EE11E7">
        <w:t xml:space="preserve"> - </w:t>
      </w:r>
      <w:r w:rsidR="00EE11E7" w:rsidRPr="00552FF2">
        <w:t>G)</w:t>
      </w:r>
      <w:r w:rsidR="001E7248" w:rsidRPr="00552FF2">
        <w:t xml:space="preserve">. Even thou the fluid is at an obtuse angle after leaving the blades of a thruster propeller, </w:t>
      </w:r>
      <w:r w:rsidR="00B0652D" w:rsidRPr="00552FF2">
        <w:t>forward propulsion</w:t>
      </w:r>
      <w:r w:rsidR="001E7248" w:rsidRPr="00552FF2">
        <w:t xml:space="preserve"> is still obtained by vector addition of a pair of thrusters that works together while the </w:t>
      </w:r>
      <w:proofErr w:type="spellStart"/>
      <w:r w:rsidR="001E7248" w:rsidRPr="00552FF2">
        <w:t>droverbot</w:t>
      </w:r>
      <w:proofErr w:type="spellEnd"/>
      <w:r w:rsidR="001E7248" w:rsidRPr="00552FF2">
        <w:t xml:space="preserve"> rotates in its entirety. (</w:t>
      </w:r>
      <w:r w:rsidR="00112865" w:rsidRPr="00552FF2">
        <w:t>See Fig.</w:t>
      </w:r>
      <w:r w:rsidR="005C115A">
        <w:t xml:space="preserve"> </w:t>
      </w:r>
      <w:r w:rsidR="006A5DD0">
        <w:t>25</w:t>
      </w:r>
      <w:r w:rsidR="00112865" w:rsidRPr="00552FF2">
        <w:t xml:space="preserve"> </w:t>
      </w:r>
      <w:r w:rsidR="00112865" w:rsidRPr="00552FF2">
        <w:sym w:font="Wingdings" w:char="F0E0"/>
      </w:r>
      <w:r w:rsidR="00112865" w:rsidRPr="00552FF2">
        <w:t>D1+D2; Also s</w:t>
      </w:r>
      <w:r w:rsidR="001E7248" w:rsidRPr="00552FF2">
        <w:t>ee Fig. 14 ab</w:t>
      </w:r>
      <w:r w:rsidR="006C07A1" w:rsidRPr="00552FF2">
        <w:t>ove on how a pair of thrusters on the octagon frame works together</w:t>
      </w:r>
      <w:r w:rsidR="001E7248" w:rsidRPr="00552FF2">
        <w:t>). The fluid is ejected in a straight angle behind the propeller but due to the rotation of the thrusters</w:t>
      </w:r>
      <w:r w:rsidR="00A14022" w:rsidRPr="00552FF2">
        <w:t xml:space="preserve"> on the octagon frame</w:t>
      </w:r>
      <w:r w:rsidR="001E7248" w:rsidRPr="00552FF2">
        <w:t xml:space="preserve">, after a </w:t>
      </w:r>
      <w:r w:rsidR="00CB78DD" w:rsidRPr="00552FF2">
        <w:t>few milli</w:t>
      </w:r>
      <w:r w:rsidR="001E7248" w:rsidRPr="00552FF2">
        <w:t xml:space="preserve"> second</w:t>
      </w:r>
      <w:r w:rsidR="00CB78DD" w:rsidRPr="00552FF2">
        <w:t>s</w:t>
      </w:r>
      <w:r w:rsidR="001E7248" w:rsidRPr="00552FF2">
        <w:t xml:space="preserve">, the fluid is being ejected at a different position. Therefore, the fluid ejected is not reinforced by more fluid to reach further at a straight angle behind the propeller. The ejected fluid will also collide with fluid that is largely at rest (See Fig. </w:t>
      </w:r>
      <w:r w:rsidR="006A5DD0">
        <w:t>25</w:t>
      </w:r>
      <w:r w:rsidR="00CF4017" w:rsidRPr="00552FF2">
        <w:t xml:space="preserve"> </w:t>
      </w:r>
      <w:r w:rsidR="001E7248" w:rsidRPr="00552FF2">
        <w:t xml:space="preserve">C) as the </w:t>
      </w:r>
      <w:proofErr w:type="spellStart"/>
      <w:r w:rsidR="001E7248" w:rsidRPr="00552FF2">
        <w:t>droverbot</w:t>
      </w:r>
      <w:proofErr w:type="spellEnd"/>
      <w:r w:rsidR="001E7248" w:rsidRPr="00552FF2">
        <w:t xml:space="preserve"> rotates continuously.</w:t>
      </w:r>
      <w:r w:rsidR="00597A42" w:rsidRPr="00552FF2">
        <w:t xml:space="preserve"> This also implies that ejected fluid is being offset against rotational thrust on a continuous basis</w:t>
      </w:r>
      <w:r w:rsidR="00112865" w:rsidRPr="00552FF2">
        <w:t xml:space="preserve"> (See Fig.</w:t>
      </w:r>
      <w:r w:rsidR="006A5DD0">
        <w:t xml:space="preserve"> 25</w:t>
      </w:r>
      <w:r w:rsidR="00112865" w:rsidRPr="00552FF2">
        <w:t xml:space="preserve"> </w:t>
      </w:r>
      <w:r w:rsidR="00112865" w:rsidRPr="00552FF2">
        <w:sym w:font="Wingdings" w:char="F0E0"/>
      </w:r>
      <w:r w:rsidR="00112865" w:rsidRPr="00552FF2">
        <w:t>C1+C2)</w:t>
      </w:r>
      <w:r w:rsidR="00597A42" w:rsidRPr="00552FF2">
        <w:t>.</w:t>
      </w:r>
      <w:r w:rsidR="00755776">
        <w:t xml:space="preserve"> In other words, the action force of the ejected fluid is being offset against the rotational thrust of the </w:t>
      </w:r>
      <w:proofErr w:type="spellStart"/>
      <w:r w:rsidR="00755776">
        <w:t>droverbot</w:t>
      </w:r>
      <w:proofErr w:type="spellEnd"/>
      <w:r w:rsidR="00755776">
        <w:t xml:space="preserve"> (re-action force).</w:t>
      </w:r>
      <w:r w:rsidR="00F144F5" w:rsidRPr="00552FF2">
        <w:t xml:space="preserve"> </w:t>
      </w:r>
      <w:r w:rsidR="001E7248" w:rsidRPr="00552FF2">
        <w:t>The thruster</w:t>
      </w:r>
      <w:r w:rsidR="00FA2EB6">
        <w:t xml:space="preserve"> (See Fig. </w:t>
      </w:r>
      <w:r w:rsidR="006A5DD0">
        <w:t>25</w:t>
      </w:r>
      <w:r w:rsidR="00FA2EB6">
        <w:t xml:space="preserve"> E)</w:t>
      </w:r>
      <w:r w:rsidR="001E7248" w:rsidRPr="00552FF2">
        <w:t xml:space="preserve"> does not spend enough time at a position to cause a very deep disturbance of the fluid at a straight angle</w:t>
      </w:r>
      <w:r w:rsidR="00911244" w:rsidRPr="00552FF2">
        <w:t xml:space="preserve">. </w:t>
      </w:r>
      <w:r w:rsidR="001E7248" w:rsidRPr="00552FF2">
        <w:t>This also implies that fluid will still be largely at rest a distance away (See Fig.</w:t>
      </w:r>
      <w:r w:rsidR="006A5DD0">
        <w:t xml:space="preserve"> 25</w:t>
      </w:r>
      <w:r w:rsidR="001E7248" w:rsidRPr="00552FF2">
        <w:t xml:space="preserve"> F). When comparing </w:t>
      </w:r>
      <w:r w:rsidR="00F144F5" w:rsidRPr="00552FF2">
        <w:t xml:space="preserve">to </w:t>
      </w:r>
      <w:r w:rsidR="001E7248" w:rsidRPr="00552FF2">
        <w:t xml:space="preserve">fluid ejection of </w:t>
      </w:r>
      <w:r w:rsidR="00F144F5" w:rsidRPr="00552FF2">
        <w:t>a</w:t>
      </w:r>
      <w:r w:rsidR="001E7248" w:rsidRPr="00552FF2">
        <w:t xml:space="preserve"> rocket, the fluid from the rocket is ejected in a straight angle continuously. This implies that the fluid does cause a deep disturbance of the fluid at a straight angle behind the rocket</w:t>
      </w:r>
      <w:r w:rsidR="00112865" w:rsidRPr="00552FF2">
        <w:t xml:space="preserve"> (See Fig.</w:t>
      </w:r>
      <w:r w:rsidR="006A5DD0">
        <w:t xml:space="preserve"> 25</w:t>
      </w:r>
      <w:r w:rsidR="00112865" w:rsidRPr="00552FF2">
        <w:t xml:space="preserve"> B)</w:t>
      </w:r>
      <w:r w:rsidR="001E7248" w:rsidRPr="00552FF2">
        <w:t>.</w:t>
      </w:r>
      <w:r w:rsidR="001E7248" w:rsidRPr="00DF5434">
        <w:t xml:space="preserve"> </w:t>
      </w:r>
    </w:p>
    <w:p w14:paraId="5D7134FB" w14:textId="192DFE32" w:rsidR="001E7248" w:rsidRDefault="001E7248" w:rsidP="004B5C3E">
      <w:pPr>
        <w:pStyle w:val="Text"/>
        <w:ind w:left="364" w:firstLine="0"/>
      </w:pPr>
      <w:r>
        <w:t>Fig.</w:t>
      </w:r>
      <w:r w:rsidR="006A5DD0">
        <w:t xml:space="preserve"> 25</w:t>
      </w:r>
      <w:r w:rsidRPr="00DF5434">
        <w:t xml:space="preserve"> A</w:t>
      </w:r>
      <w:r w:rsidR="0081435C">
        <w:t>1 and A2</w:t>
      </w:r>
      <w:r w:rsidRPr="00DF5434">
        <w:t xml:space="preserve"> below </w:t>
      </w:r>
      <w:r>
        <w:t>depicts</w:t>
      </w:r>
      <w:r w:rsidRPr="00DF5434">
        <w:t xml:space="preserve"> how the ejected fluid is curved</w:t>
      </w:r>
      <w:r w:rsidR="0081435C">
        <w:t xml:space="preserve"> outward</w:t>
      </w:r>
      <w:r w:rsidRPr="00DF5434">
        <w:t xml:space="preserve"> </w:t>
      </w:r>
      <w:r w:rsidR="0081435C">
        <w:t>by the</w:t>
      </w:r>
      <w:r w:rsidR="006B66A6">
        <w:t xml:space="preserve"> inner</w:t>
      </w:r>
      <w:r w:rsidRPr="00DF5434">
        <w:t xml:space="preserve"> thruster</w:t>
      </w:r>
      <w:r w:rsidR="0081435C">
        <w:t>s</w:t>
      </w:r>
      <w:r w:rsidR="00077457">
        <w:t xml:space="preserve"> (See Fig. </w:t>
      </w:r>
      <w:r w:rsidR="006A5DD0">
        <w:t>25</w:t>
      </w:r>
      <w:r w:rsidR="00077457">
        <w:t xml:space="preserve"> E)</w:t>
      </w:r>
      <w:r w:rsidR="0081435C">
        <w:t xml:space="preserve"> as well as </w:t>
      </w:r>
      <w:r w:rsidR="008E1F89">
        <w:t xml:space="preserve">the intake of fluid by the </w:t>
      </w:r>
      <w:r w:rsidR="0081435C">
        <w:t>outer thrusters (See Fig.</w:t>
      </w:r>
      <w:r w:rsidR="004709AE">
        <w:t xml:space="preserve"> </w:t>
      </w:r>
      <w:r w:rsidR="006A5DD0">
        <w:t>25</w:t>
      </w:r>
      <w:r w:rsidR="0081435C">
        <w:t xml:space="preserve"> H)</w:t>
      </w:r>
      <w:r w:rsidR="008E1F89">
        <w:t>.</w:t>
      </w:r>
      <w:r w:rsidR="0081435C">
        <w:t xml:space="preserve"> </w:t>
      </w:r>
      <w:r w:rsidR="008E1F89">
        <w:t>B</w:t>
      </w:r>
      <w:r w:rsidR="0081435C">
        <w:t>oth</w:t>
      </w:r>
      <w:r w:rsidRPr="00DF5434">
        <w:t xml:space="preserve"> </w:t>
      </w:r>
      <w:r w:rsidR="00BF1C1A">
        <w:t xml:space="preserve">are </w:t>
      </w:r>
      <w:r w:rsidRPr="00DF5434">
        <w:t xml:space="preserve">located on the octagon frame while the </w:t>
      </w:r>
      <w:proofErr w:type="spellStart"/>
      <w:r w:rsidRPr="00DF5434">
        <w:t>dro</w:t>
      </w:r>
      <w:r w:rsidR="00077457">
        <w:t>verbot</w:t>
      </w:r>
      <w:proofErr w:type="spellEnd"/>
      <w:r w:rsidR="00077457">
        <w:t xml:space="preserve"> (Fig.</w:t>
      </w:r>
      <w:r w:rsidR="00AF02A8">
        <w:t xml:space="preserve"> </w:t>
      </w:r>
      <w:r w:rsidR="006A5DD0">
        <w:t>25</w:t>
      </w:r>
      <w:r w:rsidR="00077457">
        <w:t xml:space="preserve"> D)</w:t>
      </w:r>
      <w:r w:rsidRPr="00DF5434">
        <w:t xml:space="preserve"> is rotating.</w:t>
      </w:r>
    </w:p>
    <w:p w14:paraId="5B0A709A" w14:textId="77777777" w:rsidR="001E7248" w:rsidRPr="001978A0" w:rsidRDefault="001E7248" w:rsidP="001E7248"/>
    <w:p w14:paraId="3A8EA19B" w14:textId="77777777" w:rsidR="001E7248" w:rsidRDefault="001E7248" w:rsidP="001E7248">
      <w:pPr>
        <w:pStyle w:val="Text"/>
        <w:ind w:firstLine="0"/>
      </w:pPr>
    </w:p>
    <w:p w14:paraId="0CDA9319" w14:textId="77777777" w:rsidR="001E7248" w:rsidRDefault="001E7248" w:rsidP="001E7248">
      <w:pPr>
        <w:pStyle w:val="Text"/>
        <w:ind w:firstLine="0"/>
      </w:pPr>
    </w:p>
    <w:p w14:paraId="3849ED1D" w14:textId="77777777" w:rsidR="001E7248" w:rsidRPr="001978A0" w:rsidRDefault="001E7248" w:rsidP="001E7248"/>
    <w:p w14:paraId="071A52DF" w14:textId="77777777" w:rsidR="001E7248" w:rsidRPr="00E31146" w:rsidRDefault="001E7248" w:rsidP="001E7248">
      <w:pPr>
        <w:jc w:val="center"/>
      </w:pPr>
      <w:r w:rsidRPr="0043519E">
        <w:rPr>
          <w:noProof/>
        </w:rPr>
        <w:drawing>
          <wp:inline distT="0" distB="0" distL="0" distR="0" wp14:anchorId="51D6F6CF" wp14:editId="3A238A56">
            <wp:extent cx="3697717" cy="58184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697717" cy="5818416"/>
                    </a:xfrm>
                    <a:prstGeom prst="rect">
                      <a:avLst/>
                    </a:prstGeom>
                    <a:noFill/>
                    <a:ln>
                      <a:noFill/>
                    </a:ln>
                  </pic:spPr>
                </pic:pic>
              </a:graphicData>
            </a:graphic>
          </wp:inline>
        </w:drawing>
      </w:r>
    </w:p>
    <w:p w14:paraId="17E9E69E" w14:textId="6C3A4F2F" w:rsidR="001E7248" w:rsidRDefault="001E7248" w:rsidP="006B66A6">
      <w:pPr>
        <w:pStyle w:val="Caption"/>
        <w:spacing w:line="480" w:lineRule="auto"/>
        <w:jc w:val="center"/>
      </w:pPr>
      <w:r w:rsidRPr="00E31146">
        <w:t xml:space="preserve">Fig. </w:t>
      </w:r>
      <w:r w:rsidR="00984E9E">
        <w:rPr>
          <w:noProof/>
        </w:rPr>
        <w:t>25</w:t>
      </w:r>
      <w:r w:rsidRPr="00E31146">
        <w:tab/>
      </w:r>
      <w:r w:rsidR="00B15128">
        <w:t xml:space="preserve"> </w:t>
      </w:r>
      <w:r w:rsidR="000222D2">
        <w:t>A</w:t>
      </w:r>
      <w:r w:rsidR="0078412A">
        <w:t xml:space="preserve"> </w:t>
      </w:r>
      <w:r w:rsidR="009C6EB3">
        <w:t xml:space="preserve">single </w:t>
      </w:r>
      <w:r w:rsidR="0078412A">
        <w:t xml:space="preserve">position in time </w:t>
      </w:r>
      <w:r w:rsidR="000222D2">
        <w:t xml:space="preserve">of </w:t>
      </w:r>
      <w:r w:rsidR="00B15128">
        <w:t>(A</w:t>
      </w:r>
      <w:r w:rsidR="0081435C">
        <w:t>1 and A2</w:t>
      </w:r>
      <w:r w:rsidR="00B15128">
        <w:t xml:space="preserve">) </w:t>
      </w:r>
      <w:r w:rsidR="00CB78DD">
        <w:t>f</w:t>
      </w:r>
      <w:r w:rsidR="00B15128">
        <w:t>luid being curved at obtuse angle</w:t>
      </w:r>
      <w:r w:rsidR="0081435C">
        <w:t>s</w:t>
      </w:r>
      <w:r w:rsidR="00B15128">
        <w:t xml:space="preserve"> and (B) fluid being ejected in a straight-line at a straight angle</w:t>
      </w:r>
      <w:r w:rsidR="0081435C">
        <w:t xml:space="preserve"> to the rocket</w:t>
      </w:r>
      <w:r w:rsidR="00B15128">
        <w:t>.</w:t>
      </w:r>
    </w:p>
    <w:p w14:paraId="4745568B" w14:textId="77777777" w:rsidR="001E7248" w:rsidRDefault="001E7248" w:rsidP="001E7248">
      <w:pPr>
        <w:pStyle w:val="Text"/>
        <w:ind w:firstLine="0"/>
      </w:pPr>
    </w:p>
    <w:p w14:paraId="4A15DC4D" w14:textId="77777777" w:rsidR="001E7248" w:rsidRPr="00FD3816" w:rsidRDefault="001E7248" w:rsidP="00CE3A81">
      <w:pPr>
        <w:pStyle w:val="Heading3"/>
        <w:numPr>
          <w:ilvl w:val="1"/>
          <w:numId w:val="17"/>
        </w:numPr>
        <w:spacing w:line="480" w:lineRule="auto"/>
      </w:pPr>
      <w:r w:rsidRPr="00FD3816">
        <w:lastRenderedPageBreak/>
        <w:t>Thrusters located on the rods</w:t>
      </w:r>
    </w:p>
    <w:p w14:paraId="03D415CD" w14:textId="207BA83E" w:rsidR="001E7248" w:rsidRPr="001978A0" w:rsidRDefault="00017CD8" w:rsidP="00B60058">
      <w:pPr>
        <w:pStyle w:val="Text"/>
        <w:ind w:left="1076"/>
      </w:pPr>
      <w:r>
        <w:t xml:space="preserve">As </w:t>
      </w:r>
      <w:r w:rsidR="00B906BF">
        <w:t>presented</w:t>
      </w:r>
      <w:r>
        <w:t xml:space="preserve"> </w:t>
      </w:r>
      <w:r w:rsidR="003C3785">
        <w:t>above</w:t>
      </w:r>
      <w:r>
        <w:t xml:space="preserve"> </w:t>
      </w:r>
      <w:r w:rsidR="00735C96">
        <w:t>(</w:t>
      </w:r>
      <w:r w:rsidR="003C3785">
        <w:t xml:space="preserve">IV. </w:t>
      </w:r>
      <w:r>
        <w:t>Propulsion System</w:t>
      </w:r>
      <w:r w:rsidR="00735C96">
        <w:t xml:space="preserve"> -</w:t>
      </w:r>
      <w:r>
        <w:t xml:space="preserve"> A</w:t>
      </w:r>
      <w:r w:rsidR="00735C96">
        <w:t>.</w:t>
      </w:r>
      <w:r>
        <w:t xml:space="preserve"> Rotational Motion</w:t>
      </w:r>
      <w:r w:rsidR="00735C96">
        <w:t>)</w:t>
      </w:r>
      <w:r w:rsidR="003C3785">
        <w:t>,</w:t>
      </w:r>
      <w:r>
        <w:t xml:space="preserve"> a</w:t>
      </w:r>
      <w:r w:rsidR="001E7248" w:rsidRPr="00A45180">
        <w:t xml:space="preserve"> pair</w:t>
      </w:r>
      <w:r>
        <w:t xml:space="preserve"> of </w:t>
      </w:r>
      <w:r w:rsidR="00735C96">
        <w:t>thrusters,</w:t>
      </w:r>
      <w:r w:rsidR="009F1D19">
        <w:t xml:space="preserve"> essentially forming a force couple</w:t>
      </w:r>
      <w:r w:rsidR="003C3785">
        <w:t>,</w:t>
      </w:r>
      <w:r w:rsidR="001E7248" w:rsidRPr="00A45180">
        <w:t xml:space="preserve"> on </w:t>
      </w:r>
      <w:r w:rsidR="009F1D19">
        <w:t>one of the</w:t>
      </w:r>
      <w:r w:rsidR="001E7248" w:rsidRPr="00A45180">
        <w:t xml:space="preserve"> rod</w:t>
      </w:r>
      <w:r w:rsidR="009F1D19">
        <w:t>’s</w:t>
      </w:r>
      <w:r w:rsidR="001E7248" w:rsidRPr="00A45180">
        <w:t xml:space="preserve"> makes the </w:t>
      </w:r>
      <w:proofErr w:type="spellStart"/>
      <w:r w:rsidR="001E7248" w:rsidRPr="00A45180">
        <w:t>dro</w:t>
      </w:r>
      <w:r w:rsidR="001E7248">
        <w:t>verbot</w:t>
      </w:r>
      <w:proofErr w:type="spellEnd"/>
      <w:r w:rsidR="001E7248" w:rsidRPr="00A45180">
        <w:t xml:space="preserve"> rotates clockwise</w:t>
      </w:r>
      <w:r w:rsidR="00EA0E3B">
        <w:t xml:space="preserve"> (See Fig. </w:t>
      </w:r>
      <w:r w:rsidR="00984E9E">
        <w:t>25</w:t>
      </w:r>
      <w:r w:rsidR="00EA0E3B">
        <w:t xml:space="preserve"> </w:t>
      </w:r>
      <w:r w:rsidR="00EA0E3B">
        <w:sym w:font="Wingdings" w:char="F0E0"/>
      </w:r>
      <w:r w:rsidR="00EA0E3B">
        <w:t>C1+C2)</w:t>
      </w:r>
      <w:r w:rsidR="001E7248" w:rsidRPr="00A45180">
        <w:t xml:space="preserve"> and the other pair, on the other rod, makes the </w:t>
      </w:r>
      <w:proofErr w:type="spellStart"/>
      <w:r w:rsidR="001E7248" w:rsidRPr="00A45180">
        <w:t>dro</w:t>
      </w:r>
      <w:r w:rsidR="001E7248">
        <w:t>verbot</w:t>
      </w:r>
      <w:proofErr w:type="spellEnd"/>
      <w:r w:rsidR="001E7248" w:rsidRPr="00A45180">
        <w:t xml:space="preserve"> rotates anti-clockwise</w:t>
      </w:r>
      <w:r w:rsidR="00472DA8">
        <w:t xml:space="preserve"> </w:t>
      </w:r>
      <w:r w:rsidR="00EA0E3B">
        <w:t xml:space="preserve">(See Fig. </w:t>
      </w:r>
      <w:r w:rsidR="00984E9E">
        <w:t>25</w:t>
      </w:r>
      <w:r w:rsidR="00EA0E3B">
        <w:t xml:space="preserve"> </w:t>
      </w:r>
      <w:r w:rsidR="00EA0E3B">
        <w:sym w:font="Wingdings" w:char="F0E0"/>
      </w:r>
      <w:r w:rsidR="00EA0E3B">
        <w:t>A1+A2)</w:t>
      </w:r>
      <w:r w:rsidR="001E7248" w:rsidRPr="00A45180">
        <w:t xml:space="preserve">. This creates a lever, which allow the </w:t>
      </w:r>
      <w:proofErr w:type="spellStart"/>
      <w:r w:rsidR="001E7248" w:rsidRPr="00A45180">
        <w:t>dro</w:t>
      </w:r>
      <w:r w:rsidR="001E7248">
        <w:t>verbot</w:t>
      </w:r>
      <w:proofErr w:type="spellEnd"/>
      <w:r w:rsidR="001E7248" w:rsidRPr="00A45180">
        <w:t xml:space="preserve"> rotation to be speed up or slowdown</w:t>
      </w:r>
      <w:r w:rsidR="003C3785">
        <w:t>.</w:t>
      </w:r>
      <w:r w:rsidR="001E7248" w:rsidRPr="00A45180">
        <w:t xml:space="preserve"> As with the thrusters on the octagon frame, these thruster</w:t>
      </w:r>
      <w:r w:rsidR="00B906BF">
        <w:t xml:space="preserve"> pairs</w:t>
      </w:r>
      <w:r w:rsidR="00735C96">
        <w:t xml:space="preserve"> on the rods</w:t>
      </w:r>
      <w:r w:rsidR="001E7248" w:rsidRPr="00A45180">
        <w:t xml:space="preserve"> are continuously rotating, therefor the fluid ejected is also curved. However, given their </w:t>
      </w:r>
      <w:r w:rsidR="003C3785">
        <w:t xml:space="preserve">continuous use and </w:t>
      </w:r>
      <w:r w:rsidR="001E7248" w:rsidRPr="00A45180">
        <w:t xml:space="preserve">different mounting orientation compared </w:t>
      </w:r>
      <w:r w:rsidR="00DE721B">
        <w:t xml:space="preserve">to each other and the thrusters on the octagon frame, complex streams of fluid streams can be expected. In Quadrants 1 to 4, in both A1 and A2 of Fig. </w:t>
      </w:r>
      <w:r w:rsidR="00984E9E">
        <w:t>25</w:t>
      </w:r>
      <w:r w:rsidR="00DE721B">
        <w:t xml:space="preserve"> a </w:t>
      </w:r>
      <w:r w:rsidR="00464D98">
        <w:t>predicted</w:t>
      </w:r>
      <w:r w:rsidR="00DE721B">
        <w:t xml:space="preserve"> flow</w:t>
      </w:r>
      <w:r w:rsidR="008C652B">
        <w:t xml:space="preserve"> of fluid</w:t>
      </w:r>
      <w:r w:rsidR="00DE721B">
        <w:t xml:space="preserve"> is depicted.</w:t>
      </w:r>
    </w:p>
    <w:p w14:paraId="573598E6" w14:textId="77777777" w:rsidR="003D0117" w:rsidRDefault="003D0117" w:rsidP="001E7248">
      <w:pPr>
        <w:pStyle w:val="Text"/>
        <w:ind w:firstLine="0"/>
      </w:pPr>
    </w:p>
    <w:p w14:paraId="1BFF0890" w14:textId="261798CA" w:rsidR="003D0117" w:rsidRDefault="003D0117" w:rsidP="00CE3A81">
      <w:pPr>
        <w:pStyle w:val="Heading3"/>
        <w:spacing w:line="480" w:lineRule="auto"/>
      </w:pPr>
      <w:r w:rsidRPr="009E2DEB">
        <w:t>Comparison</w:t>
      </w:r>
      <w:r w:rsidR="00692CC5">
        <w:t xml:space="preserve">: </w:t>
      </w:r>
      <w:proofErr w:type="spellStart"/>
      <w:r w:rsidR="00692CC5">
        <w:t>Droverbot</w:t>
      </w:r>
      <w:proofErr w:type="spellEnd"/>
      <w:r w:rsidR="00692CC5">
        <w:t xml:space="preserve"> technology versus</w:t>
      </w:r>
      <w:r w:rsidRPr="009E2DEB">
        <w:t xml:space="preserve"> existing drone technology</w:t>
      </w:r>
      <w:r w:rsidR="003510B8">
        <w:t xml:space="preserve"> as well as other fluid processing vehicles</w:t>
      </w:r>
    </w:p>
    <w:p w14:paraId="7F6E360D" w14:textId="5E040095" w:rsidR="0062638E" w:rsidRDefault="0062638E" w:rsidP="00197B4C">
      <w:pPr>
        <w:pStyle w:val="Text"/>
      </w:pPr>
      <w:r w:rsidRPr="00622DCA">
        <w:t xml:space="preserve">As stated </w:t>
      </w:r>
      <w:r w:rsidR="00622DCA">
        <w:t>above in</w:t>
      </w:r>
      <w:r w:rsidR="00E51F6D">
        <w:t xml:space="preserve"> -</w:t>
      </w:r>
      <w:r w:rsidR="00622DCA">
        <w:t xml:space="preserve"> </w:t>
      </w:r>
      <w:r>
        <w:t xml:space="preserve">II. Literature </w:t>
      </w:r>
      <w:r w:rsidR="00536330">
        <w:t>R</w:t>
      </w:r>
      <w:r>
        <w:t>eview</w:t>
      </w:r>
      <w:r w:rsidR="00452115">
        <w:t xml:space="preserve"> -</w:t>
      </w:r>
      <w:r>
        <w:t xml:space="preserve"> </w:t>
      </w:r>
      <w:r w:rsidR="00E51F6D">
        <w:t>r</w:t>
      </w:r>
      <w:r w:rsidRPr="0062638E">
        <w:t>otorcraft like quadcopters are preferred for tasks that require hovering and maneuvering in tight spaces, such as inspection and surveillance of buildings and infrastructure. In contrast, fixed-wing drones are suitable for longer-range flights and mapping applications that require high-speed and long-endurance flights.</w:t>
      </w:r>
      <w:r>
        <w:t xml:space="preserve"> This study only introduces the </w:t>
      </w:r>
      <w:proofErr w:type="spellStart"/>
      <w:r>
        <w:t>droverbot</w:t>
      </w:r>
      <w:proofErr w:type="spellEnd"/>
      <w:r>
        <w:t xml:space="preserve"> and</w:t>
      </w:r>
      <w:r w:rsidR="003510B8">
        <w:t xml:space="preserve"> its unique method of propulsion. With a complete implementation of the </w:t>
      </w:r>
      <w:proofErr w:type="spellStart"/>
      <w:r w:rsidR="003510B8">
        <w:t>droverbot</w:t>
      </w:r>
      <w:proofErr w:type="spellEnd"/>
      <w:r w:rsidR="003510B8">
        <w:t xml:space="preserve"> technology </w:t>
      </w:r>
      <w:r w:rsidR="002D14D1">
        <w:t>as discussed in this study</w:t>
      </w:r>
      <w:r w:rsidR="003510B8">
        <w:t>,</w:t>
      </w:r>
      <w:r>
        <w:t xml:space="preserve"> its full potential will be </w:t>
      </w:r>
      <w:proofErr w:type="spellStart"/>
      <w:r>
        <w:t>rea</w:t>
      </w:r>
      <w:r w:rsidR="00E51F6D">
        <w:t>lised</w:t>
      </w:r>
      <w:proofErr w:type="spellEnd"/>
      <w:r w:rsidR="003510B8">
        <w:t>.</w:t>
      </w:r>
      <w:r>
        <w:t xml:space="preserve"> </w:t>
      </w:r>
      <w:r w:rsidR="003510B8">
        <w:t>H</w:t>
      </w:r>
      <w:r>
        <w:t>owever</w:t>
      </w:r>
      <w:r w:rsidR="003510B8">
        <w:t>,</w:t>
      </w:r>
      <w:r>
        <w:t xml:space="preserve"> </w:t>
      </w:r>
      <w:r w:rsidR="003510B8">
        <w:t xml:space="preserve">the </w:t>
      </w:r>
      <w:r>
        <w:t xml:space="preserve">key abilities of the </w:t>
      </w:r>
      <w:proofErr w:type="spellStart"/>
      <w:r>
        <w:t>droverbot</w:t>
      </w:r>
      <w:proofErr w:type="spellEnd"/>
      <w:r>
        <w:t xml:space="preserve"> will be briefly highlighted that are unique compared to existing drone technology</w:t>
      </w:r>
      <w:r w:rsidR="003510B8">
        <w:t xml:space="preserve"> and other fluid processing vehicles</w:t>
      </w:r>
      <w:r>
        <w:t>.</w:t>
      </w:r>
    </w:p>
    <w:p w14:paraId="5A664875" w14:textId="00C12EF6" w:rsidR="00E51F6D" w:rsidRDefault="00794C1A" w:rsidP="00197B4C">
      <w:pPr>
        <w:pStyle w:val="Text"/>
      </w:pPr>
      <w:r>
        <w:t xml:space="preserve">A </w:t>
      </w:r>
      <w:proofErr w:type="spellStart"/>
      <w:r>
        <w:t>droverbot</w:t>
      </w:r>
      <w:proofErr w:type="spellEnd"/>
      <w:r>
        <w:t>-based craft can have a flexible design a</w:t>
      </w:r>
      <w:r w:rsidR="006738F2">
        <w:t xml:space="preserve">s describe above in </w:t>
      </w:r>
      <w:proofErr w:type="gramStart"/>
      <w:r w:rsidR="006738F2" w:rsidRPr="006738F2">
        <w:rPr>
          <w:i/>
          <w:iCs/>
        </w:rPr>
        <w:t>4.Insight</w:t>
      </w:r>
      <w:proofErr w:type="gramEnd"/>
      <w:r w:rsidR="006738F2" w:rsidRPr="006738F2">
        <w:rPr>
          <w:i/>
          <w:iCs/>
        </w:rPr>
        <w:t xml:space="preserve">: Forward propulsion along any or any combination of the three axes with a </w:t>
      </w:r>
      <w:proofErr w:type="spellStart"/>
      <w:r w:rsidR="006738F2" w:rsidRPr="006738F2">
        <w:rPr>
          <w:i/>
          <w:iCs/>
        </w:rPr>
        <w:t>droverbot</w:t>
      </w:r>
      <w:proofErr w:type="spellEnd"/>
      <w:r w:rsidR="006738F2" w:rsidRPr="006738F2">
        <w:rPr>
          <w:i/>
          <w:iCs/>
        </w:rPr>
        <w:t>-based craft</w:t>
      </w:r>
      <w:r w:rsidR="00452115">
        <w:t>. F</w:t>
      </w:r>
      <w:r w:rsidR="00FD63F9">
        <w:t xml:space="preserve">ixed-wing drones have a </w:t>
      </w:r>
      <w:proofErr w:type="gramStart"/>
      <w:r w:rsidR="00FD63F9">
        <w:t>fairly fixed</w:t>
      </w:r>
      <w:proofErr w:type="gramEnd"/>
      <w:r w:rsidR="00FD63F9">
        <w:t xml:space="preserve"> shape comparable to an airplane. </w:t>
      </w:r>
      <w:r w:rsidR="008F46C9">
        <w:t>Rotorcraft</w:t>
      </w:r>
      <w:r w:rsidR="00FD63F9">
        <w:t xml:space="preserve"> have more flexible designs and can be attached to external bodies</w:t>
      </w:r>
      <w:r w:rsidR="00D91866">
        <w:t>. A</w:t>
      </w:r>
      <w:r w:rsidR="000967AD">
        <w:t>s</w:t>
      </w:r>
      <w:r w:rsidR="00FD63F9">
        <w:t xml:space="preserve"> seen in Fig. 2</w:t>
      </w:r>
      <w:r w:rsidR="00704BA1">
        <w:t>0</w:t>
      </w:r>
      <w:r w:rsidR="00FD63F9">
        <w:t xml:space="preserve">, </w:t>
      </w:r>
      <w:r>
        <w:t>a</w:t>
      </w:r>
      <w:r w:rsidR="00FD63F9">
        <w:t xml:space="preserve"> </w:t>
      </w:r>
      <w:proofErr w:type="spellStart"/>
      <w:r w:rsidR="00FD63F9">
        <w:t>droverbot</w:t>
      </w:r>
      <w:proofErr w:type="spellEnd"/>
      <w:r w:rsidR="00FD63F9">
        <w:t xml:space="preserve"> </w:t>
      </w:r>
      <w:r w:rsidR="00D91866">
        <w:t>should be able</w:t>
      </w:r>
      <w:r w:rsidR="00FD63F9">
        <w:t xml:space="preserve"> to scale in units</w:t>
      </w:r>
      <w:r w:rsidR="001A61CB">
        <w:t xml:space="preserve"> on any</w:t>
      </w:r>
      <w:r w:rsidR="00D91866">
        <w:t xml:space="preserve"> or all</w:t>
      </w:r>
      <w:r w:rsidR="001A61CB">
        <w:t xml:space="preserve"> </w:t>
      </w:r>
      <w:r w:rsidR="00D91866">
        <w:t xml:space="preserve">axes and processing fluid on all three axes to produce thrust. </w:t>
      </w:r>
      <w:r w:rsidR="00890866" w:rsidRPr="00890866">
        <w:t>Currently, mainstream propulsion vehicles (airplanes, drones, boats etc.) that forward prop</w:t>
      </w:r>
      <w:r w:rsidR="000A3D40">
        <w:t>el</w:t>
      </w:r>
      <w:r w:rsidR="00890866" w:rsidRPr="00890866">
        <w:t xml:space="preserve"> and process fluid (air; water) will eject fluid largely in a straight line continuously after it left the propeller blades of these vehicles.</w:t>
      </w:r>
      <w:r w:rsidR="008F46C9">
        <w:t xml:space="preserve"> T</w:t>
      </w:r>
      <w:r w:rsidR="00890866" w:rsidRPr="00890866">
        <w:t>he ejected fluid is continuously at a straight angle to the thrusters of these vehicles.</w:t>
      </w:r>
      <w:r w:rsidR="008F46C9">
        <w:t xml:space="preserve"> </w:t>
      </w:r>
      <w:r w:rsidR="00E51F6D" w:rsidRPr="00890866">
        <w:t>In contrast,</w:t>
      </w:r>
      <w:r w:rsidR="00E51F6D">
        <w:t xml:space="preserve"> t</w:t>
      </w:r>
      <w:r w:rsidR="00E51F6D" w:rsidRPr="00890866">
        <w:t xml:space="preserve">he </w:t>
      </w:r>
      <w:proofErr w:type="spellStart"/>
      <w:r w:rsidR="00E51F6D" w:rsidRPr="00890866">
        <w:t>droverbot</w:t>
      </w:r>
      <w:proofErr w:type="spellEnd"/>
      <w:r w:rsidR="00E51F6D" w:rsidRPr="00890866">
        <w:t xml:space="preserve"> thrusters will eject fluid not in a straight line continuously after it left the propeller blades, but the fluid will be curved</w:t>
      </w:r>
      <w:r w:rsidR="00991F22">
        <w:t>.</w:t>
      </w:r>
    </w:p>
    <w:p w14:paraId="0A191640" w14:textId="18A9B159" w:rsidR="00D93173" w:rsidRDefault="00D93173" w:rsidP="00197B4C">
      <w:pPr>
        <w:pStyle w:val="Text"/>
      </w:pPr>
      <w:r>
        <w:lastRenderedPageBreak/>
        <w:t>With a</w:t>
      </w:r>
      <w:r w:rsidR="008F46C9">
        <w:t>irplanes</w:t>
      </w:r>
      <w:r w:rsidR="00B661C2">
        <w:t xml:space="preserve"> and fixed-wing drones</w:t>
      </w:r>
      <w:r w:rsidR="008F46C9">
        <w:t>, propellers are mounted on</w:t>
      </w:r>
      <w:r w:rsidR="00B661C2">
        <w:t xml:space="preserve"> the horizontal plane and with helicopters and rotorcraft like quadcopters it is mounted on the vertical plane. </w:t>
      </w:r>
      <w:r>
        <w:t xml:space="preserve">In contrast, </w:t>
      </w:r>
      <w:proofErr w:type="spellStart"/>
      <w:r>
        <w:t>d</w:t>
      </w:r>
      <w:r w:rsidR="00B661C2">
        <w:t>roverbot</w:t>
      </w:r>
      <w:proofErr w:type="spellEnd"/>
      <w:r w:rsidR="00B661C2">
        <w:t xml:space="preserve"> thrusters are mounted on the horizontal and vertical planes.</w:t>
      </w:r>
    </w:p>
    <w:p w14:paraId="72A6F35A" w14:textId="7D07A0C1" w:rsidR="0062638E" w:rsidRDefault="00B661C2" w:rsidP="00197B4C">
      <w:pPr>
        <w:pStyle w:val="Text"/>
      </w:pPr>
      <w:r>
        <w:t>Since</w:t>
      </w:r>
      <w:r w:rsidR="003B17F6">
        <w:t xml:space="preserve"> the</w:t>
      </w:r>
      <w:r>
        <w:t xml:space="preserve"> </w:t>
      </w:r>
      <w:proofErr w:type="spellStart"/>
      <w:r w:rsidR="003B17F6">
        <w:t>d</w:t>
      </w:r>
      <w:r>
        <w:t>roverbot</w:t>
      </w:r>
      <w:proofErr w:type="spellEnd"/>
      <w:r>
        <w:t xml:space="preserve"> c</w:t>
      </w:r>
      <w:r w:rsidR="001A61CB">
        <w:t>urv</w:t>
      </w:r>
      <w:r>
        <w:t>es</w:t>
      </w:r>
      <w:r w:rsidR="001A61CB">
        <w:t xml:space="preserve"> eject fluid </w:t>
      </w:r>
      <w:r>
        <w:t xml:space="preserve">due to rotation, the ejected fluid is distributed. </w:t>
      </w:r>
      <w:r w:rsidR="00F36A1B">
        <w:t>This</w:t>
      </w:r>
      <w:r>
        <w:t xml:space="preserve"> </w:t>
      </w:r>
      <w:r w:rsidR="001A61CB">
        <w:t xml:space="preserve">could potentially lead to </w:t>
      </w:r>
      <w:r w:rsidR="00F36A1B">
        <w:t xml:space="preserve">an </w:t>
      </w:r>
      <w:r w:rsidR="001A61CB">
        <w:t xml:space="preserve">enclosure of </w:t>
      </w:r>
      <w:proofErr w:type="spellStart"/>
      <w:r w:rsidR="001A61CB">
        <w:t>droverbot</w:t>
      </w:r>
      <w:proofErr w:type="spellEnd"/>
      <w:r w:rsidR="001A61CB">
        <w:t xml:space="preserve"> units, which could </w:t>
      </w:r>
      <w:r w:rsidR="005B2F87">
        <w:t xml:space="preserve">have </w:t>
      </w:r>
      <w:r w:rsidR="001A61CB">
        <w:t>many other implications and will be discussed below.</w:t>
      </w:r>
    </w:p>
    <w:p w14:paraId="7710B54E" w14:textId="49CF2605" w:rsidR="00BC202C" w:rsidRDefault="00AC23BA" w:rsidP="00890866">
      <w:pPr>
        <w:pStyle w:val="Heading2"/>
        <w:spacing w:line="480" w:lineRule="auto"/>
      </w:pPr>
      <w:r w:rsidRPr="007B7FFE">
        <w:t>Impli</w:t>
      </w:r>
      <w:r w:rsidRPr="00AC23BA">
        <w:t>cations for Future Development</w:t>
      </w:r>
    </w:p>
    <w:p w14:paraId="535AB477" w14:textId="5DBEFA55" w:rsidR="00822DB2" w:rsidRDefault="008D162F" w:rsidP="005B0B3D">
      <w:pPr>
        <w:pStyle w:val="Text"/>
      </w:pPr>
      <w:r>
        <w:t xml:space="preserve">The </w:t>
      </w:r>
      <w:proofErr w:type="spellStart"/>
      <w:r>
        <w:t>droverbot</w:t>
      </w:r>
      <w:proofErr w:type="spellEnd"/>
      <w:r>
        <w:t xml:space="preserve"> </w:t>
      </w:r>
      <w:r w:rsidR="00116A0B">
        <w:t xml:space="preserve">introduces the capability of forward propulsion while </w:t>
      </w:r>
      <w:r w:rsidR="004727CA">
        <w:t xml:space="preserve">the whole vehicle is </w:t>
      </w:r>
      <w:r w:rsidR="00116A0B">
        <w:t xml:space="preserve">rotating. </w:t>
      </w:r>
      <w:r w:rsidR="00BE75C1">
        <w:t>While i</w:t>
      </w:r>
      <w:r w:rsidR="00116A0B">
        <w:t xml:space="preserve">t </w:t>
      </w:r>
      <w:r w:rsidR="004727CA">
        <w:t>produces</w:t>
      </w:r>
      <w:r w:rsidR="00116A0B">
        <w:t xml:space="preserve"> </w:t>
      </w:r>
      <w:r w:rsidR="007C23EC">
        <w:t>forward propulsion</w:t>
      </w:r>
      <w:r w:rsidR="00BE75C1">
        <w:t>, t</w:t>
      </w:r>
      <w:r w:rsidR="008D1852">
        <w:t xml:space="preserve">he </w:t>
      </w:r>
      <w:r w:rsidR="005105D7">
        <w:t xml:space="preserve">way fluid is ejected </w:t>
      </w:r>
      <w:r w:rsidR="008D1852">
        <w:t xml:space="preserve">from its thrusters, is </w:t>
      </w:r>
      <w:r w:rsidR="005105D7">
        <w:t xml:space="preserve">different when compared to other mainstream propulsion vehicles. </w:t>
      </w:r>
      <w:r w:rsidR="008D1852">
        <w:t>Furthermore</w:t>
      </w:r>
      <w:r w:rsidR="005105D7">
        <w:t xml:space="preserve">, the </w:t>
      </w:r>
      <w:proofErr w:type="spellStart"/>
      <w:r w:rsidR="005105D7">
        <w:t>droverbot</w:t>
      </w:r>
      <w:proofErr w:type="spellEnd"/>
      <w:r w:rsidR="005105D7">
        <w:t xml:space="preserve"> </w:t>
      </w:r>
      <w:r w:rsidR="007408B1">
        <w:t>should be able</w:t>
      </w:r>
      <w:r w:rsidR="005105D7">
        <w:t xml:space="preserve"> to scale on two levels</w:t>
      </w:r>
      <w:r w:rsidR="00CE6B09">
        <w:t xml:space="preserve">, </w:t>
      </w:r>
      <w:proofErr w:type="gramStart"/>
      <w:r w:rsidR="00CE6B09">
        <w:t>size</w:t>
      </w:r>
      <w:proofErr w:type="gramEnd"/>
      <w:r w:rsidR="00CE6B09">
        <w:t xml:space="preserve"> and quantity</w:t>
      </w:r>
      <w:r w:rsidR="000A3D40">
        <w:t>.</w:t>
      </w:r>
      <w:r w:rsidR="005105D7">
        <w:t xml:space="preserve"> Firstly, the prototype used in this study </w:t>
      </w:r>
      <w:r w:rsidR="005B0B3D">
        <w:t xml:space="preserve">should </w:t>
      </w:r>
      <w:r w:rsidR="005105D7">
        <w:t>be able to scale</w:t>
      </w:r>
      <w:r w:rsidR="005B0B3D">
        <w:t xml:space="preserve"> (larger</w:t>
      </w:r>
      <w:r w:rsidR="007C23EC">
        <w:t xml:space="preserve"> </w:t>
      </w:r>
      <w:r w:rsidR="007408B1">
        <w:t xml:space="preserve">octagon frame, </w:t>
      </w:r>
      <w:r w:rsidR="005B0B3D">
        <w:t xml:space="preserve">thruster motors and propellers), </w:t>
      </w:r>
      <w:r w:rsidR="005105D7">
        <w:t>as th</w:t>
      </w:r>
      <w:r w:rsidR="009905C3">
        <w:t>is propulsion</w:t>
      </w:r>
      <w:r w:rsidR="005105D7">
        <w:t xml:space="preserve"> technologies it uses are well known in the aviation industry. Secondly, since an axle can be fitted to the </w:t>
      </w:r>
      <w:proofErr w:type="spellStart"/>
      <w:r w:rsidR="005105D7">
        <w:t>droverbot</w:t>
      </w:r>
      <w:proofErr w:type="spellEnd"/>
      <w:r w:rsidR="005105D7">
        <w:t xml:space="preserve"> center, </w:t>
      </w:r>
      <w:r w:rsidR="00CE6B09">
        <w:t xml:space="preserve">many </w:t>
      </w:r>
      <w:proofErr w:type="spellStart"/>
      <w:r w:rsidR="00CE6B09">
        <w:t>droverbots</w:t>
      </w:r>
      <w:proofErr w:type="spellEnd"/>
      <w:r w:rsidR="00CE6B09">
        <w:t xml:space="preserve"> can be added to a common frame</w:t>
      </w:r>
      <w:r w:rsidR="007408B1">
        <w:t>.</w:t>
      </w:r>
      <w:r w:rsidR="00CE6B09">
        <w:t xml:space="preserve"> </w:t>
      </w:r>
      <w:r w:rsidR="007408B1">
        <w:t>S</w:t>
      </w:r>
      <w:r w:rsidR="00CE6B09">
        <w:t>aid differently</w:t>
      </w:r>
      <w:r w:rsidR="007408B1">
        <w:t>,</w:t>
      </w:r>
      <w:r w:rsidR="00CE6B09">
        <w:t xml:space="preserve"> the </w:t>
      </w:r>
      <w:proofErr w:type="spellStart"/>
      <w:r w:rsidR="00CE6B09">
        <w:t>droverbot</w:t>
      </w:r>
      <w:proofErr w:type="spellEnd"/>
      <w:r w:rsidR="00CE6B09">
        <w:t xml:space="preserve"> units can scale in quantity</w:t>
      </w:r>
      <w:r w:rsidR="005B0B3D">
        <w:t>.</w:t>
      </w:r>
      <w:r w:rsidR="00CE6B09">
        <w:t xml:space="preserve"> </w:t>
      </w:r>
      <w:r w:rsidR="005B0B3D">
        <w:t xml:space="preserve">A </w:t>
      </w:r>
      <w:r w:rsidR="00CE6B09">
        <w:t>common frame design</w:t>
      </w:r>
      <w:r w:rsidR="005B0B3D">
        <w:t xml:space="preserve"> for multiple </w:t>
      </w:r>
      <w:proofErr w:type="spellStart"/>
      <w:r w:rsidR="005B0B3D">
        <w:t>droverbot</w:t>
      </w:r>
      <w:proofErr w:type="spellEnd"/>
      <w:r w:rsidR="005B0B3D">
        <w:t xml:space="preserve"> units</w:t>
      </w:r>
      <w:r w:rsidR="00CE6B09">
        <w:t xml:space="preserve">, unlike airplanes and boats, </w:t>
      </w:r>
      <w:r w:rsidR="008D1852">
        <w:t>can</w:t>
      </w:r>
      <w:r w:rsidR="00CE6B09">
        <w:t xml:space="preserve"> be far more flexible in size and shape.</w:t>
      </w:r>
      <w:r w:rsidR="008D1852">
        <w:t xml:space="preserve"> </w:t>
      </w:r>
      <w:proofErr w:type="gramStart"/>
      <w:r w:rsidR="008D1852">
        <w:t>As long as</w:t>
      </w:r>
      <w:proofErr w:type="gramEnd"/>
      <w:r w:rsidR="008D1852">
        <w:t xml:space="preserve"> </w:t>
      </w:r>
      <w:proofErr w:type="spellStart"/>
      <w:r w:rsidR="008D1852">
        <w:t>droverbots</w:t>
      </w:r>
      <w:proofErr w:type="spellEnd"/>
      <w:r w:rsidR="008D1852">
        <w:t xml:space="preserve"> can be added on</w:t>
      </w:r>
      <w:r w:rsidR="00E45809">
        <w:t xml:space="preserve"> all three axes, center of gravity on the </w:t>
      </w:r>
      <w:r w:rsidR="007408B1">
        <w:t xml:space="preserve">common </w:t>
      </w:r>
      <w:r w:rsidR="005005F8">
        <w:t>frame</w:t>
      </w:r>
      <w:r w:rsidR="00E45809">
        <w:t xml:space="preserve"> can be determined and </w:t>
      </w:r>
      <w:r w:rsidR="005B0B3D">
        <w:t xml:space="preserve">a </w:t>
      </w:r>
      <w:r w:rsidR="00E45809">
        <w:t>central computer can manage flight stability and pilot input</w:t>
      </w:r>
      <w:r w:rsidR="00E45809" w:rsidRPr="00E45809">
        <w:rPr>
          <w:color w:val="FF0000"/>
        </w:rPr>
        <w:t xml:space="preserve">. </w:t>
      </w:r>
      <w:r w:rsidR="00E45809" w:rsidRPr="005B0B3D">
        <w:t xml:space="preserve">See Fig. </w:t>
      </w:r>
      <w:r w:rsidR="005B0B3D" w:rsidRPr="005B0B3D">
        <w:t>2</w:t>
      </w:r>
      <w:r w:rsidR="00704BA1">
        <w:t>0</w:t>
      </w:r>
      <w:r w:rsidR="00E45809" w:rsidRPr="005B0B3D">
        <w:t xml:space="preserve"> </w:t>
      </w:r>
      <w:r w:rsidR="005B0B3D">
        <w:t>a</w:t>
      </w:r>
      <w:r w:rsidR="007408B1">
        <w:t>bove and</w:t>
      </w:r>
      <w:r w:rsidR="00E45809">
        <w:t xml:space="preserve"> </w:t>
      </w:r>
      <w:proofErr w:type="gramStart"/>
      <w:r w:rsidR="007408B1">
        <w:t>l</w:t>
      </w:r>
      <w:r w:rsidR="00E45809">
        <w:t>et’s</w:t>
      </w:r>
      <w:proofErr w:type="gramEnd"/>
      <w:r w:rsidR="00E45809">
        <w:t xml:space="preserve"> envision this square box</w:t>
      </w:r>
      <w:r w:rsidR="007408B1">
        <w:t xml:space="preserve"> in the center</w:t>
      </w:r>
      <w:r w:rsidR="00E45809">
        <w:t xml:space="preserve"> is 100 meters by 100 meters. This could be a heavy cargo aircraft that is not possible with current technology.</w:t>
      </w:r>
      <w:r w:rsidR="00CE6B09">
        <w:t xml:space="preserve"> The common frame</w:t>
      </w:r>
      <w:r w:rsidR="00E45809">
        <w:t xml:space="preserve"> design</w:t>
      </w:r>
      <w:r w:rsidR="00CE6B09">
        <w:t xml:space="preserve"> will dictate the scalability in size and quantity of the </w:t>
      </w:r>
      <w:proofErr w:type="spellStart"/>
      <w:r w:rsidR="00CE6B09">
        <w:t>droverbots</w:t>
      </w:r>
      <w:proofErr w:type="spellEnd"/>
      <w:r w:rsidR="00CE6B09">
        <w:t xml:space="preserve"> attached to it. </w:t>
      </w:r>
      <w:r w:rsidR="005B0B3D">
        <w:t xml:space="preserve">Because craft like this </w:t>
      </w:r>
      <w:r w:rsidR="007408B1">
        <w:t xml:space="preserve">can be </w:t>
      </w:r>
      <w:r w:rsidR="009905C3">
        <w:t>possible</w:t>
      </w:r>
      <w:r w:rsidR="005B0B3D">
        <w:t xml:space="preserve">, </w:t>
      </w:r>
      <w:r w:rsidR="009905C3">
        <w:t xml:space="preserve">there could </w:t>
      </w:r>
      <w:r w:rsidR="00AB27C3">
        <w:t>be a new branch of</w:t>
      </w:r>
      <w:r w:rsidR="00822DB2">
        <w:t xml:space="preserve"> fluid processing propulsion craft</w:t>
      </w:r>
      <w:r w:rsidR="009905C3">
        <w:t xml:space="preserve"> in the future.</w:t>
      </w:r>
    </w:p>
    <w:p w14:paraId="569945BF" w14:textId="58E0687D" w:rsidR="00C55835" w:rsidRDefault="00C36D7D" w:rsidP="00DB4EA4">
      <w:pPr>
        <w:pStyle w:val="Text"/>
      </w:pPr>
      <w:r>
        <w:t xml:space="preserve">Another </w:t>
      </w:r>
      <w:r w:rsidR="00996954">
        <w:t xml:space="preserve">key </w:t>
      </w:r>
      <w:r w:rsidR="006A1F5E">
        <w:t>potential</w:t>
      </w:r>
      <w:r>
        <w:t xml:space="preserve"> capability of the </w:t>
      </w:r>
      <w:proofErr w:type="spellStart"/>
      <w:r>
        <w:t>droverbot</w:t>
      </w:r>
      <w:proofErr w:type="spellEnd"/>
      <w:r>
        <w:t xml:space="preserve"> could be: “</w:t>
      </w:r>
      <w:r w:rsidR="009E2DEB">
        <w:t xml:space="preserve">What happens when the </w:t>
      </w:r>
      <w:proofErr w:type="spellStart"/>
      <w:r w:rsidR="00DB4EA4">
        <w:t>droverbot</w:t>
      </w:r>
      <w:proofErr w:type="spellEnd"/>
      <w:r w:rsidR="009E2DEB">
        <w:t xml:space="preserve"> is </w:t>
      </w:r>
      <w:r w:rsidR="00DB4EA4">
        <w:t>capable to retain all the fluid it processes to propel?</w:t>
      </w:r>
      <w:r>
        <w:t>”</w:t>
      </w:r>
      <w:r w:rsidR="00DB4EA4">
        <w:t xml:space="preserve"> How can </w:t>
      </w:r>
      <w:r w:rsidR="00EB7137">
        <w:t>the fluid be retained</w:t>
      </w:r>
      <w:r w:rsidR="00DB4EA4">
        <w:t xml:space="preserve">? Since the ejected fluid is not at a straight angle to the thrusters and the thrusters are always in rotational motion, these unique attributes have the potential to allow the </w:t>
      </w:r>
      <w:proofErr w:type="spellStart"/>
      <w:r w:rsidR="00DB4EA4">
        <w:t>droverbot</w:t>
      </w:r>
      <w:proofErr w:type="spellEnd"/>
      <w:r w:rsidR="00DB4EA4">
        <w:t xml:space="preserve"> to be enclosed</w:t>
      </w:r>
      <w:r w:rsidR="0079467B">
        <w:t xml:space="preserve">. </w:t>
      </w:r>
      <w:r w:rsidR="005D73D2">
        <w:t>A</w:t>
      </w:r>
      <w:r w:rsidR="0079467B">
        <w:t xml:space="preserve">n enclosure could be fitted via the hub and axle at the center of the </w:t>
      </w:r>
      <w:proofErr w:type="spellStart"/>
      <w:r w:rsidR="0079467B">
        <w:t>droverbot</w:t>
      </w:r>
      <w:proofErr w:type="spellEnd"/>
      <w:r w:rsidR="0079467B">
        <w:t>.</w:t>
      </w:r>
      <w:r w:rsidR="00EB7137">
        <w:t xml:space="preserve"> Such a vehicle will be able to retain its propellant, never run out of propellant. This however do imply that the energy source is not store in the propellant, but separate. This</w:t>
      </w:r>
      <w:r w:rsidR="003617CB">
        <w:t xml:space="preserve"> also</w:t>
      </w:r>
      <w:r w:rsidR="00EB7137">
        <w:t xml:space="preserve"> indicate</w:t>
      </w:r>
      <w:r w:rsidR="00822DB2">
        <w:t xml:space="preserve"> that</w:t>
      </w:r>
      <w:r w:rsidR="00EB7137">
        <w:t xml:space="preserve"> </w:t>
      </w:r>
      <w:r w:rsidR="0079467B">
        <w:t xml:space="preserve">the </w:t>
      </w:r>
      <w:proofErr w:type="spellStart"/>
      <w:r w:rsidR="0079467B">
        <w:t>droverbot</w:t>
      </w:r>
      <w:proofErr w:type="spellEnd"/>
      <w:r w:rsidR="00996954">
        <w:t xml:space="preserve">-based vehicles </w:t>
      </w:r>
      <w:r w:rsidR="0079467B">
        <w:t xml:space="preserve">will </w:t>
      </w:r>
      <w:r w:rsidR="00EB7137">
        <w:t xml:space="preserve">not </w:t>
      </w:r>
      <w:r w:rsidR="0079467B">
        <w:t xml:space="preserve">be limited to </w:t>
      </w:r>
      <w:r w:rsidR="00EB7137">
        <w:t>just on earth and</w:t>
      </w:r>
      <w:r w:rsidR="009D42C1">
        <w:t xml:space="preserve"> on</w:t>
      </w:r>
      <w:r w:rsidR="00EB7137">
        <w:t xml:space="preserve"> water, in the atmosphere and under water</w:t>
      </w:r>
      <w:r w:rsidR="00996954">
        <w:t>,</w:t>
      </w:r>
      <w:r w:rsidR="00EB7137">
        <w:t xml:space="preserve"> </w:t>
      </w:r>
      <w:r w:rsidR="006A1F5E">
        <w:t>but</w:t>
      </w:r>
      <w:r w:rsidR="00EB7137">
        <w:t xml:space="preserve"> </w:t>
      </w:r>
      <w:r>
        <w:t xml:space="preserve">will </w:t>
      </w:r>
      <w:r w:rsidR="009D42C1">
        <w:t>also</w:t>
      </w:r>
      <w:r>
        <w:t xml:space="preserve"> be able to access</w:t>
      </w:r>
      <w:r w:rsidR="009D42C1">
        <w:t xml:space="preserve"> </w:t>
      </w:r>
      <w:r w:rsidR="00EB7137">
        <w:t>the vacuum of space</w:t>
      </w:r>
      <w:r w:rsidR="0079467B">
        <w:t xml:space="preserve">. </w:t>
      </w:r>
      <w:r w:rsidR="005D73D2">
        <w:t>S</w:t>
      </w:r>
      <w:r w:rsidR="0079467B">
        <w:t xml:space="preserve">pace </w:t>
      </w:r>
      <w:r w:rsidR="005D73D2">
        <w:t xml:space="preserve">will be made </w:t>
      </w:r>
      <w:r w:rsidR="00EB7137">
        <w:t>accessible in a way that was never possible before</w:t>
      </w:r>
      <w:r w:rsidR="0079467B">
        <w:t xml:space="preserve"> by not needing rockets, but by </w:t>
      </w:r>
      <w:r w:rsidR="000A3D40">
        <w:t>adapting</w:t>
      </w:r>
      <w:r w:rsidR="0079467B">
        <w:t xml:space="preserve"> current aviation propulsion technology.</w:t>
      </w:r>
      <w:r w:rsidR="00EB7137">
        <w:t xml:space="preserve"> </w:t>
      </w:r>
      <w:r w:rsidR="00465E93">
        <w:t xml:space="preserve">Such a vehicle will be the ultimate in </w:t>
      </w:r>
      <w:proofErr w:type="gramStart"/>
      <w:r w:rsidR="00465E93">
        <w:t>re-usability, since</w:t>
      </w:r>
      <w:proofErr w:type="gramEnd"/>
      <w:r w:rsidR="00465E93">
        <w:t xml:space="preserve"> it won’t discard even its </w:t>
      </w:r>
      <w:r w:rsidR="00465E93">
        <w:lastRenderedPageBreak/>
        <w:t>propellant.</w:t>
      </w:r>
      <w:r w:rsidR="001B6A2F">
        <w:t xml:space="preserve"> Said differently, air molecules as a scarce resource in the vacuum of space.</w:t>
      </w:r>
      <w:r w:rsidR="0012574E">
        <w:t xml:space="preserve"> They should not just be used once </w:t>
      </w:r>
      <w:r w:rsidR="00996954">
        <w:t>and ejected</w:t>
      </w:r>
      <w:r w:rsidR="0012574E">
        <w:t>, but retained and re-used.</w:t>
      </w:r>
    </w:p>
    <w:p w14:paraId="294C9368" w14:textId="7A312933" w:rsidR="009E2DEB" w:rsidRDefault="00EB7137" w:rsidP="00DB4EA4">
      <w:pPr>
        <w:pStyle w:val="Text"/>
      </w:pPr>
      <w:r>
        <w:t xml:space="preserve">Below </w:t>
      </w:r>
      <w:r w:rsidR="00C55835">
        <w:t>follow</w:t>
      </w:r>
      <w:r>
        <w:t xml:space="preserve"> </w:t>
      </w:r>
      <w:r w:rsidR="009F03F1">
        <w:t>two</w:t>
      </w:r>
      <w:r w:rsidR="00C55835">
        <w:t xml:space="preserve"> key</w:t>
      </w:r>
      <w:r>
        <w:t xml:space="preserve"> detail</w:t>
      </w:r>
      <w:r w:rsidR="00C55835">
        <w:t xml:space="preserve"> points,</w:t>
      </w:r>
      <w:r>
        <w:t xml:space="preserve"> discussi</w:t>
      </w:r>
      <w:r w:rsidR="00C55835">
        <w:t>ng</w:t>
      </w:r>
      <w:r>
        <w:t xml:space="preserve"> how the retainment of propellant is possible by enclosing a </w:t>
      </w:r>
      <w:proofErr w:type="spellStart"/>
      <w:r>
        <w:t>droverbot</w:t>
      </w:r>
      <w:proofErr w:type="spellEnd"/>
      <w:r>
        <w:t xml:space="preserve"> type of vehicle and still be compliant with Newton’s 3</w:t>
      </w:r>
      <w:r w:rsidRPr="00EB7137">
        <w:rPr>
          <w:vertAlign w:val="superscript"/>
        </w:rPr>
        <w:t>rd</w:t>
      </w:r>
      <w:r>
        <w:t xml:space="preserve"> law of motion.</w:t>
      </w:r>
    </w:p>
    <w:p w14:paraId="56709A2D" w14:textId="003B3296" w:rsidR="009E2DEB" w:rsidRDefault="0020007E" w:rsidP="00C55835">
      <w:pPr>
        <w:pStyle w:val="Text"/>
        <w:numPr>
          <w:ilvl w:val="0"/>
          <w:numId w:val="41"/>
        </w:numPr>
      </w:pPr>
      <w:r>
        <w:t xml:space="preserve">Newton’s 3rd law </w:t>
      </w:r>
      <w:r w:rsidR="00A563E3">
        <w:t>represents</w:t>
      </w:r>
      <w:r>
        <w:t xml:space="preserve"> the ejection of fluid</w:t>
      </w:r>
      <w:r w:rsidR="00DA6A02">
        <w:t xml:space="preserve"> from any propeller</w:t>
      </w:r>
      <w:r w:rsidR="00A563E3">
        <w:t xml:space="preserve"> as follows:</w:t>
      </w:r>
      <w:r w:rsidR="002B26FD">
        <w:t xml:space="preserve"> </w:t>
      </w:r>
      <w:r w:rsidR="005D73D2">
        <w:t>T</w:t>
      </w:r>
      <w:r>
        <w:t xml:space="preserve">he action force happens when the fluid is ejected by </w:t>
      </w:r>
      <w:r w:rsidR="00A563E3">
        <w:t xml:space="preserve">spinning </w:t>
      </w:r>
      <w:r>
        <w:t>propeller blades. The reaction force is on the</w:t>
      </w:r>
      <w:r w:rsidR="00C55835">
        <w:t xml:space="preserve"> </w:t>
      </w:r>
      <w:r>
        <w:t>propeller blades when ejecting fluid and that result in moving the</w:t>
      </w:r>
      <w:r w:rsidR="00A563E3">
        <w:t xml:space="preserve"> </w:t>
      </w:r>
      <w:r>
        <w:t>propeller blades (and everything attached to it) in the opposite direction of the ejected fluid. The total fluid ejected – action force - equals the total effect on the propeller blades - re-action force.</w:t>
      </w:r>
    </w:p>
    <w:p w14:paraId="7258D271" w14:textId="05C34A38" w:rsidR="0020007E" w:rsidRDefault="00C55835" w:rsidP="00DA6A02">
      <w:pPr>
        <w:pStyle w:val="Text"/>
        <w:ind w:left="720" w:firstLine="0"/>
      </w:pPr>
      <w:proofErr w:type="gramStart"/>
      <w:r>
        <w:t>Let’s</w:t>
      </w:r>
      <w:proofErr w:type="gramEnd"/>
      <w:r>
        <w:t xml:space="preserve"> now e</w:t>
      </w:r>
      <w:r w:rsidR="0020007E" w:rsidRPr="0020007E">
        <w:t>labora</w:t>
      </w:r>
      <w:r w:rsidR="002B26FD">
        <w:t>te</w:t>
      </w:r>
      <w:r w:rsidR="0020007E" w:rsidRPr="0020007E">
        <w:t xml:space="preserve"> on</w:t>
      </w:r>
      <w:r w:rsidR="000850E6">
        <w:t xml:space="preserve"> a </w:t>
      </w:r>
      <w:proofErr w:type="spellStart"/>
      <w:r w:rsidR="000850E6">
        <w:t>droverbot</w:t>
      </w:r>
      <w:proofErr w:type="spellEnd"/>
      <w:r w:rsidR="000850E6">
        <w:t xml:space="preserve"> fitted with</w:t>
      </w:r>
      <w:r w:rsidR="00DF21E3">
        <w:t xml:space="preserve"> an enclosure</w:t>
      </w:r>
      <w:r w:rsidR="000850E6">
        <w:t xml:space="preserve"> in regard to</w:t>
      </w:r>
      <w:r w:rsidR="0020007E" w:rsidRPr="0020007E">
        <w:t xml:space="preserve"> fluid ejection</w:t>
      </w:r>
      <w:r w:rsidR="00DF21E3">
        <w:t>,</w:t>
      </w:r>
      <w:r w:rsidR="0020007E" w:rsidRPr="0020007E">
        <w:t xml:space="preserve"> in the context of Newton’s 3rd law</w:t>
      </w:r>
      <w:r>
        <w:t xml:space="preserve">. </w:t>
      </w:r>
      <w:r w:rsidR="0020007E" w:rsidRPr="0020007E">
        <w:t>In the case of rockets (and other</w:t>
      </w:r>
      <w:r>
        <w:t xml:space="preserve"> mainstream propulsion vehicles</w:t>
      </w:r>
      <w:r w:rsidR="0020007E" w:rsidRPr="0020007E">
        <w:t xml:space="preserve"> like airplanes</w:t>
      </w:r>
      <w:r>
        <w:t xml:space="preserve"> and</w:t>
      </w:r>
      <w:r w:rsidR="0020007E" w:rsidRPr="0020007E">
        <w:t xml:space="preserve"> boat</w:t>
      </w:r>
      <w:r>
        <w:t>s</w:t>
      </w:r>
      <w:r w:rsidR="0020007E" w:rsidRPr="0020007E">
        <w:t xml:space="preserve">), the ejected fluid are largely ejected in a continuous opposite force in line with re-action force. In cases like these, if say, an enclosure is put around a rocket, mounted to the rocket, the rocket </w:t>
      </w:r>
      <w:r w:rsidRPr="0020007E">
        <w:t>will not</w:t>
      </w:r>
      <w:r w:rsidR="0020007E" w:rsidRPr="0020007E">
        <w:t xml:space="preserve"> move at all. Why? Because the fluid ejected from the rocket</w:t>
      </w:r>
      <w:r w:rsidR="002B26FD">
        <w:t xml:space="preserve"> is in a straight angle </w:t>
      </w:r>
      <w:r w:rsidR="0020007E" w:rsidRPr="0020007E">
        <w:t xml:space="preserve">with the re-action force that propel the rocket forward, </w:t>
      </w:r>
      <w:r w:rsidR="002B26FD">
        <w:t>therefor</w:t>
      </w:r>
      <w:r w:rsidR="00991F22">
        <w:t>e</w:t>
      </w:r>
      <w:r w:rsidR="002B26FD">
        <w:t xml:space="preserve"> the fluid </w:t>
      </w:r>
      <w:r w:rsidR="0020007E" w:rsidRPr="0020007E">
        <w:t xml:space="preserve">will bounce against the wall of the enclosure, which are mounted to the rocket. This will render a </w:t>
      </w:r>
      <w:r w:rsidRPr="0020007E">
        <w:t>net</w:t>
      </w:r>
      <w:r w:rsidR="0020007E" w:rsidRPr="0020007E">
        <w:t xml:space="preserve"> force of zero. (See </w:t>
      </w:r>
      <w:r w:rsidR="00991755">
        <w:t xml:space="preserve">Fig. </w:t>
      </w:r>
      <w:r w:rsidR="006A5DD0">
        <w:t>26</w:t>
      </w:r>
      <w:r w:rsidR="0012574E">
        <w:t xml:space="preserve"> </w:t>
      </w:r>
      <w:r w:rsidR="0020007E" w:rsidRPr="0020007E">
        <w:t xml:space="preserve">B below). </w:t>
      </w:r>
      <w:r w:rsidR="00991755">
        <w:t>Similarly, t</w:t>
      </w:r>
      <w:r w:rsidR="0020007E" w:rsidRPr="0020007E">
        <w:t>his will also be the case with airplanes and boats</w:t>
      </w:r>
      <w:r w:rsidR="00DF21E3">
        <w:t xml:space="preserve"> if they were to be </w:t>
      </w:r>
      <w:r w:rsidR="00DA6A02">
        <w:t>surrounded</w:t>
      </w:r>
      <w:r w:rsidR="00DF21E3">
        <w:t xml:space="preserve"> </w:t>
      </w:r>
      <w:r w:rsidR="00DA6A02">
        <w:t>with</w:t>
      </w:r>
      <w:r w:rsidR="00DF21E3">
        <w:t xml:space="preserve"> an enclosure.</w:t>
      </w:r>
    </w:p>
    <w:p w14:paraId="48694313" w14:textId="15CF6C00" w:rsidR="00712C4A" w:rsidRDefault="0020007E" w:rsidP="00DA6A02">
      <w:pPr>
        <w:pStyle w:val="Text"/>
        <w:ind w:left="720" w:firstLine="0"/>
      </w:pPr>
      <w:r>
        <w:t xml:space="preserve">However, with the </w:t>
      </w:r>
      <w:proofErr w:type="spellStart"/>
      <w:r w:rsidR="00D55E3C">
        <w:t>droverbot</w:t>
      </w:r>
      <w:proofErr w:type="spellEnd"/>
      <w:r w:rsidR="004268E1">
        <w:t xml:space="preserve">, </w:t>
      </w:r>
      <w:r>
        <w:t xml:space="preserve">the fluid is </w:t>
      </w:r>
      <w:r w:rsidR="00A032CD">
        <w:t>curved</w:t>
      </w:r>
      <w:r>
        <w:t xml:space="preserve"> because of continuous rotation</w:t>
      </w:r>
      <w:r w:rsidR="00A90FF1">
        <w:t xml:space="preserve"> of the </w:t>
      </w:r>
      <w:proofErr w:type="spellStart"/>
      <w:r w:rsidR="00A90FF1">
        <w:t>droverbot</w:t>
      </w:r>
      <w:proofErr w:type="spellEnd"/>
      <w:r w:rsidR="00A90FF1">
        <w:t xml:space="preserve"> in its entirety</w:t>
      </w:r>
      <w:r w:rsidR="004268E1">
        <w:t>.</w:t>
      </w:r>
      <w:r>
        <w:t xml:space="preserve"> </w:t>
      </w:r>
      <w:r w:rsidR="004268E1">
        <w:t>T</w:t>
      </w:r>
      <w:r>
        <w:t xml:space="preserve">he fluid's </w:t>
      </w:r>
      <w:r w:rsidR="0012574E">
        <w:t xml:space="preserve">expelled </w:t>
      </w:r>
      <w:r w:rsidR="00F7364A">
        <w:t>range</w:t>
      </w:r>
      <w:r w:rsidR="0012574E">
        <w:t xml:space="preserve"> – in line with the re-action force - </w:t>
      </w:r>
      <w:r w:rsidR="00F7364A">
        <w:t xml:space="preserve"> is less</w:t>
      </w:r>
      <w:r>
        <w:t xml:space="preserve"> because </w:t>
      </w:r>
      <w:r w:rsidR="00F7364A">
        <w:t>it’s not continuously re-</w:t>
      </w:r>
      <w:r w:rsidR="00A032CD">
        <w:t>enforced</w:t>
      </w:r>
      <w:r w:rsidR="00A90FF1">
        <w:t xml:space="preserve"> by more fluid expelled from the propeller blades</w:t>
      </w:r>
      <w:r w:rsidR="00F7364A">
        <w:t xml:space="preserve">, </w:t>
      </w:r>
      <w:r w:rsidR="004268E1">
        <w:t xml:space="preserve">but </w:t>
      </w:r>
      <w:r w:rsidR="00F7364A">
        <w:t>only for a fraction of a second</w:t>
      </w:r>
      <w:r w:rsidR="004268E1">
        <w:t>,</w:t>
      </w:r>
      <w:r w:rsidR="00F7364A">
        <w:t xml:space="preserve"> before the </w:t>
      </w:r>
      <w:r w:rsidR="00B842CF">
        <w:t xml:space="preserve">octagon frame-based </w:t>
      </w:r>
      <w:r w:rsidR="00F7364A">
        <w:t>thrusters rotate to a different position</w:t>
      </w:r>
      <w:r w:rsidR="005005F8">
        <w:t xml:space="preserve"> (See Fig. </w:t>
      </w:r>
      <w:r w:rsidR="006A5DD0">
        <w:t xml:space="preserve">26 </w:t>
      </w:r>
      <w:r w:rsidR="005005F8">
        <w:t>G – Curved fluid).</w:t>
      </w:r>
      <w:r w:rsidR="00F7364A">
        <w:t xml:space="preserve"> This </w:t>
      </w:r>
      <w:r w:rsidR="00A90FF1">
        <w:t xml:space="preserve">causes the fluid to </w:t>
      </w:r>
      <w:r w:rsidR="00F7364A">
        <w:t>reflect</w:t>
      </w:r>
      <w:r w:rsidR="00A90FF1">
        <w:t xml:space="preserve"> </w:t>
      </w:r>
      <w:r w:rsidR="00F7364A">
        <w:t xml:space="preserve">as being curved continuously as appose to being </w:t>
      </w:r>
      <w:r w:rsidR="006F45F2">
        <w:t xml:space="preserve">a continuous opposite force, that is in line with the re-action force on the </w:t>
      </w:r>
      <w:proofErr w:type="spellStart"/>
      <w:r w:rsidR="006F45F2">
        <w:t>droverbot</w:t>
      </w:r>
      <w:proofErr w:type="spellEnd"/>
      <w:r w:rsidR="00F7364A">
        <w:t xml:space="preserve"> </w:t>
      </w:r>
      <w:r>
        <w:t xml:space="preserve">as in the case with rockets, </w:t>
      </w:r>
      <w:proofErr w:type="gramStart"/>
      <w:r>
        <w:t>boats</w:t>
      </w:r>
      <w:proofErr w:type="gramEnd"/>
      <w:r>
        <w:t xml:space="preserve"> and airplanes.</w:t>
      </w:r>
      <w:r w:rsidR="00A90FF1">
        <w:t xml:space="preserve"> </w:t>
      </w:r>
    </w:p>
    <w:p w14:paraId="19314DEF" w14:textId="66004BC8" w:rsidR="005005F8" w:rsidRDefault="000C553A" w:rsidP="005005F8">
      <w:pPr>
        <w:pStyle w:val="Text"/>
        <w:numPr>
          <w:ilvl w:val="0"/>
          <w:numId w:val="41"/>
        </w:numPr>
      </w:pPr>
      <w:r>
        <w:t>Can t</w:t>
      </w:r>
      <w:r w:rsidR="0020007E" w:rsidRPr="0020007E">
        <w:t>he</w:t>
      </w:r>
      <w:r>
        <w:t xml:space="preserve"> ejected fluid</w:t>
      </w:r>
      <w:r w:rsidR="0020007E" w:rsidRPr="0020007E">
        <w:t xml:space="preserve"> </w:t>
      </w:r>
      <w:r>
        <w:t>from the</w:t>
      </w:r>
      <w:r w:rsidR="0020007E" w:rsidRPr="0020007E">
        <w:t xml:space="preserve"> octagon</w:t>
      </w:r>
      <w:r w:rsidR="00B842CF">
        <w:t xml:space="preserve"> frame</w:t>
      </w:r>
      <w:r w:rsidR="0020007E" w:rsidRPr="0020007E">
        <w:t xml:space="preserve"> mounted thrusters</w:t>
      </w:r>
      <w:r>
        <w:t xml:space="preserve"> be </w:t>
      </w:r>
      <w:r w:rsidRPr="0020007E">
        <w:t>offset</w:t>
      </w:r>
      <w:r w:rsidR="0020007E" w:rsidRPr="0020007E">
        <w:t xml:space="preserve"> against rotational thrust</w:t>
      </w:r>
      <w:r>
        <w:t xml:space="preserve">? </w:t>
      </w:r>
      <w:r w:rsidR="0020007E">
        <w:t xml:space="preserve">Since the fluid ejected by the octagon-based </w:t>
      </w:r>
      <w:r w:rsidR="00726C82">
        <w:t>thruster</w:t>
      </w:r>
      <w:r w:rsidR="005F1F39">
        <w:t>s’</w:t>
      </w:r>
      <w:r w:rsidR="0020007E">
        <w:t xml:space="preserve"> curves, </w:t>
      </w:r>
      <w:r w:rsidR="005005F8">
        <w:t>which is a</w:t>
      </w:r>
      <w:r w:rsidR="0020007E">
        <w:t xml:space="preserve"> result</w:t>
      </w:r>
      <w:r w:rsidR="005005F8">
        <w:t xml:space="preserve"> of the rotation and the</w:t>
      </w:r>
      <w:r w:rsidR="0020007E">
        <w:t xml:space="preserve"> collision with fluid mostly at rest as the drone rotates</w:t>
      </w:r>
      <w:r w:rsidR="00D9122D">
        <w:t xml:space="preserve"> </w:t>
      </w:r>
      <w:r w:rsidR="005005F8">
        <w:t>(See Fig.</w:t>
      </w:r>
      <w:r w:rsidR="006A5DD0">
        <w:t xml:space="preserve"> 26</w:t>
      </w:r>
      <w:r w:rsidR="005005F8">
        <w:t xml:space="preserve"> C – Fluid at rest)</w:t>
      </w:r>
      <w:r w:rsidR="0020007E">
        <w:t>.</w:t>
      </w:r>
      <w:r w:rsidR="00F32945">
        <w:t xml:space="preserve"> This can be compared to extending your hand out of a moving car and feeling the air collide with your hand. </w:t>
      </w:r>
      <w:r w:rsidR="009F03F1">
        <w:t>T</w:t>
      </w:r>
      <w:r w:rsidR="00F32945">
        <w:t>he expelled air</w:t>
      </w:r>
      <w:r w:rsidR="009F03F1">
        <w:t xml:space="preserve"> (of the </w:t>
      </w:r>
      <w:proofErr w:type="spellStart"/>
      <w:r w:rsidR="009F03F1">
        <w:t>droverbot</w:t>
      </w:r>
      <w:proofErr w:type="spellEnd"/>
      <w:r w:rsidR="009F03F1">
        <w:t>)</w:t>
      </w:r>
      <w:r w:rsidR="00F32945">
        <w:t xml:space="preserve"> is taking the place of a hand </w:t>
      </w:r>
      <w:r w:rsidR="00726C82">
        <w:t>extended</w:t>
      </w:r>
      <w:r w:rsidR="00F32945">
        <w:t xml:space="preserve"> out of the </w:t>
      </w:r>
      <w:r w:rsidR="00726C82">
        <w:t xml:space="preserve">moving car </w:t>
      </w:r>
      <w:r w:rsidR="00F32945">
        <w:t>window.</w:t>
      </w:r>
      <w:r w:rsidR="0020007E">
        <w:t xml:space="preserve"> </w:t>
      </w:r>
      <w:r>
        <w:t xml:space="preserve">Because of </w:t>
      </w:r>
      <w:r w:rsidR="00726C82">
        <w:t>these collisions</w:t>
      </w:r>
      <w:r>
        <w:t>, it</w:t>
      </w:r>
      <w:r w:rsidR="0020007E">
        <w:t xml:space="preserve"> could </w:t>
      </w:r>
      <w:r w:rsidR="0020007E">
        <w:lastRenderedPageBreak/>
        <w:t xml:space="preserve">then be </w:t>
      </w:r>
      <w:r w:rsidR="00F32945">
        <w:t xml:space="preserve">said </w:t>
      </w:r>
      <w:r w:rsidR="0020007E">
        <w:t>that ejected fluid is</w:t>
      </w:r>
      <w:r w:rsidR="00F32945">
        <w:t xml:space="preserve"> </w:t>
      </w:r>
      <w:r w:rsidR="0020007E">
        <w:t xml:space="preserve">offset </w:t>
      </w:r>
      <w:r>
        <w:t xml:space="preserve">in a meaningful way </w:t>
      </w:r>
      <w:r w:rsidR="0020007E">
        <w:t xml:space="preserve">against rotational thrust generated by the thrusters mounted on the rods. </w:t>
      </w:r>
    </w:p>
    <w:p w14:paraId="47AA835D" w14:textId="0827DF60" w:rsidR="0020007E" w:rsidRDefault="009F03F1" w:rsidP="005005F8">
      <w:pPr>
        <w:pStyle w:val="Text"/>
        <w:ind w:left="720" w:firstLine="0"/>
      </w:pPr>
      <w:r>
        <w:t>B</w:t>
      </w:r>
      <w:r w:rsidR="0020007E">
        <w:t xml:space="preserve">ecause </w:t>
      </w:r>
      <w:r>
        <w:t xml:space="preserve">the ejected fluid is curved and offset against rotational thrust, </w:t>
      </w:r>
      <w:r w:rsidR="0020007E">
        <w:t xml:space="preserve">it should be possible to </w:t>
      </w:r>
      <w:r w:rsidR="0012574E">
        <w:t>enclose</w:t>
      </w:r>
      <w:r w:rsidR="0020007E">
        <w:t xml:space="preserve"> the </w:t>
      </w:r>
      <w:proofErr w:type="spellStart"/>
      <w:r w:rsidR="0012574E">
        <w:t>droverbot</w:t>
      </w:r>
      <w:proofErr w:type="spellEnd"/>
      <w:r w:rsidR="0020007E">
        <w:t xml:space="preserve"> without the zero </w:t>
      </w:r>
      <w:r w:rsidR="00726C82">
        <w:t>net</w:t>
      </w:r>
      <w:r w:rsidR="0020007E">
        <w:t xml:space="preserve"> force effect </w:t>
      </w:r>
      <w:r w:rsidR="00B842CF">
        <w:t>that apply to</w:t>
      </w:r>
      <w:r w:rsidR="0020007E">
        <w:t xml:space="preserve"> propulsion systems that eject fluid in a straight-line like rockets, airplanes, boats and </w:t>
      </w:r>
      <w:r w:rsidR="00B842CF">
        <w:t>current mainstream</w:t>
      </w:r>
      <w:r w:rsidR="0020007E">
        <w:t xml:space="preserve"> drone</w:t>
      </w:r>
      <w:r w:rsidR="00B842CF">
        <w:t>s</w:t>
      </w:r>
      <w:r w:rsidR="0020007E">
        <w:t xml:space="preserve">. </w:t>
      </w:r>
      <w:r w:rsidR="005005F8">
        <w:t>Fig</w:t>
      </w:r>
      <w:r w:rsidR="006A5DD0">
        <w:t>.</w:t>
      </w:r>
      <w:r w:rsidR="005005F8">
        <w:t xml:space="preserve"> </w:t>
      </w:r>
      <w:r w:rsidR="006A5DD0">
        <w:t>26</w:t>
      </w:r>
      <w:r w:rsidR="005005F8">
        <w:t xml:space="preserve"> A and B depic</w:t>
      </w:r>
      <w:r w:rsidR="00362EC2">
        <w:t xml:space="preserve">ts Fig. </w:t>
      </w:r>
      <w:r w:rsidR="00984E9E">
        <w:t>25</w:t>
      </w:r>
      <w:r w:rsidR="00362EC2">
        <w:t xml:space="preserve"> A1 and B</w:t>
      </w:r>
      <w:r w:rsidR="002A2FFA">
        <w:t xml:space="preserve"> but</w:t>
      </w:r>
      <w:r w:rsidR="00362EC2">
        <w:t xml:space="preserve"> </w:t>
      </w:r>
      <w:r w:rsidR="002A2FFA">
        <w:t xml:space="preserve">with an enclosure. </w:t>
      </w:r>
      <w:r w:rsidR="00362EC2">
        <w:t xml:space="preserve">Fig. </w:t>
      </w:r>
      <w:r w:rsidR="006A5DD0">
        <w:t>26</w:t>
      </w:r>
      <w:r w:rsidR="00362EC2">
        <w:t xml:space="preserve"> I </w:t>
      </w:r>
      <w:r w:rsidR="00FF6A1D">
        <w:t>indicate</w:t>
      </w:r>
      <w:r w:rsidR="00362EC2">
        <w:t xml:space="preserve"> </w:t>
      </w:r>
      <w:r w:rsidR="002A2FFA">
        <w:t>the</w:t>
      </w:r>
      <w:r w:rsidR="00362EC2">
        <w:t xml:space="preserve"> enclosure and J </w:t>
      </w:r>
      <w:r w:rsidR="002A2FFA">
        <w:t xml:space="preserve">(see the sideview) </w:t>
      </w:r>
      <w:r w:rsidR="00362EC2">
        <w:t xml:space="preserve">the axle that connects the </w:t>
      </w:r>
      <w:proofErr w:type="spellStart"/>
      <w:r w:rsidR="00362EC2">
        <w:t>droverbot</w:t>
      </w:r>
      <w:proofErr w:type="spellEnd"/>
      <w:r w:rsidR="00362EC2">
        <w:t xml:space="preserve"> with the enclosure.</w:t>
      </w:r>
    </w:p>
    <w:p w14:paraId="1FA6C70B" w14:textId="5621704A" w:rsidR="007B7DA9" w:rsidRPr="00E31146" w:rsidRDefault="000850E6" w:rsidP="000850E6">
      <w:pPr>
        <w:jc w:val="center"/>
      </w:pPr>
      <w:r w:rsidRPr="0043519E">
        <w:rPr>
          <w:noProof/>
        </w:rPr>
        <w:drawing>
          <wp:inline distT="0" distB="0" distL="0" distR="0" wp14:anchorId="31BEC34E" wp14:editId="6AB7B9A2">
            <wp:extent cx="4678326" cy="481954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710325" cy="4852506"/>
                    </a:xfrm>
                    <a:prstGeom prst="rect">
                      <a:avLst/>
                    </a:prstGeom>
                    <a:noFill/>
                    <a:ln>
                      <a:noFill/>
                    </a:ln>
                  </pic:spPr>
                </pic:pic>
              </a:graphicData>
            </a:graphic>
          </wp:inline>
        </w:drawing>
      </w:r>
    </w:p>
    <w:p w14:paraId="5C2EC48A" w14:textId="151A2A52" w:rsidR="007B7DA9" w:rsidRPr="007B7DA9" w:rsidRDefault="007B7DA9" w:rsidP="007B7DA9">
      <w:pPr>
        <w:pStyle w:val="Caption"/>
        <w:jc w:val="center"/>
      </w:pPr>
      <w:r w:rsidRPr="00E31146">
        <w:t xml:space="preserve">Fig. </w:t>
      </w:r>
      <w:r w:rsidR="006A5DD0">
        <w:rPr>
          <w:noProof/>
        </w:rPr>
        <w:t>26</w:t>
      </w:r>
      <w:r w:rsidRPr="00E31146">
        <w:tab/>
      </w:r>
      <w:r w:rsidR="009C6EB3">
        <w:t xml:space="preserve">A single position in time of </w:t>
      </w:r>
      <w:r w:rsidR="00A726EB">
        <w:t>an e</w:t>
      </w:r>
      <w:r w:rsidRPr="007B7DA9">
        <w:t xml:space="preserve">nclosed drone and enclosed rocket  </w:t>
      </w:r>
    </w:p>
    <w:p w14:paraId="0936D048" w14:textId="0C192D4C" w:rsidR="007B7DA9" w:rsidRDefault="007B7DA9" w:rsidP="007B7DA9">
      <w:pPr>
        <w:pStyle w:val="Text"/>
        <w:ind w:firstLine="0"/>
      </w:pPr>
    </w:p>
    <w:p w14:paraId="6F70BD09" w14:textId="24D3C4CF" w:rsidR="00FD61E7" w:rsidRPr="00E31146" w:rsidRDefault="00FD61E7" w:rsidP="00FD61E7">
      <w:pPr>
        <w:pStyle w:val="Heading1"/>
      </w:pPr>
      <w:bookmarkStart w:id="15" w:name="_Hlk145450043"/>
      <w:r>
        <w:lastRenderedPageBreak/>
        <w:t xml:space="preserve"> </w:t>
      </w:r>
      <w:r w:rsidRPr="00FD61E7">
        <w:t xml:space="preserve">Applications of </w:t>
      </w:r>
      <w:proofErr w:type="spellStart"/>
      <w:r w:rsidRPr="00FD61E7">
        <w:t>droverbot</w:t>
      </w:r>
      <w:proofErr w:type="spellEnd"/>
      <w:r w:rsidRPr="00FD61E7">
        <w:t xml:space="preserve"> technology</w:t>
      </w:r>
    </w:p>
    <w:bookmarkEnd w:id="15"/>
    <w:p w14:paraId="6CE35050" w14:textId="2107D5A9" w:rsidR="00BB662D" w:rsidRDefault="00FD61E7" w:rsidP="00571CC5">
      <w:pPr>
        <w:pStyle w:val="Text"/>
      </w:pPr>
      <w:r>
        <w:t xml:space="preserve">Future applications of the </w:t>
      </w:r>
      <w:proofErr w:type="spellStart"/>
      <w:r>
        <w:t>droverbot</w:t>
      </w:r>
      <w:proofErr w:type="spellEnd"/>
      <w:r>
        <w:t xml:space="preserve"> technology could potentially have significant impact on transportation in </w:t>
      </w:r>
      <w:r w:rsidR="004822D7">
        <w:t>several</w:t>
      </w:r>
      <w:r>
        <w:t xml:space="preserve"> environment</w:t>
      </w:r>
      <w:r w:rsidR="004822D7">
        <w:t>s</w:t>
      </w:r>
      <w:r>
        <w:t xml:space="preserve">. </w:t>
      </w:r>
      <w:r w:rsidR="009841A6">
        <w:t>Three</w:t>
      </w:r>
      <w:r w:rsidR="00BB662D">
        <w:t xml:space="preserve"> key </w:t>
      </w:r>
      <w:r w:rsidR="009841A6">
        <w:t xml:space="preserve">unique </w:t>
      </w:r>
      <w:r w:rsidR="00BB662D">
        <w:t xml:space="preserve">properties of the </w:t>
      </w:r>
      <w:proofErr w:type="spellStart"/>
      <w:r w:rsidR="00BB662D">
        <w:t>droverbot</w:t>
      </w:r>
      <w:proofErr w:type="spellEnd"/>
      <w:r w:rsidR="009841A6">
        <w:t xml:space="preserve"> technology</w:t>
      </w:r>
      <w:r w:rsidR="00BB662D">
        <w:t xml:space="preserve"> establish a platform from which novel applications can be created. The three key unique properties are as follows:</w:t>
      </w:r>
    </w:p>
    <w:p w14:paraId="60E5C427" w14:textId="634B4DCD" w:rsidR="007864BE" w:rsidRDefault="007864BE" w:rsidP="00571CC5">
      <w:pPr>
        <w:pStyle w:val="Text"/>
        <w:numPr>
          <w:ilvl w:val="6"/>
          <w:numId w:val="20"/>
        </w:numPr>
        <w:tabs>
          <w:tab w:val="clear" w:pos="1921"/>
          <w:tab w:val="num" w:pos="567"/>
        </w:tabs>
        <w:ind w:left="567" w:hanging="283"/>
      </w:pPr>
      <w:r w:rsidRPr="007864BE">
        <w:t xml:space="preserve">The ability to mount </w:t>
      </w:r>
      <w:proofErr w:type="spellStart"/>
      <w:r w:rsidRPr="007864BE">
        <w:t>droverbot</w:t>
      </w:r>
      <w:proofErr w:type="spellEnd"/>
      <w:r w:rsidRPr="007864BE">
        <w:t xml:space="preserve"> units at scale to a common frame in a far more flexible manner (See Fig. 2</w:t>
      </w:r>
      <w:r w:rsidR="00704BA1">
        <w:t>0</w:t>
      </w:r>
      <w:r w:rsidRPr="007864BE">
        <w:t xml:space="preserve"> as an example) than what </w:t>
      </w:r>
      <w:r w:rsidR="00424DB3" w:rsidRPr="00424DB3">
        <w:t>current vehicles that process fluid to propel forward</w:t>
      </w:r>
      <w:r w:rsidR="00424DB3">
        <w:t>,</w:t>
      </w:r>
      <w:r w:rsidRPr="007864BE">
        <w:t xml:space="preserve"> offers</w:t>
      </w:r>
      <w:r>
        <w:t>.</w:t>
      </w:r>
    </w:p>
    <w:p w14:paraId="5286FB08" w14:textId="1E132E59" w:rsidR="00571CC5" w:rsidRDefault="00BB662D" w:rsidP="00571CC5">
      <w:pPr>
        <w:pStyle w:val="Text"/>
        <w:numPr>
          <w:ilvl w:val="6"/>
          <w:numId w:val="20"/>
        </w:numPr>
        <w:tabs>
          <w:tab w:val="clear" w:pos="1921"/>
          <w:tab w:val="num" w:pos="567"/>
        </w:tabs>
        <w:ind w:left="567" w:hanging="283"/>
      </w:pPr>
      <w:proofErr w:type="spellStart"/>
      <w:r>
        <w:t>Droverbot</w:t>
      </w:r>
      <w:proofErr w:type="spellEnd"/>
      <w:r>
        <w:t xml:space="preserve"> units can be mounted and scale on all three axes</w:t>
      </w:r>
      <w:r w:rsidR="00571CC5">
        <w:t>.</w:t>
      </w:r>
    </w:p>
    <w:p w14:paraId="4A2171E0" w14:textId="29451E38" w:rsidR="00571CC5" w:rsidRDefault="00571CC5" w:rsidP="00571CC5">
      <w:pPr>
        <w:pStyle w:val="Text"/>
        <w:numPr>
          <w:ilvl w:val="6"/>
          <w:numId w:val="20"/>
        </w:numPr>
        <w:tabs>
          <w:tab w:val="clear" w:pos="1921"/>
          <w:tab w:val="num" w:pos="567"/>
        </w:tabs>
        <w:ind w:left="567" w:hanging="283"/>
      </w:pPr>
      <w:r>
        <w:t>T</w:t>
      </w:r>
      <w:r w:rsidR="00BB662D">
        <w:t>he</w:t>
      </w:r>
      <w:r w:rsidR="00704BAA">
        <w:t xml:space="preserve"> potential to </w:t>
      </w:r>
      <w:r w:rsidR="00CA508E">
        <w:t>enclose</w:t>
      </w:r>
      <w:r w:rsidR="00704BAA">
        <w:t xml:space="preserve"> </w:t>
      </w:r>
      <w:proofErr w:type="spellStart"/>
      <w:r w:rsidR="00704BAA">
        <w:t>drov</w:t>
      </w:r>
      <w:r w:rsidR="008B53B4">
        <w:t>er</w:t>
      </w:r>
      <w:r w:rsidR="00704BAA">
        <w:t>bot</w:t>
      </w:r>
      <w:proofErr w:type="spellEnd"/>
      <w:r w:rsidR="00704BAA">
        <w:t>-based vehicle</w:t>
      </w:r>
      <w:r w:rsidR="00CA508E">
        <w:t>s</w:t>
      </w:r>
      <w:r w:rsidR="00704BAA">
        <w:t xml:space="preserve"> completely</w:t>
      </w:r>
      <w:r>
        <w:t xml:space="preserve"> </w:t>
      </w:r>
      <w:r w:rsidR="00A94B7B">
        <w:t xml:space="preserve">because </w:t>
      </w:r>
      <w:r w:rsidR="009967CC">
        <w:t>its</w:t>
      </w:r>
      <w:r w:rsidR="00A94B7B">
        <w:t xml:space="preserve"> thrusters eject fluid </w:t>
      </w:r>
      <w:r>
        <w:t xml:space="preserve">at an </w:t>
      </w:r>
      <w:proofErr w:type="spellStart"/>
      <w:r w:rsidR="00A328C7">
        <w:t>optuse</w:t>
      </w:r>
      <w:proofErr w:type="spellEnd"/>
      <w:r>
        <w:t xml:space="preserve"> angle</w:t>
      </w:r>
      <w:r w:rsidR="00424DB3">
        <w:t>s, and not at a straight angle like current propulsion vehicles that process fluid to propel forward</w:t>
      </w:r>
      <w:r w:rsidR="004D191D">
        <w:t xml:space="preserve">. </w:t>
      </w:r>
    </w:p>
    <w:p w14:paraId="71E22950" w14:textId="2431E72C" w:rsidR="00FD61E7" w:rsidRDefault="009967CC" w:rsidP="007864BE">
      <w:pPr>
        <w:pStyle w:val="Text"/>
      </w:pPr>
      <w:proofErr w:type="spellStart"/>
      <w:r>
        <w:t>Droverbot</w:t>
      </w:r>
      <w:proofErr w:type="spellEnd"/>
      <w:r>
        <w:t>-based vehicles can be</w:t>
      </w:r>
      <w:r w:rsidR="00FD61E7">
        <w:t xml:space="preserve"> divided into two main areas</w:t>
      </w:r>
      <w:r w:rsidR="0061628A">
        <w:t>, a</w:t>
      </w:r>
      <w:r w:rsidR="00613C94">
        <w:t xml:space="preserve">pplications without enclosure and </w:t>
      </w:r>
      <w:r w:rsidR="0061628A">
        <w:t>a</w:t>
      </w:r>
      <w:r w:rsidR="00613C94">
        <w:t>pplications with enclosure</w:t>
      </w:r>
      <w:r w:rsidR="007864BE">
        <w:t>.</w:t>
      </w:r>
    </w:p>
    <w:p w14:paraId="220342DD" w14:textId="1A84EB63" w:rsidR="00FD61E7" w:rsidRDefault="00613C94" w:rsidP="00CE3404">
      <w:pPr>
        <w:pStyle w:val="Heading2"/>
        <w:numPr>
          <w:ilvl w:val="0"/>
          <w:numId w:val="43"/>
        </w:numPr>
        <w:spacing w:line="480" w:lineRule="auto"/>
      </w:pPr>
      <w:r>
        <w:t>Applications without enclosure</w:t>
      </w:r>
    </w:p>
    <w:p w14:paraId="4BD43981" w14:textId="2BD2B228" w:rsidR="0061628A" w:rsidRDefault="00F55047" w:rsidP="00CE3404">
      <w:pPr>
        <w:pStyle w:val="Text"/>
        <w:ind w:firstLine="0"/>
      </w:pPr>
      <w:proofErr w:type="spellStart"/>
      <w:r>
        <w:t>Droverbot</w:t>
      </w:r>
      <w:proofErr w:type="spellEnd"/>
      <w:r>
        <w:t xml:space="preserve">-based vehicles without an enclosure </w:t>
      </w:r>
      <w:r w:rsidR="00A73763">
        <w:t>can</w:t>
      </w:r>
      <w:r>
        <w:t xml:space="preserve"> function </w:t>
      </w:r>
      <w:r w:rsidR="000D7904">
        <w:t xml:space="preserve">uniquely and </w:t>
      </w:r>
      <w:r>
        <w:t xml:space="preserve">similarly to </w:t>
      </w:r>
      <w:bookmarkStart w:id="16" w:name="_Hlk143144139"/>
      <w:r>
        <w:t>current vehicles th</w:t>
      </w:r>
      <w:r w:rsidR="00A73763">
        <w:t>at</w:t>
      </w:r>
      <w:r>
        <w:t xml:space="preserve"> process fluid to propel forward</w:t>
      </w:r>
      <w:bookmarkEnd w:id="16"/>
      <w:r w:rsidR="00A73763">
        <w:t>.</w:t>
      </w:r>
      <w:r>
        <w:t xml:space="preserve"> </w:t>
      </w:r>
      <w:proofErr w:type="spellStart"/>
      <w:r w:rsidR="00A73763">
        <w:t>Droverbot</w:t>
      </w:r>
      <w:proofErr w:type="spellEnd"/>
      <w:r w:rsidR="00A73763">
        <w:t xml:space="preserve">-based vehicles </w:t>
      </w:r>
      <w:r>
        <w:t xml:space="preserve">may have advantages and disadvantages when compared to them. </w:t>
      </w:r>
      <w:r w:rsidR="00482A03">
        <w:t>B</w:t>
      </w:r>
      <w:r w:rsidR="009748C0" w:rsidRPr="002D67FD">
        <w:t>elow</w:t>
      </w:r>
      <w:r w:rsidR="000471EA">
        <w:t xml:space="preserve"> are some</w:t>
      </w:r>
      <w:r w:rsidR="009748C0">
        <w:t xml:space="preserve"> </w:t>
      </w:r>
      <w:r>
        <w:t xml:space="preserve">novel </w:t>
      </w:r>
      <w:r w:rsidR="008A6715">
        <w:t>applications</w:t>
      </w:r>
      <w:r w:rsidR="009748C0">
        <w:t xml:space="preserve"> </w:t>
      </w:r>
      <w:r w:rsidR="00A73763">
        <w:t xml:space="preserve">for </w:t>
      </w:r>
      <w:proofErr w:type="spellStart"/>
      <w:r w:rsidR="00A73763">
        <w:t>droverbot</w:t>
      </w:r>
      <w:proofErr w:type="spellEnd"/>
      <w:r w:rsidR="00A73763">
        <w:t xml:space="preserve">-based vehicles </w:t>
      </w:r>
      <w:r w:rsidR="009748C0">
        <w:t>without an enclosure.</w:t>
      </w:r>
    </w:p>
    <w:p w14:paraId="3A2A196C" w14:textId="73FB9470" w:rsidR="009748C0" w:rsidRDefault="000D7904" w:rsidP="00F6425D">
      <w:pPr>
        <w:pStyle w:val="Text"/>
        <w:numPr>
          <w:ilvl w:val="6"/>
          <w:numId w:val="20"/>
        </w:numPr>
        <w:tabs>
          <w:tab w:val="clear" w:pos="1921"/>
          <w:tab w:val="num" w:pos="567"/>
        </w:tabs>
        <w:ind w:left="567" w:hanging="283"/>
      </w:pPr>
      <w:proofErr w:type="spellStart"/>
      <w:r>
        <w:t>Droverbot</w:t>
      </w:r>
      <w:proofErr w:type="spellEnd"/>
      <w:r>
        <w:t>-based vehicles can build at scale for a</w:t>
      </w:r>
      <w:r w:rsidR="009748C0">
        <w:t xml:space="preserve">ir </w:t>
      </w:r>
      <w:r>
        <w:t>f</w:t>
      </w:r>
      <w:r w:rsidR="009748C0">
        <w:t xml:space="preserve">reight </w:t>
      </w:r>
      <w:r>
        <w:t>and not be</w:t>
      </w:r>
      <w:r w:rsidR="009748C0">
        <w:t xml:space="preserve"> limited to current airplane freight bays</w:t>
      </w:r>
      <w:r>
        <w:t xml:space="preserve"> sizes</w:t>
      </w:r>
      <w:r w:rsidR="00CF6114">
        <w:t>.</w:t>
      </w:r>
      <w:r w:rsidR="00F55047">
        <w:t xml:space="preserve"> (Fig. 2</w:t>
      </w:r>
      <w:r w:rsidR="00704BA1">
        <w:t>0</w:t>
      </w:r>
      <w:r w:rsidR="00F55047">
        <w:t xml:space="preserve"> is an example of such a vehicle</w:t>
      </w:r>
      <w:r w:rsidR="00F6425D">
        <w:t xml:space="preserve"> that </w:t>
      </w:r>
      <w:proofErr w:type="gramStart"/>
      <w:r w:rsidR="00F6425D">
        <w:t xml:space="preserve">are able </w:t>
      </w:r>
      <w:r w:rsidR="00A93DFC">
        <w:t>to</w:t>
      </w:r>
      <w:proofErr w:type="gramEnd"/>
      <w:r w:rsidR="00A93DFC">
        <w:t xml:space="preserve"> </w:t>
      </w:r>
      <w:r w:rsidR="00F6425D">
        <w:t>scale in size and thrusters</w:t>
      </w:r>
      <w:r w:rsidR="00F55047">
        <w:t>)</w:t>
      </w:r>
    </w:p>
    <w:p w14:paraId="2281C314" w14:textId="2F683D82" w:rsidR="0061628A" w:rsidRDefault="008F1970" w:rsidP="002A21BA">
      <w:pPr>
        <w:pStyle w:val="Text"/>
        <w:numPr>
          <w:ilvl w:val="6"/>
          <w:numId w:val="20"/>
        </w:numPr>
        <w:tabs>
          <w:tab w:val="clear" w:pos="1921"/>
          <w:tab w:val="num" w:pos="567"/>
        </w:tabs>
        <w:ind w:left="567" w:hanging="283"/>
      </w:pPr>
      <w:bookmarkStart w:id="17" w:name="_Hlk143063787"/>
      <w:proofErr w:type="spellStart"/>
      <w:r w:rsidRPr="008F1970">
        <w:t>Droverbot</w:t>
      </w:r>
      <w:bookmarkStart w:id="18" w:name="_Hlk143145310"/>
      <w:proofErr w:type="spellEnd"/>
      <w:r w:rsidRPr="008F1970">
        <w:t xml:space="preserve">-based vehicles can </w:t>
      </w:r>
      <w:r w:rsidR="003825CB">
        <w:t>scale</w:t>
      </w:r>
      <w:r w:rsidR="00B95D89">
        <w:t xml:space="preserve"> to a size to construct</w:t>
      </w:r>
      <w:r w:rsidR="003825CB">
        <w:t xml:space="preserve"> f</w:t>
      </w:r>
      <w:r w:rsidR="0061628A">
        <w:t>loating platforms</w:t>
      </w:r>
      <w:r w:rsidR="009748C0">
        <w:t xml:space="preserve"> (or cities)</w:t>
      </w:r>
      <w:r w:rsidR="0061628A">
        <w:t xml:space="preserve"> </w:t>
      </w:r>
      <w:r w:rsidR="009748C0">
        <w:t>in the sky</w:t>
      </w:r>
      <w:bookmarkEnd w:id="18"/>
      <w:r w:rsidR="003825CB">
        <w:t>.</w:t>
      </w:r>
    </w:p>
    <w:bookmarkEnd w:id="17"/>
    <w:p w14:paraId="4F14E897" w14:textId="3689FDE9" w:rsidR="0061628A" w:rsidRDefault="0061628A" w:rsidP="006B697B">
      <w:pPr>
        <w:pStyle w:val="Text"/>
        <w:numPr>
          <w:ilvl w:val="6"/>
          <w:numId w:val="20"/>
        </w:numPr>
        <w:tabs>
          <w:tab w:val="clear" w:pos="1921"/>
          <w:tab w:val="num" w:pos="567"/>
        </w:tabs>
        <w:ind w:left="567" w:hanging="283"/>
      </w:pPr>
      <w:r>
        <w:t>Novel types of ships</w:t>
      </w:r>
      <w:r w:rsidR="009748C0">
        <w:t xml:space="preserve"> on the oceans, </w:t>
      </w:r>
      <w:r>
        <w:t xml:space="preserve">using </w:t>
      </w:r>
      <w:r w:rsidR="002A21BA">
        <w:t>modified version</w:t>
      </w:r>
      <w:r w:rsidR="009748C0">
        <w:t>s</w:t>
      </w:r>
      <w:r>
        <w:t xml:space="preserve"> of </w:t>
      </w:r>
      <w:proofErr w:type="spellStart"/>
      <w:r w:rsidR="009748C0">
        <w:t>droverbot</w:t>
      </w:r>
      <w:proofErr w:type="spellEnd"/>
      <w:r w:rsidR="009748C0">
        <w:t xml:space="preserve"> units with propellers </w:t>
      </w:r>
      <w:r>
        <w:t>optimize</w:t>
      </w:r>
      <w:r w:rsidR="009748C0">
        <w:t>d</w:t>
      </w:r>
      <w:r>
        <w:t xml:space="preserve"> for water. </w:t>
      </w:r>
    </w:p>
    <w:p w14:paraId="3C695F05" w14:textId="59FD8357" w:rsidR="00613C94" w:rsidRDefault="00613C94" w:rsidP="00CE3404">
      <w:pPr>
        <w:pStyle w:val="Heading2"/>
        <w:spacing w:line="480" w:lineRule="auto"/>
      </w:pPr>
      <w:r>
        <w:t>Applications with enclosure</w:t>
      </w:r>
    </w:p>
    <w:p w14:paraId="60B66A40" w14:textId="5985FE9E" w:rsidR="00EC3A7A" w:rsidRDefault="00A93DFC" w:rsidP="00EC3A7A">
      <w:pPr>
        <w:pStyle w:val="Text"/>
        <w:ind w:firstLine="0"/>
      </w:pPr>
      <w:r>
        <w:t>The potential to fit enclosure</w:t>
      </w:r>
      <w:r w:rsidR="00956D60">
        <w:t>s</w:t>
      </w:r>
      <w:r>
        <w:t xml:space="preserve"> </w:t>
      </w:r>
      <w:r w:rsidR="00956D60">
        <w:t xml:space="preserve">around </w:t>
      </w:r>
      <w:proofErr w:type="spellStart"/>
      <w:r w:rsidR="00956D60">
        <w:t>d</w:t>
      </w:r>
      <w:r w:rsidR="001F56EE">
        <w:t>roverbot</w:t>
      </w:r>
      <w:r w:rsidR="00956D60">
        <w:t>s</w:t>
      </w:r>
      <w:proofErr w:type="spellEnd"/>
      <w:r w:rsidR="00956D60">
        <w:t xml:space="preserve"> </w:t>
      </w:r>
      <w:r>
        <w:t>will enable them</w:t>
      </w:r>
      <w:r w:rsidR="00AF2ACA">
        <w:t xml:space="preserve"> of r</w:t>
      </w:r>
      <w:r w:rsidR="007B7DA9">
        <w:t>etain</w:t>
      </w:r>
      <w:r w:rsidR="00AF2ACA">
        <w:t>ing</w:t>
      </w:r>
      <w:r w:rsidR="007B7DA9">
        <w:t xml:space="preserve"> propellant.</w:t>
      </w:r>
      <w:r w:rsidR="00613C94">
        <w:t xml:space="preserve"> </w:t>
      </w:r>
      <w:r w:rsidR="008508DD">
        <w:t>When</w:t>
      </w:r>
      <w:r w:rsidR="007B7DA9">
        <w:t xml:space="preserve"> propellant is retained, only energy can be depleted, not propellant</w:t>
      </w:r>
      <w:r w:rsidR="008508DD">
        <w:t>, s</w:t>
      </w:r>
      <w:r w:rsidR="007B7DA9">
        <w:t>ince the propellant is recycled in the enclosure</w:t>
      </w:r>
      <w:r w:rsidR="00172809">
        <w:t xml:space="preserve"> (such propellant is named, </w:t>
      </w:r>
      <w:proofErr w:type="spellStart"/>
      <w:r w:rsidR="00172809">
        <w:t>Encropellant</w:t>
      </w:r>
      <w:proofErr w:type="spellEnd"/>
      <w:r w:rsidR="00172809">
        <w:t>)</w:t>
      </w:r>
      <w:r w:rsidR="007B7DA9">
        <w:t xml:space="preserve">. </w:t>
      </w:r>
      <w:proofErr w:type="spellStart"/>
      <w:r w:rsidR="00172809">
        <w:t>Encropellant</w:t>
      </w:r>
      <w:proofErr w:type="spellEnd"/>
      <w:r w:rsidR="007B7DA9">
        <w:t xml:space="preserve"> </w:t>
      </w:r>
      <w:r w:rsidR="00172809">
        <w:t>can be</w:t>
      </w:r>
      <w:r w:rsidR="0065087C">
        <w:t xml:space="preserve"> a </w:t>
      </w:r>
      <w:r w:rsidR="00DC3E2C">
        <w:t xml:space="preserve">cold </w:t>
      </w:r>
      <w:r w:rsidR="0065087C">
        <w:t>gas like</w:t>
      </w:r>
      <w:r w:rsidR="007B7DA9">
        <w:t xml:space="preserve"> </w:t>
      </w:r>
      <w:r w:rsidR="0065087C">
        <w:t>oxygen</w:t>
      </w:r>
      <w:r w:rsidR="00DC3E2C">
        <w:t xml:space="preserve"> and/or potentially other gases</w:t>
      </w:r>
      <w:r w:rsidR="00172809">
        <w:t xml:space="preserve"> (or a mix of them)</w:t>
      </w:r>
      <w:r w:rsidR="007B7DA9">
        <w:t xml:space="preserve">, which will not be able to escape the enclosure. </w:t>
      </w:r>
      <w:r w:rsidR="00EC3A7A" w:rsidRPr="002D67FD">
        <w:t>Below</w:t>
      </w:r>
      <w:r w:rsidR="00EC3A7A">
        <w:t xml:space="preserve"> are some applications with a</w:t>
      </w:r>
      <w:r w:rsidR="006362E9">
        <w:t xml:space="preserve"> </w:t>
      </w:r>
      <w:proofErr w:type="spellStart"/>
      <w:r w:rsidR="006362E9">
        <w:t>droverbot</w:t>
      </w:r>
      <w:proofErr w:type="spellEnd"/>
      <w:r w:rsidR="006362E9">
        <w:t xml:space="preserve">-based vehicle that is surrounded by an </w:t>
      </w:r>
      <w:r w:rsidR="00EC3A7A">
        <w:t>enclosure</w:t>
      </w:r>
      <w:r w:rsidR="006362E9">
        <w:t>:</w:t>
      </w:r>
    </w:p>
    <w:p w14:paraId="76BB0770" w14:textId="03D376FD" w:rsidR="00AF13C6" w:rsidRDefault="00A11761" w:rsidP="00CE3404">
      <w:pPr>
        <w:pStyle w:val="Text"/>
        <w:numPr>
          <w:ilvl w:val="7"/>
          <w:numId w:val="20"/>
        </w:numPr>
        <w:tabs>
          <w:tab w:val="clear" w:pos="2641"/>
          <w:tab w:val="num" w:pos="567"/>
        </w:tabs>
        <w:ind w:left="567" w:hanging="283"/>
      </w:pPr>
      <w:r>
        <w:lastRenderedPageBreak/>
        <w:t>Propellant as a percentage of total vehicle mass</w:t>
      </w:r>
      <w:r w:rsidR="0009326F">
        <w:t xml:space="preserve"> -</w:t>
      </w:r>
      <w:r>
        <w:t xml:space="preserve"> </w:t>
      </w:r>
      <w:r w:rsidR="00BC2257">
        <w:t xml:space="preserve">With a </w:t>
      </w:r>
      <w:proofErr w:type="spellStart"/>
      <w:r w:rsidR="00BC2257">
        <w:t>droverbot</w:t>
      </w:r>
      <w:proofErr w:type="spellEnd"/>
      <w:r w:rsidR="00BC2257">
        <w:t xml:space="preserve"> that is enclosed, p</w:t>
      </w:r>
      <w:r w:rsidR="00AF2ACA">
        <w:t xml:space="preserve">ropellant </w:t>
      </w:r>
      <w:r w:rsidR="00BC2257">
        <w:t>can be</w:t>
      </w:r>
      <w:r w:rsidR="00AF2ACA">
        <w:t xml:space="preserve"> recycl</w:t>
      </w:r>
      <w:r>
        <w:t>ed</w:t>
      </w:r>
      <w:r w:rsidR="00AF2ACA">
        <w:t xml:space="preserve">, and therefore, </w:t>
      </w:r>
      <w:r w:rsidR="00905610">
        <w:t>less propellant is needed since the propellant is not lost after one use.</w:t>
      </w:r>
      <w:r w:rsidR="00AF2ACA">
        <w:t xml:space="preserve"> The implication is that small</w:t>
      </w:r>
      <w:r w:rsidR="00905610">
        <w:t>er</w:t>
      </w:r>
      <w:r w:rsidR="00AF2ACA">
        <w:t xml:space="preserve"> </w:t>
      </w:r>
      <w:proofErr w:type="spellStart"/>
      <w:r w:rsidR="00905610">
        <w:t>droverbot</w:t>
      </w:r>
      <w:proofErr w:type="spellEnd"/>
      <w:r w:rsidR="00905610">
        <w:t>-based vehicles</w:t>
      </w:r>
      <w:r w:rsidR="00AF2ACA">
        <w:t xml:space="preserve"> can carry much more cargo as a total percentage of the total </w:t>
      </w:r>
      <w:r>
        <w:t>mass</w:t>
      </w:r>
      <w:r w:rsidR="00AF2ACA">
        <w:t xml:space="preserve"> of the </w:t>
      </w:r>
      <w:r w:rsidR="00905610">
        <w:t>vehicle</w:t>
      </w:r>
      <w:r w:rsidR="00090F68">
        <w:t>.</w:t>
      </w:r>
    </w:p>
    <w:p w14:paraId="4B81A161" w14:textId="11219CD0" w:rsidR="0009326F" w:rsidRDefault="0009326F" w:rsidP="0009326F">
      <w:pPr>
        <w:pStyle w:val="Text"/>
        <w:numPr>
          <w:ilvl w:val="7"/>
          <w:numId w:val="20"/>
        </w:numPr>
        <w:tabs>
          <w:tab w:val="clear" w:pos="2641"/>
          <w:tab w:val="num" w:pos="567"/>
        </w:tabs>
        <w:ind w:left="567" w:hanging="283"/>
      </w:pPr>
      <w:proofErr w:type="spellStart"/>
      <w:r>
        <w:t>Droverbot</w:t>
      </w:r>
      <w:proofErr w:type="spellEnd"/>
      <w:r>
        <w:t>-based vehicles that can operate in several mediums, that is, on earth and sea, in the atmosphere or under water as well as in outer space. The effect of the medium on the vehicle’s propulsion system are restricted to the outside surface area of the vehicle</w:t>
      </w:r>
      <w:r w:rsidR="00090F68">
        <w:t>’s</w:t>
      </w:r>
      <w:r>
        <w:t xml:space="preserve"> enclosure.</w:t>
      </w:r>
    </w:p>
    <w:p w14:paraId="22425136" w14:textId="5EA9A156" w:rsidR="00AF13C6" w:rsidRDefault="00AF13C6" w:rsidP="00CE3404">
      <w:pPr>
        <w:pStyle w:val="Text"/>
        <w:numPr>
          <w:ilvl w:val="7"/>
          <w:numId w:val="20"/>
        </w:numPr>
        <w:tabs>
          <w:tab w:val="clear" w:pos="2641"/>
          <w:tab w:val="num" w:pos="567"/>
        </w:tabs>
        <w:ind w:left="567" w:hanging="283"/>
      </w:pPr>
      <w:r>
        <w:t>C</w:t>
      </w:r>
      <w:r w:rsidR="007B7DA9">
        <w:t>ontinuous propulsion</w:t>
      </w:r>
      <w:r w:rsidR="0009326F">
        <w:t xml:space="preserve"> -</w:t>
      </w:r>
      <w:r w:rsidR="007B7DA9">
        <w:t xml:space="preserve"> </w:t>
      </w:r>
      <w:r>
        <w:t xml:space="preserve">If </w:t>
      </w:r>
      <w:r w:rsidR="0065087C">
        <w:t xml:space="preserve">a vehicle, like a spacecraft’s </w:t>
      </w:r>
      <w:r>
        <w:t>propellant is recycled and never lost</w:t>
      </w:r>
      <w:r w:rsidR="0065087C">
        <w:t>,</w:t>
      </w:r>
      <w:r>
        <w:t xml:space="preserve"> </w:t>
      </w:r>
      <w:r w:rsidR="0065087C">
        <w:t>coupled with an</w:t>
      </w:r>
      <w:r>
        <w:t xml:space="preserve"> energy source </w:t>
      </w:r>
      <w:r w:rsidR="0065087C">
        <w:t>that can last over</w:t>
      </w:r>
      <w:r>
        <w:t xml:space="preserve"> </w:t>
      </w:r>
      <w:r w:rsidR="0065087C">
        <w:t>a decade or more</w:t>
      </w:r>
      <w:r>
        <w:t>,</w:t>
      </w:r>
      <w:r w:rsidR="0065087C">
        <w:t xml:space="preserve"> such</w:t>
      </w:r>
      <w:r>
        <w:t xml:space="preserve"> </w:t>
      </w:r>
      <w:r w:rsidR="0065087C">
        <w:t>a</w:t>
      </w:r>
      <w:r>
        <w:t xml:space="preserve"> spacecraft</w:t>
      </w:r>
      <w:r w:rsidR="007B7DA9">
        <w:t xml:space="preserve"> can travel to far off places in the solar system </w:t>
      </w:r>
      <w:r w:rsidR="0065087C">
        <w:t>(</w:t>
      </w:r>
      <w:r w:rsidR="007B7DA9">
        <w:t>and</w:t>
      </w:r>
      <w:r w:rsidR="0065087C">
        <w:t xml:space="preserve"> even</w:t>
      </w:r>
      <w:r w:rsidR="007B7DA9">
        <w:t xml:space="preserve"> beyond</w:t>
      </w:r>
      <w:r w:rsidR="0065087C">
        <w:t>)</w:t>
      </w:r>
      <w:r w:rsidR="007B7DA9">
        <w:t xml:space="preserve"> in record time</w:t>
      </w:r>
      <w:r w:rsidR="0065087C">
        <w:t xml:space="preserve"> due to continuous acceleration</w:t>
      </w:r>
      <w:r w:rsidR="00613C94">
        <w:t>.</w:t>
      </w:r>
    </w:p>
    <w:p w14:paraId="4DDB121E" w14:textId="77777777" w:rsidR="006362E9" w:rsidRDefault="00AF13C6" w:rsidP="006362E9">
      <w:pPr>
        <w:pStyle w:val="Text"/>
        <w:numPr>
          <w:ilvl w:val="7"/>
          <w:numId w:val="20"/>
        </w:numPr>
        <w:tabs>
          <w:tab w:val="clear" w:pos="2641"/>
          <w:tab w:val="num" w:pos="567"/>
        </w:tabs>
        <w:ind w:hanging="2357"/>
      </w:pPr>
      <w:r>
        <w:t xml:space="preserve">Spacecraft capable of </w:t>
      </w:r>
      <w:r w:rsidR="001D5B04">
        <w:t>continuous</w:t>
      </w:r>
      <w:r>
        <w:t xml:space="preserve"> propulsion can eliminate t</w:t>
      </w:r>
      <w:r w:rsidR="007B7DA9">
        <w:t>he effect of micro-gravity on the human body.</w:t>
      </w:r>
    </w:p>
    <w:p w14:paraId="30FFE2B6" w14:textId="6F5558E2" w:rsidR="006362E9" w:rsidRDefault="006362E9" w:rsidP="00FB7702">
      <w:pPr>
        <w:pStyle w:val="Text"/>
        <w:numPr>
          <w:ilvl w:val="7"/>
          <w:numId w:val="20"/>
        </w:numPr>
        <w:tabs>
          <w:tab w:val="clear" w:pos="2641"/>
          <w:tab w:val="num" w:pos="567"/>
        </w:tabs>
        <w:ind w:left="567" w:hanging="283"/>
      </w:pPr>
      <w:r>
        <w:t xml:space="preserve">Since </w:t>
      </w:r>
      <w:r w:rsidR="0009326F">
        <w:t>the propulsion system</w:t>
      </w:r>
      <w:r>
        <w:t xml:space="preserve"> </w:t>
      </w:r>
      <w:r w:rsidR="00A038BE">
        <w:t>is</w:t>
      </w:r>
      <w:r>
        <w:t xml:space="preserve"> enclosed, thruster unit noise will be dampened</w:t>
      </w:r>
      <w:r w:rsidR="00A038BE">
        <w:t xml:space="preserve"> which limit the spread of noise pollution.</w:t>
      </w:r>
    </w:p>
    <w:p w14:paraId="18E2FFB1" w14:textId="01EAF9F1" w:rsidR="007B1FF8" w:rsidRDefault="00A038BE" w:rsidP="007B1FF8">
      <w:pPr>
        <w:pStyle w:val="Text"/>
        <w:numPr>
          <w:ilvl w:val="7"/>
          <w:numId w:val="20"/>
        </w:numPr>
        <w:tabs>
          <w:tab w:val="clear" w:pos="2641"/>
        </w:tabs>
        <w:ind w:left="567" w:hanging="283"/>
      </w:pPr>
      <w:r>
        <w:t xml:space="preserve">An enclosed </w:t>
      </w:r>
      <w:proofErr w:type="spellStart"/>
      <w:r>
        <w:t>droverbot</w:t>
      </w:r>
      <w:proofErr w:type="spellEnd"/>
      <w:r>
        <w:t>-based vehicle</w:t>
      </w:r>
      <w:r w:rsidR="006362E9">
        <w:t xml:space="preserve"> can </w:t>
      </w:r>
      <w:r>
        <w:t xml:space="preserve">be designed to be an </w:t>
      </w:r>
      <w:r w:rsidR="006362E9">
        <w:t xml:space="preserve">aerodynamic shaped craft that can be </w:t>
      </w:r>
      <w:r w:rsidR="00BB6B3D">
        <w:t xml:space="preserve">potentially </w:t>
      </w:r>
      <w:r w:rsidR="006362E9">
        <w:t>superior to any existing craft</w:t>
      </w:r>
      <w:r w:rsidR="00BB6B3D">
        <w:t xml:space="preserve"> in that regard</w:t>
      </w:r>
      <w:r w:rsidR="006362E9">
        <w:t xml:space="preserve">. This could </w:t>
      </w:r>
      <w:r>
        <w:t xml:space="preserve">potentially </w:t>
      </w:r>
      <w:r w:rsidR="006362E9">
        <w:t>result in vehicles with low levels of drag when flying in the atmosphere.</w:t>
      </w:r>
      <w:r w:rsidR="007B1FF8" w:rsidRPr="007B1FF8">
        <w:t xml:space="preserve"> </w:t>
      </w:r>
      <w:r>
        <w:t>Secondly, most or a</w:t>
      </w:r>
      <w:r w:rsidR="007B1FF8">
        <w:t>ll vehicle parts will be enclosed, therefor lose parts fall</w:t>
      </w:r>
      <w:r>
        <w:t>ing</w:t>
      </w:r>
      <w:r w:rsidR="007B1FF8">
        <w:t xml:space="preserve"> from the sky could be </w:t>
      </w:r>
      <w:r>
        <w:t>limited</w:t>
      </w:r>
      <w:r w:rsidR="007B1FF8">
        <w:t>.</w:t>
      </w:r>
    </w:p>
    <w:p w14:paraId="5777E2FF" w14:textId="7FD4927C" w:rsidR="007B1FF8" w:rsidRDefault="00A038BE" w:rsidP="007B1FF8">
      <w:pPr>
        <w:pStyle w:val="Text"/>
        <w:numPr>
          <w:ilvl w:val="7"/>
          <w:numId w:val="20"/>
        </w:numPr>
        <w:tabs>
          <w:tab w:val="clear" w:pos="288"/>
          <w:tab w:val="clear" w:pos="2641"/>
        </w:tabs>
        <w:ind w:left="567" w:hanging="283"/>
      </w:pPr>
      <w:r>
        <w:t>By enclosing a</w:t>
      </w:r>
      <w:r w:rsidR="007B1FF8">
        <w:t xml:space="preserve"> </w:t>
      </w:r>
      <w:r>
        <w:t>vehicle, the</w:t>
      </w:r>
      <w:r w:rsidR="007B1FF8">
        <w:t xml:space="preserve"> transition from</w:t>
      </w:r>
      <w:r>
        <w:t xml:space="preserve"> a</w:t>
      </w:r>
      <w:r w:rsidR="007B1FF8">
        <w:t xml:space="preserve"> different medium</w:t>
      </w:r>
      <w:r w:rsidR="0068118A">
        <w:t xml:space="preserve"> to another</w:t>
      </w:r>
      <w:r w:rsidR="007B1FF8">
        <w:t>, say from space to air, and air into water</w:t>
      </w:r>
      <w:r w:rsidR="0068118A">
        <w:t xml:space="preserve">, most likely </w:t>
      </w:r>
      <w:proofErr w:type="gramStart"/>
      <w:r w:rsidR="0068118A">
        <w:t>won’t</w:t>
      </w:r>
      <w:proofErr w:type="gramEnd"/>
      <w:r w:rsidR="0068118A">
        <w:t xml:space="preserve"> require significant additional technology.</w:t>
      </w:r>
    </w:p>
    <w:p w14:paraId="5D3D250B" w14:textId="7DB893D6" w:rsidR="007B1FF8" w:rsidRDefault="007B1FF8" w:rsidP="007B1FF8">
      <w:pPr>
        <w:pStyle w:val="Text"/>
        <w:numPr>
          <w:ilvl w:val="7"/>
          <w:numId w:val="20"/>
        </w:numPr>
        <w:tabs>
          <w:tab w:val="clear" w:pos="288"/>
          <w:tab w:val="clear" w:pos="2641"/>
          <w:tab w:val="left" w:pos="426"/>
        </w:tabs>
        <w:ind w:left="567" w:hanging="283"/>
      </w:pPr>
      <w:r>
        <w:t xml:space="preserve"> </w:t>
      </w:r>
      <w:proofErr w:type="spellStart"/>
      <w:r>
        <w:t>Droverbot</w:t>
      </w:r>
      <w:proofErr w:type="spellEnd"/>
      <w:r>
        <w:t>-based vehicles can be built with today’s propulsion technology that exists in the aviation and space industries.</w:t>
      </w:r>
    </w:p>
    <w:p w14:paraId="0DC30452" w14:textId="77777777" w:rsidR="007B1FF8" w:rsidRDefault="007B1FF8" w:rsidP="007B1FF8">
      <w:pPr>
        <w:pStyle w:val="Text"/>
        <w:numPr>
          <w:ilvl w:val="7"/>
          <w:numId w:val="20"/>
        </w:numPr>
        <w:tabs>
          <w:tab w:val="clear" w:pos="288"/>
          <w:tab w:val="clear" w:pos="2641"/>
        </w:tabs>
        <w:ind w:left="567" w:hanging="283"/>
      </w:pPr>
      <w:r>
        <w:t>Satellites in orbit are merely a convenience due to not enough fuel to keep them up there. That can be replaced with satellites that can be positioned and moved at will. How? Since propellant is recycled and solar energy are available, satellites have the potential to never run out of fuel.</w:t>
      </w:r>
    </w:p>
    <w:p w14:paraId="0D8971CB" w14:textId="6D9FADBD" w:rsidR="007B1FF8" w:rsidRDefault="007B1FF8" w:rsidP="007B1FF8">
      <w:pPr>
        <w:pStyle w:val="Text"/>
        <w:numPr>
          <w:ilvl w:val="7"/>
          <w:numId w:val="20"/>
        </w:numPr>
        <w:tabs>
          <w:tab w:val="clear" w:pos="288"/>
          <w:tab w:val="clear" w:pos="2641"/>
          <w:tab w:val="left" w:pos="567"/>
        </w:tabs>
        <w:ind w:left="567" w:hanging="283"/>
      </w:pPr>
      <w:r>
        <w:t xml:space="preserve">Transportation </w:t>
      </w:r>
      <w:r w:rsidR="0030167D">
        <w:t xml:space="preserve">vehicles </w:t>
      </w:r>
      <w:r>
        <w:t>on earth</w:t>
      </w:r>
      <w:r w:rsidR="0030167D">
        <w:t xml:space="preserve"> (or other planets/moons)</w:t>
      </w:r>
      <w:r>
        <w:t xml:space="preserve"> will have the capability to float</w:t>
      </w:r>
      <w:r w:rsidR="0030167D">
        <w:t>, wheels will be optional.</w:t>
      </w:r>
      <w:r>
        <w:t xml:space="preserve"> </w:t>
      </w:r>
      <w:proofErr w:type="spellStart"/>
      <w:r w:rsidR="0030167D">
        <w:t>Droverbot</w:t>
      </w:r>
      <w:proofErr w:type="spellEnd"/>
      <w:r w:rsidR="0030167D">
        <w:t>-enabled o</w:t>
      </w:r>
      <w:r>
        <w:t>bjects</w:t>
      </w:r>
      <w:r w:rsidR="0030167D">
        <w:t xml:space="preserve"> (like shipping containers)</w:t>
      </w:r>
      <w:r>
        <w:t xml:space="preserve"> on the surface will have the ability to float.</w:t>
      </w:r>
    </w:p>
    <w:p w14:paraId="52F4E70E" w14:textId="52213135" w:rsidR="008B603B" w:rsidRDefault="007B1FF8" w:rsidP="008B603B">
      <w:pPr>
        <w:pStyle w:val="Text"/>
        <w:numPr>
          <w:ilvl w:val="7"/>
          <w:numId w:val="20"/>
        </w:numPr>
        <w:tabs>
          <w:tab w:val="clear" w:pos="2641"/>
          <w:tab w:val="num" w:pos="567"/>
        </w:tabs>
        <w:ind w:left="567" w:hanging="283"/>
      </w:pPr>
      <w:r>
        <w:t xml:space="preserve">Since </w:t>
      </w:r>
      <w:proofErr w:type="spellStart"/>
      <w:r>
        <w:t>droverbot</w:t>
      </w:r>
      <w:proofErr w:type="spellEnd"/>
      <w:r>
        <w:t xml:space="preserve">-based vehicles are enclosed, weather conditions should not affect a </w:t>
      </w:r>
      <w:r w:rsidR="00B21CCE">
        <w:t>vehicle</w:t>
      </w:r>
      <w:r>
        <w:t xml:space="preserve"> to lift-off </w:t>
      </w:r>
      <w:r w:rsidR="00B21CCE">
        <w:t xml:space="preserve">in difficult weather conditions </w:t>
      </w:r>
      <w:r>
        <w:t>when comparing to rocket</w:t>
      </w:r>
      <w:r w:rsidR="00B21CCE">
        <w:t xml:space="preserve">s and aircrafts. The effect of the weather is restricted to </w:t>
      </w:r>
      <w:r w:rsidR="00B21CCE">
        <w:lastRenderedPageBreak/>
        <w:t>the outside surface</w:t>
      </w:r>
      <w:r w:rsidR="00F6509A">
        <w:t xml:space="preserve"> of the enclosure</w:t>
      </w:r>
      <w:r w:rsidR="008B603B">
        <w:t>, and the vehicle’s maneuverability can be adjusted as needed via thrusters on all three axes.</w:t>
      </w:r>
      <w:r w:rsidR="008B603B" w:rsidRPr="008B603B">
        <w:t xml:space="preserve"> </w:t>
      </w:r>
    </w:p>
    <w:p w14:paraId="404EB166" w14:textId="26ACDC67" w:rsidR="008B603B" w:rsidRDefault="008B603B" w:rsidP="00F20C9D">
      <w:pPr>
        <w:pStyle w:val="Text"/>
        <w:numPr>
          <w:ilvl w:val="7"/>
          <w:numId w:val="20"/>
        </w:numPr>
        <w:tabs>
          <w:tab w:val="clear" w:pos="2641"/>
          <w:tab w:val="num" w:pos="567"/>
        </w:tabs>
        <w:ind w:left="567" w:hanging="283"/>
      </w:pPr>
      <w:proofErr w:type="spellStart"/>
      <w:r>
        <w:t>Droverbot</w:t>
      </w:r>
      <w:proofErr w:type="spellEnd"/>
      <w:r>
        <w:t>-</w:t>
      </w:r>
      <w:r w:rsidRPr="00084F9B">
        <w:t>based vehicles can scale to a size to construct floating platforms (or cities) in the sky</w:t>
      </w:r>
      <w:r>
        <w:t>. When thrusters are enclosed, such platforms will have less noise pollution, less interference from upper atmospheric winds as well as no parts falling from the sky.</w:t>
      </w:r>
    </w:p>
    <w:p w14:paraId="2A08AF65" w14:textId="41D1B037" w:rsidR="00284599" w:rsidRDefault="0030167D" w:rsidP="00284599">
      <w:pPr>
        <w:pStyle w:val="Text"/>
        <w:numPr>
          <w:ilvl w:val="7"/>
          <w:numId w:val="20"/>
        </w:numPr>
        <w:tabs>
          <w:tab w:val="clear" w:pos="2641"/>
        </w:tabs>
        <w:ind w:left="567" w:hanging="283"/>
      </w:pPr>
      <w:r w:rsidRPr="0030167D">
        <w:t>Spacecraft</w:t>
      </w:r>
      <w:r>
        <w:t xml:space="preserve"> r</w:t>
      </w:r>
      <w:r w:rsidRPr="006E0261">
        <w:t>e-entry into</w:t>
      </w:r>
      <w:r>
        <w:t xml:space="preserve"> any atmosphere can be controlled at a chosen speed. Exiting into space does not need to put a vehicle into orbit first, it can just leave.</w:t>
      </w:r>
    </w:p>
    <w:p w14:paraId="6E440E8A" w14:textId="4A1D3A4A" w:rsidR="00284599" w:rsidRDefault="00284599" w:rsidP="00284599">
      <w:pPr>
        <w:pStyle w:val="Text"/>
        <w:numPr>
          <w:ilvl w:val="7"/>
          <w:numId w:val="20"/>
        </w:numPr>
        <w:tabs>
          <w:tab w:val="clear" w:pos="2641"/>
        </w:tabs>
        <w:ind w:left="567" w:hanging="283"/>
      </w:pPr>
      <w:r>
        <w:t xml:space="preserve">Various kinds of shaped craft are possible. </w:t>
      </w:r>
      <w:proofErr w:type="gramStart"/>
      <w:r>
        <w:t>As long as</w:t>
      </w:r>
      <w:proofErr w:type="gramEnd"/>
      <w:r>
        <w:t xml:space="preserve"> the workings of the propulsion system is not affected, craft with enclosures in the shape of triangles, cylinders, squares or rectangles or other shapes can be constructed.</w:t>
      </w:r>
      <w:r w:rsidRPr="009D5B34">
        <w:rPr>
          <w:color w:val="FF0000"/>
        </w:rPr>
        <w:t xml:space="preserve"> </w:t>
      </w:r>
      <w:r w:rsidRPr="006302F9">
        <w:t xml:space="preserve">See Fig. </w:t>
      </w:r>
      <w:r w:rsidR="006A5DD0">
        <w:t>27</w:t>
      </w:r>
      <w:r w:rsidRPr="006302F9">
        <w:t xml:space="preserve"> below:</w:t>
      </w:r>
    </w:p>
    <w:p w14:paraId="43EEA59D" w14:textId="77777777" w:rsidR="00284599" w:rsidRDefault="00284599" w:rsidP="00284599">
      <w:pPr>
        <w:pStyle w:val="Heading2"/>
        <w:numPr>
          <w:ilvl w:val="0"/>
          <w:numId w:val="0"/>
        </w:numPr>
      </w:pPr>
      <w:r>
        <w:rPr>
          <w:noProof/>
          <w:lang w:val="en-ZA"/>
        </w:rPr>
        <w:drawing>
          <wp:inline distT="0" distB="0" distL="0" distR="0" wp14:anchorId="00A77B1A" wp14:editId="342A380A">
            <wp:extent cx="6164611" cy="2227634"/>
            <wp:effectExtent l="0" t="0" r="762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pacecraft_v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73541" cy="2230861"/>
                    </a:xfrm>
                    <a:prstGeom prst="rect">
                      <a:avLst/>
                    </a:prstGeom>
                  </pic:spPr>
                </pic:pic>
              </a:graphicData>
            </a:graphic>
          </wp:inline>
        </w:drawing>
      </w:r>
      <w:r w:rsidRPr="00B32F69">
        <w:t xml:space="preserve"> </w:t>
      </w:r>
      <w:r>
        <w:br/>
      </w:r>
    </w:p>
    <w:p w14:paraId="35545E03" w14:textId="777BCE60" w:rsidR="00284599" w:rsidRPr="006302F9" w:rsidRDefault="00284599" w:rsidP="00284599">
      <w:pPr>
        <w:pStyle w:val="Heading2"/>
        <w:numPr>
          <w:ilvl w:val="0"/>
          <w:numId w:val="0"/>
        </w:numPr>
      </w:pPr>
      <w:r w:rsidRPr="00E31146">
        <w:t xml:space="preserve">Fig. </w:t>
      </w:r>
      <w:r w:rsidR="006A5DD0">
        <w:rPr>
          <w:noProof/>
        </w:rPr>
        <w:t>27</w:t>
      </w:r>
      <w:r w:rsidRPr="00E31146">
        <w:tab/>
      </w:r>
      <w:r w:rsidR="006B4DB0">
        <w:t xml:space="preserve">The yellow, </w:t>
      </w:r>
      <w:proofErr w:type="gramStart"/>
      <w:r w:rsidR="006B4DB0">
        <w:t>orange</w:t>
      </w:r>
      <w:proofErr w:type="gramEnd"/>
      <w:r w:rsidR="006B4DB0">
        <w:t xml:space="preserve"> and green </w:t>
      </w:r>
      <w:proofErr w:type="spellStart"/>
      <w:r w:rsidR="006B4DB0">
        <w:t>droverbots</w:t>
      </w:r>
      <w:proofErr w:type="spellEnd"/>
      <w:r w:rsidR="006B4DB0">
        <w:t xml:space="preserve"> can cause propulsion and rotation in any or any combination of the three axes.</w:t>
      </w:r>
    </w:p>
    <w:p w14:paraId="60B555C7" w14:textId="77777777" w:rsidR="00284599" w:rsidRDefault="00284599" w:rsidP="00284599">
      <w:pPr>
        <w:pStyle w:val="Text"/>
        <w:ind w:left="567" w:firstLine="0"/>
      </w:pPr>
    </w:p>
    <w:p w14:paraId="63423A45" w14:textId="3B8C3F47" w:rsidR="007B7DA9" w:rsidRDefault="007B7DA9" w:rsidP="006362E9">
      <w:pPr>
        <w:pStyle w:val="Text"/>
        <w:numPr>
          <w:ilvl w:val="7"/>
          <w:numId w:val="20"/>
        </w:numPr>
        <w:tabs>
          <w:tab w:val="clear" w:pos="2641"/>
          <w:tab w:val="num" w:pos="567"/>
        </w:tabs>
        <w:ind w:left="567" w:hanging="283"/>
      </w:pPr>
      <w:r>
        <w:t xml:space="preserve">Since the </w:t>
      </w:r>
      <w:proofErr w:type="spellStart"/>
      <w:r>
        <w:t>dro</w:t>
      </w:r>
      <w:r w:rsidR="00370B8A">
        <w:t>verbot</w:t>
      </w:r>
      <w:proofErr w:type="spellEnd"/>
      <w:r>
        <w:t xml:space="preserve"> has a cen</w:t>
      </w:r>
      <w:r w:rsidR="00AF13C6">
        <w:t xml:space="preserve">troid </w:t>
      </w:r>
      <w:r>
        <w:t>(octagon</w:t>
      </w:r>
      <w:r w:rsidR="00DB52D0">
        <w:t>-</w:t>
      </w:r>
      <w:r>
        <w:t>shaped</w:t>
      </w:r>
      <w:r w:rsidR="00751597">
        <w:t xml:space="preserve"> frame</w:t>
      </w:r>
      <w:r>
        <w:t>), the resultant force can be changed to any angle from 0 to 360 degrees</w:t>
      </w:r>
      <w:r w:rsidR="00C51625">
        <w:t xml:space="preserve"> on </w:t>
      </w:r>
      <w:r w:rsidR="009C3DE7">
        <w:t xml:space="preserve">all or </w:t>
      </w:r>
      <w:r w:rsidR="00C51625">
        <w:t>any of the three axes</w:t>
      </w:r>
      <w:r w:rsidR="00193291">
        <w:t xml:space="preserve"> (</w:t>
      </w:r>
      <w:r w:rsidR="00667B01">
        <w:t>See</w:t>
      </w:r>
      <w:r w:rsidR="00284599">
        <w:t xml:space="preserve"> </w:t>
      </w:r>
      <w:proofErr w:type="spellStart"/>
      <w:r w:rsidR="00090F68" w:rsidRPr="00090F68">
        <w:t>VII.Discussion</w:t>
      </w:r>
      <w:proofErr w:type="spellEnd"/>
      <w:r w:rsidR="00667B01">
        <w:t xml:space="preserve"> </w:t>
      </w:r>
      <w:r w:rsidR="00972969">
        <w:t>-</w:t>
      </w:r>
      <w:r w:rsidR="00667B01">
        <w:t xml:space="preserve"> </w:t>
      </w:r>
      <w:r w:rsidR="00090F68" w:rsidRPr="00090F68">
        <w:t>B.</w:t>
      </w:r>
      <w:r w:rsidR="00667B01">
        <w:t xml:space="preserve"> </w:t>
      </w:r>
      <w:r w:rsidR="00090F68" w:rsidRPr="00090F68">
        <w:t>Analysis</w:t>
      </w:r>
      <w:r w:rsidR="00667B01">
        <w:t xml:space="preserve"> </w:t>
      </w:r>
      <w:r w:rsidR="00090F68" w:rsidRPr="00090F68">
        <w:t>of</w:t>
      </w:r>
      <w:r w:rsidR="00972969">
        <w:t xml:space="preserve"> </w:t>
      </w:r>
      <w:r w:rsidR="00090F68" w:rsidRPr="00090F68">
        <w:t>Findings 4</w:t>
      </w:r>
      <w:r w:rsidR="00193291">
        <w:t>)</w:t>
      </w:r>
      <w:r>
        <w:t xml:space="preserve">. </w:t>
      </w:r>
      <w:r w:rsidR="00193291">
        <w:t>With that ability,</w:t>
      </w:r>
      <w:r>
        <w:t xml:space="preserve"> </w:t>
      </w:r>
      <w:proofErr w:type="spellStart"/>
      <w:r w:rsidR="00193291">
        <w:t>d</w:t>
      </w:r>
      <w:r w:rsidR="00370B8A">
        <w:t>roverbot</w:t>
      </w:r>
      <w:proofErr w:type="spellEnd"/>
      <w:r w:rsidR="00370B8A">
        <w:t>-based vehicles will be</w:t>
      </w:r>
      <w:r>
        <w:t xml:space="preserve"> capable in reversing propulsion which will result in slowing down </w:t>
      </w:r>
      <w:r w:rsidR="00C51625">
        <w:t xml:space="preserve">from high speeds in space and on earth. </w:t>
      </w:r>
      <w:proofErr w:type="spellStart"/>
      <w:r w:rsidR="00284599">
        <w:t>Droverbot</w:t>
      </w:r>
      <w:proofErr w:type="spellEnd"/>
      <w:r w:rsidR="00284599">
        <w:t>-based</w:t>
      </w:r>
      <w:r w:rsidR="00370B8A">
        <w:t xml:space="preserve"> vehicles</w:t>
      </w:r>
      <w:r>
        <w:t xml:space="preserve"> can also </w:t>
      </w:r>
      <w:r w:rsidR="00370B8A">
        <w:t>make orientation changes</w:t>
      </w:r>
      <w:r>
        <w:t xml:space="preserve"> in small increments that </w:t>
      </w:r>
      <w:r w:rsidR="00370B8A">
        <w:t xml:space="preserve">can </w:t>
      </w:r>
      <w:r>
        <w:t>go</w:t>
      </w:r>
      <w:r w:rsidR="00370B8A">
        <w:t xml:space="preserve"> </w:t>
      </w:r>
      <w:r>
        <w:t>unnoticed</w:t>
      </w:r>
      <w:r w:rsidR="00C51625">
        <w:t xml:space="preserve"> for passengers</w:t>
      </w:r>
      <w:r w:rsidR="00193291">
        <w:t xml:space="preserve"> travelling in outer space</w:t>
      </w:r>
      <w:r w:rsidR="00751597">
        <w:t>, therefore</w:t>
      </w:r>
      <w:r>
        <w:t xml:space="preserve"> making a </w:t>
      </w:r>
      <w:r w:rsidR="00284599">
        <w:t>curved path</w:t>
      </w:r>
      <w:r>
        <w:t xml:space="preserve"> to keep gravity intact for passengers and cargo</w:t>
      </w:r>
      <w:r w:rsidR="00370B8A">
        <w:t xml:space="preserve"> is an elegant way of transitioning between acceleration and de-acceleration</w:t>
      </w:r>
      <w:r w:rsidR="009C3DE7">
        <w:t xml:space="preserve"> halfway to the </w:t>
      </w:r>
      <w:r w:rsidR="00FB6486">
        <w:t>destination</w:t>
      </w:r>
      <w:r>
        <w:t xml:space="preserve">.  </w:t>
      </w:r>
      <w:r w:rsidR="00284599">
        <w:t xml:space="preserve">See Fig. </w:t>
      </w:r>
      <w:r w:rsidR="006A5DD0">
        <w:t>28</w:t>
      </w:r>
      <w:r w:rsidR="00284599">
        <w:t xml:space="preserve"> below as an example of such a path.</w:t>
      </w:r>
      <w:r w:rsidR="00A94628">
        <w:t xml:space="preserve"> At A, the vehicle is </w:t>
      </w:r>
      <w:r w:rsidR="00A94628">
        <w:lastRenderedPageBreak/>
        <w:t xml:space="preserve">accelerating towards C. However, by making small adjustments in orientation, the acceleration is curved slightly </w:t>
      </w:r>
      <w:r w:rsidR="0079250A">
        <w:t>upwards</w:t>
      </w:r>
      <w:r w:rsidR="00A94628">
        <w:t>. (Also, remember the speed this vehicle is at currently at its highest and need now to be deaccelerated in preparation for landing at the destination.) At B, the orientation changes will stop and will automatically slow down the vehicle be accelerating against the current speed the vehicle is travelling at.</w:t>
      </w:r>
      <w:r w:rsidR="0079250A">
        <w:t xml:space="preserve"> The destination will now not be at C, but at D. This however can be adjusted over the c</w:t>
      </w:r>
      <w:r w:rsidR="001B3CFB">
        <w:t>ourse</w:t>
      </w:r>
      <w:r w:rsidR="0079250A">
        <w:t xml:space="preserve"> of the de-acceleration of the vehicle.</w:t>
      </w:r>
      <w:r w:rsidR="00197947">
        <w:t xml:space="preserve"> This is called the </w:t>
      </w:r>
      <w:proofErr w:type="spellStart"/>
      <w:r w:rsidR="00197947">
        <w:t>InvertoSpin</w:t>
      </w:r>
      <w:proofErr w:type="spellEnd"/>
      <w:r w:rsidR="00197947">
        <w:t>.</w:t>
      </w:r>
    </w:p>
    <w:p w14:paraId="7EC247CF" w14:textId="77777777" w:rsidR="007B7DA9" w:rsidRPr="00E31146" w:rsidRDefault="007B7DA9" w:rsidP="00EF33CD">
      <w:pPr>
        <w:pStyle w:val="Heading2"/>
        <w:numPr>
          <w:ilvl w:val="0"/>
          <w:numId w:val="0"/>
        </w:numPr>
        <w:ind w:left="567" w:hanging="283"/>
        <w:jc w:val="center"/>
      </w:pPr>
      <w:r w:rsidRPr="0043519E">
        <w:rPr>
          <w:noProof/>
        </w:rPr>
        <w:drawing>
          <wp:inline distT="0" distB="0" distL="0" distR="0" wp14:anchorId="71DDE4F3" wp14:editId="4106356A">
            <wp:extent cx="5793368" cy="24655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93368" cy="2465534"/>
                    </a:xfrm>
                    <a:prstGeom prst="rect">
                      <a:avLst/>
                    </a:prstGeom>
                    <a:noFill/>
                    <a:ln>
                      <a:noFill/>
                    </a:ln>
                  </pic:spPr>
                </pic:pic>
              </a:graphicData>
            </a:graphic>
          </wp:inline>
        </w:drawing>
      </w:r>
    </w:p>
    <w:p w14:paraId="7E49D784" w14:textId="35C0B30D" w:rsidR="007B7DA9" w:rsidRPr="00AC46AD" w:rsidRDefault="007B7DA9" w:rsidP="007B7DA9">
      <w:pPr>
        <w:pStyle w:val="Heading2"/>
        <w:numPr>
          <w:ilvl w:val="0"/>
          <w:numId w:val="0"/>
        </w:numPr>
        <w:rPr>
          <w:color w:val="FF0000"/>
        </w:rPr>
      </w:pPr>
      <w:r w:rsidRPr="00E31146">
        <w:t xml:space="preserve">Fig. </w:t>
      </w:r>
      <w:r w:rsidR="006A5DD0">
        <w:rPr>
          <w:noProof/>
        </w:rPr>
        <w:t>28</w:t>
      </w:r>
      <w:r w:rsidRPr="00E31146">
        <w:tab/>
      </w:r>
      <w:r w:rsidR="00C537C2">
        <w:t xml:space="preserve">A depiction of </w:t>
      </w:r>
      <w:proofErr w:type="spellStart"/>
      <w:r w:rsidR="00C537C2">
        <w:t>InvertoSpin</w:t>
      </w:r>
      <w:proofErr w:type="spellEnd"/>
      <w:r w:rsidRPr="00096B6B">
        <w:t>.</w:t>
      </w:r>
    </w:p>
    <w:p w14:paraId="7087C023" w14:textId="13500708" w:rsidR="007B7DA9" w:rsidRDefault="007B7DA9" w:rsidP="007B7DA9">
      <w:pPr>
        <w:pStyle w:val="Text"/>
        <w:ind w:firstLine="0"/>
      </w:pPr>
    </w:p>
    <w:p w14:paraId="382134B4" w14:textId="5E558479" w:rsidR="001C1D59" w:rsidRDefault="00C537C2" w:rsidP="009D5B34">
      <w:pPr>
        <w:pStyle w:val="Text"/>
        <w:rPr>
          <w:lang w:val="en-ZA"/>
        </w:rPr>
      </w:pPr>
      <w:r w:rsidRPr="00C537C2">
        <w:rPr>
          <w:lang w:val="en-ZA"/>
        </w:rPr>
        <w:t xml:space="preserve">The alternative </w:t>
      </w:r>
      <w:r>
        <w:rPr>
          <w:lang w:val="en-ZA"/>
        </w:rPr>
        <w:t xml:space="preserve">to </w:t>
      </w:r>
      <w:proofErr w:type="spellStart"/>
      <w:r>
        <w:rPr>
          <w:lang w:val="en-ZA"/>
        </w:rPr>
        <w:t>InvertoSpin</w:t>
      </w:r>
      <w:proofErr w:type="spellEnd"/>
      <w:r>
        <w:rPr>
          <w:lang w:val="en-ZA"/>
        </w:rPr>
        <w:t xml:space="preserve"> </w:t>
      </w:r>
      <w:r w:rsidRPr="00C537C2">
        <w:rPr>
          <w:lang w:val="en-ZA"/>
        </w:rPr>
        <w:t>would be to flip the craft 180° and reverse the drone’s rotation, but any humans and lose items in the craft will not re-act good to that</w:t>
      </w:r>
      <w:r>
        <w:rPr>
          <w:lang w:val="en-ZA"/>
        </w:rPr>
        <w:t>.</w:t>
      </w:r>
    </w:p>
    <w:p w14:paraId="04DBF175" w14:textId="668F76F5" w:rsidR="00C65E36" w:rsidRDefault="00C65E36" w:rsidP="004E15B0">
      <w:pPr>
        <w:pStyle w:val="Text"/>
      </w:pPr>
    </w:p>
    <w:p w14:paraId="28D38672" w14:textId="55D99D67" w:rsidR="00E01478" w:rsidRDefault="00E01478" w:rsidP="004E15B0">
      <w:pPr>
        <w:pStyle w:val="Text"/>
      </w:pPr>
    </w:p>
    <w:p w14:paraId="18785807" w14:textId="77777777" w:rsidR="00E01478" w:rsidRDefault="00E01478" w:rsidP="004E15B0">
      <w:pPr>
        <w:pStyle w:val="Text"/>
      </w:pPr>
    </w:p>
    <w:p w14:paraId="57B58C13" w14:textId="03EDE523" w:rsidR="005B5BE2" w:rsidRPr="00E31146" w:rsidRDefault="005B5BE2" w:rsidP="009D5B34">
      <w:pPr>
        <w:pStyle w:val="Heading1"/>
      </w:pPr>
      <w:bookmarkStart w:id="19" w:name="_Hlk139975323"/>
      <w:r w:rsidRPr="00E31146">
        <w:t>Conclusion</w:t>
      </w:r>
    </w:p>
    <w:bookmarkEnd w:id="19"/>
    <w:p w14:paraId="7F9EE6E5" w14:textId="5CA17FD6" w:rsidR="00D243B0" w:rsidRDefault="00D243B0" w:rsidP="00945EF4">
      <w:pPr>
        <w:pStyle w:val="Text"/>
      </w:pPr>
      <w:r>
        <w:t xml:space="preserve">In conclusion, this manuscript introduced a groundbreaking and novel </w:t>
      </w:r>
      <w:r w:rsidR="00080B50">
        <w:t xml:space="preserve">propulsion </w:t>
      </w:r>
      <w:r>
        <w:t>technology that holds significant promise for various applications in the field</w:t>
      </w:r>
      <w:r w:rsidR="00080B50">
        <w:t xml:space="preserve"> of propulsion</w:t>
      </w:r>
      <w:r>
        <w:t xml:space="preserve">. Through </w:t>
      </w:r>
      <w:r w:rsidR="00080B50">
        <w:t xml:space="preserve">many years of </w:t>
      </w:r>
      <w:r>
        <w:t xml:space="preserve">rigorous experimentation and analysis, </w:t>
      </w:r>
      <w:r w:rsidR="00080B50">
        <w:t>I</w:t>
      </w:r>
      <w:r>
        <w:t xml:space="preserve"> have </w:t>
      </w:r>
      <w:r w:rsidR="00080B50">
        <w:t xml:space="preserve">now introduced a novel propulsion system by </w:t>
      </w:r>
      <w:r>
        <w:t>demonstrat</w:t>
      </w:r>
      <w:r w:rsidR="00080B50">
        <w:t>ing</w:t>
      </w:r>
      <w:r>
        <w:t xml:space="preserve"> </w:t>
      </w:r>
      <w:r w:rsidR="00080B50">
        <w:t xml:space="preserve">it with the </w:t>
      </w:r>
      <w:proofErr w:type="spellStart"/>
      <w:r w:rsidR="00080B50">
        <w:t>droverbot</w:t>
      </w:r>
      <w:proofErr w:type="spellEnd"/>
      <w:r w:rsidR="00080B50">
        <w:t xml:space="preserve">. The </w:t>
      </w:r>
      <w:r>
        <w:t xml:space="preserve">potential of this </w:t>
      </w:r>
      <w:r w:rsidR="00760AB2">
        <w:t xml:space="preserve">propulsion </w:t>
      </w:r>
      <w:r>
        <w:t xml:space="preserve">technology </w:t>
      </w:r>
      <w:r w:rsidR="00080B50">
        <w:t>can</w:t>
      </w:r>
      <w:r>
        <w:t xml:space="preserve"> address critical challenges and opening new avenues for advancement. </w:t>
      </w:r>
    </w:p>
    <w:p w14:paraId="27009347" w14:textId="7C161DB0" w:rsidR="00D243B0" w:rsidRDefault="00D243B0" w:rsidP="00945EF4">
      <w:pPr>
        <w:pStyle w:val="Text"/>
      </w:pPr>
      <w:r>
        <w:lastRenderedPageBreak/>
        <w:t xml:space="preserve">The </w:t>
      </w:r>
      <w:r w:rsidR="001E086F">
        <w:t>interpretation</w:t>
      </w:r>
      <w:r>
        <w:t xml:space="preserve"> of </w:t>
      </w:r>
      <w:r w:rsidR="00B27DA4">
        <w:t>my</w:t>
      </w:r>
      <w:r>
        <w:t xml:space="preserve"> findings reveals that this novel</w:t>
      </w:r>
      <w:r w:rsidR="00080B50">
        <w:t xml:space="preserve"> propulsion</w:t>
      </w:r>
      <w:r>
        <w:t xml:space="preserve"> technology offers unprecedented capabilities, </w:t>
      </w:r>
      <w:r w:rsidR="00080B50">
        <w:t xml:space="preserve">by deriving forward propulsion from a </w:t>
      </w:r>
      <w:r w:rsidR="00DC7D0A">
        <w:t>vehicle that is rotating in its entirety, and in doing so</w:t>
      </w:r>
      <w:r w:rsidR="00B27DA4">
        <w:t>,</w:t>
      </w:r>
      <w:r w:rsidR="00DC7D0A">
        <w:t xml:space="preserve"> also curving ejected fluid</w:t>
      </w:r>
      <w:r w:rsidR="00B27DA4">
        <w:t>,</w:t>
      </w:r>
      <w:r>
        <w:t xml:space="preserve"> </w:t>
      </w:r>
      <w:r w:rsidR="00B27DA4" w:rsidRPr="00156E81">
        <w:t xml:space="preserve">which is largely offset against the </w:t>
      </w:r>
      <w:r w:rsidR="00156E81" w:rsidRPr="00156E81">
        <w:t xml:space="preserve">rotational </w:t>
      </w:r>
      <w:r w:rsidR="00B27DA4" w:rsidRPr="00156E81">
        <w:t xml:space="preserve">thrust.  </w:t>
      </w:r>
      <w:r>
        <w:t xml:space="preserve">The analysis of the data confirms the </w:t>
      </w:r>
      <w:r w:rsidR="00DC7D0A">
        <w:t>validity</w:t>
      </w:r>
      <w:r>
        <w:t xml:space="preserve"> of the </w:t>
      </w:r>
      <w:r w:rsidR="00DC7D0A">
        <w:t xml:space="preserve">propulsion </w:t>
      </w:r>
      <w:r>
        <w:t xml:space="preserve">technology, showcasing its ability to </w:t>
      </w:r>
      <w:r w:rsidR="00F52F89">
        <w:t>repeatedly propel forward</w:t>
      </w:r>
      <w:r>
        <w:t xml:space="preserve">. These findings </w:t>
      </w:r>
      <w:r w:rsidR="00F52F89">
        <w:t xml:space="preserve">also </w:t>
      </w:r>
      <w:r w:rsidR="005A64F2">
        <w:t xml:space="preserve">inspire further research and development </w:t>
      </w:r>
      <w:r w:rsidR="00F52F89">
        <w:t>of this novel propulsion technology</w:t>
      </w:r>
      <w:r w:rsidR="005A64F2">
        <w:t>.</w:t>
      </w:r>
    </w:p>
    <w:p w14:paraId="28923B5C" w14:textId="25E8CD05" w:rsidR="005A64F2" w:rsidRDefault="005A64F2" w:rsidP="00945EF4">
      <w:pPr>
        <w:pStyle w:val="Text"/>
      </w:pPr>
      <w:r>
        <w:t xml:space="preserve">The implications for the future are </w:t>
      </w:r>
      <w:r w:rsidR="003268EC">
        <w:t xml:space="preserve">potentially </w:t>
      </w:r>
      <w:r>
        <w:t xml:space="preserve">vast and exciting. The introduction of this </w:t>
      </w:r>
      <w:r w:rsidR="003268EC">
        <w:t xml:space="preserve">propulsion </w:t>
      </w:r>
      <w:r>
        <w:t xml:space="preserve">technology has the </w:t>
      </w:r>
      <w:r w:rsidR="003268EC">
        <w:t>potential</w:t>
      </w:r>
      <w:r>
        <w:t xml:space="preserve"> to transform </w:t>
      </w:r>
      <w:r w:rsidR="003268EC">
        <w:t xml:space="preserve">the transport sector and all </w:t>
      </w:r>
      <w:r>
        <w:t>sectors</w:t>
      </w:r>
      <w:r w:rsidR="003268EC">
        <w:t xml:space="preserve"> that depend on it.</w:t>
      </w:r>
      <w:r>
        <w:t xml:space="preserve"> With its ability to enable novel applications, this </w:t>
      </w:r>
      <w:r w:rsidR="003268EC">
        <w:t xml:space="preserve">propulsion </w:t>
      </w:r>
      <w:r>
        <w:t xml:space="preserve">technology </w:t>
      </w:r>
      <w:proofErr w:type="gramStart"/>
      <w:r>
        <w:t>opens up</w:t>
      </w:r>
      <w:proofErr w:type="gramEnd"/>
      <w:r>
        <w:t xml:space="preserve"> new possibilities for innovation and progress. The integration of this </w:t>
      </w:r>
      <w:r w:rsidR="003268EC">
        <w:t xml:space="preserve">propulsion </w:t>
      </w:r>
      <w:r>
        <w:t>technology into existin</w:t>
      </w:r>
      <w:r w:rsidR="00E2182B">
        <w:t>g propulsion technologies</w:t>
      </w:r>
      <w:r>
        <w:t xml:space="preserve"> has the potential to revolutionize industries and bring about significant positive change.</w:t>
      </w:r>
    </w:p>
    <w:p w14:paraId="60E5CD4A" w14:textId="0B812DFF" w:rsidR="005A64F2" w:rsidRDefault="005A64F2" w:rsidP="00945EF4">
      <w:pPr>
        <w:pStyle w:val="Text"/>
      </w:pPr>
      <w:r>
        <w:t xml:space="preserve">Moreover, the application of this </w:t>
      </w:r>
      <w:r w:rsidR="00E2182B">
        <w:t xml:space="preserve">propulsion </w:t>
      </w:r>
      <w:r>
        <w:t xml:space="preserve">technology holds immense promise. By harnessing its capabilities, we can envision advancements in </w:t>
      </w:r>
      <w:r w:rsidR="00E2182B">
        <w:t>transportation on land</w:t>
      </w:r>
      <w:r w:rsidR="000C09AF">
        <w:t xml:space="preserve"> and</w:t>
      </w:r>
      <w:r w:rsidR="00E2182B">
        <w:t xml:space="preserve"> oceans</w:t>
      </w:r>
      <w:r w:rsidR="000C09AF">
        <w:t>, in the atmosphere and under water,</w:t>
      </w:r>
      <w:r w:rsidR="00E2182B">
        <w:t xml:space="preserve"> as well as </w:t>
      </w:r>
      <w:r w:rsidR="000C09AF">
        <w:t xml:space="preserve">outer </w:t>
      </w:r>
      <w:r w:rsidR="00E2182B">
        <w:t>space</w:t>
      </w:r>
      <w:r>
        <w:t>.</w:t>
      </w:r>
    </w:p>
    <w:p w14:paraId="1CA37D04" w14:textId="6DD7CDD8" w:rsidR="00134387" w:rsidRDefault="001E086F" w:rsidP="00134387">
      <w:pPr>
        <w:pStyle w:val="Text"/>
      </w:pPr>
      <w:r>
        <w:t>In conclusion,</w:t>
      </w:r>
      <w:r w:rsidR="00C60419">
        <w:t xml:space="preserve"> t</w:t>
      </w:r>
      <w:r>
        <w:t xml:space="preserve">he findings presented in this manuscript provide a solid foundation for future research, development, and practical implementation. With its </w:t>
      </w:r>
      <w:r w:rsidR="00134387">
        <w:t>potential</w:t>
      </w:r>
      <w:r>
        <w:t xml:space="preserve"> to transform industries and improve the quality of life, this technology paves the way for a brighter and more technologically advanced future.</w:t>
      </w:r>
    </w:p>
    <w:p w14:paraId="2888A92F" w14:textId="14A05253" w:rsidR="001006F8" w:rsidRPr="00E31146" w:rsidRDefault="001006F8" w:rsidP="00134387">
      <w:pPr>
        <w:pStyle w:val="Heading2"/>
        <w:numPr>
          <w:ilvl w:val="0"/>
          <w:numId w:val="35"/>
        </w:numPr>
        <w:spacing w:line="480" w:lineRule="auto"/>
      </w:pPr>
      <w:r w:rsidRPr="001006F8">
        <w:t>Future research directions</w:t>
      </w:r>
    </w:p>
    <w:p w14:paraId="15A2F530" w14:textId="1183DD57" w:rsidR="00945EF4" w:rsidRDefault="00945EF4" w:rsidP="001006F8">
      <w:pPr>
        <w:pStyle w:val="Text"/>
      </w:pPr>
      <w:r w:rsidRPr="00E31146">
        <w:tab/>
      </w:r>
      <w:r w:rsidR="001006F8" w:rsidRPr="004012A1">
        <w:t>Future</w:t>
      </w:r>
      <w:r w:rsidR="001006F8" w:rsidRPr="001006F8">
        <w:t xml:space="preserve"> research directions for the </w:t>
      </w:r>
      <w:proofErr w:type="spellStart"/>
      <w:r w:rsidR="00156E81">
        <w:t>droverbot</w:t>
      </w:r>
      <w:proofErr w:type="spellEnd"/>
      <w:r w:rsidR="001006F8" w:rsidRPr="001006F8">
        <w:t xml:space="preserve"> could include further improvements to the design and integration of additional sensors. This would enable more advanced and sophisticated applications</w:t>
      </w:r>
      <w:r w:rsidR="00156E81">
        <w:t xml:space="preserve"> (See section </w:t>
      </w:r>
      <w:r w:rsidR="00156E81" w:rsidRPr="00156E81">
        <w:t xml:space="preserve">VIII. Applications of </w:t>
      </w:r>
      <w:proofErr w:type="spellStart"/>
      <w:r w:rsidR="00156E81" w:rsidRPr="00156E81">
        <w:t>droverbot</w:t>
      </w:r>
      <w:proofErr w:type="spellEnd"/>
      <w:r w:rsidR="00156E81" w:rsidRPr="00156E81">
        <w:t xml:space="preserve"> technology</w:t>
      </w:r>
      <w:r w:rsidR="00156E81">
        <w:t>).</w:t>
      </w:r>
      <w:r w:rsidR="001006F8" w:rsidRPr="001006F8">
        <w:t xml:space="preserve"> </w:t>
      </w:r>
      <w:r w:rsidR="00156E81">
        <w:t>K</w:t>
      </w:r>
      <w:r w:rsidR="001006F8" w:rsidRPr="001006F8">
        <w:t xml:space="preserve">ey </w:t>
      </w:r>
      <w:r w:rsidR="004012A1">
        <w:t>areas of research suggested are as follows</w:t>
      </w:r>
      <w:r w:rsidR="001006F8" w:rsidRPr="001006F8">
        <w:t>:</w:t>
      </w:r>
    </w:p>
    <w:p w14:paraId="304563A2" w14:textId="18BCB991" w:rsidR="001006F8" w:rsidRDefault="00156E81" w:rsidP="004012A1">
      <w:pPr>
        <w:pStyle w:val="Text"/>
        <w:numPr>
          <w:ilvl w:val="0"/>
          <w:numId w:val="45"/>
        </w:numPr>
      </w:pPr>
      <w:proofErr w:type="spellStart"/>
      <w:r>
        <w:t>Droverbot</w:t>
      </w:r>
      <w:proofErr w:type="spellEnd"/>
      <w:r>
        <w:t xml:space="preserve"> need to</w:t>
      </w:r>
      <w:r w:rsidR="001006F8">
        <w:t xml:space="preserve"> accelerate more than 9.81 m/s</w:t>
      </w:r>
      <w:r w:rsidR="004012A1">
        <w:rPr>
          <w:vertAlign w:val="superscript"/>
        </w:rPr>
        <w:t>2</w:t>
      </w:r>
      <w:r w:rsidR="004012A1">
        <w:t>.</w:t>
      </w:r>
      <w:r w:rsidR="001006F8">
        <w:t xml:space="preserve"> </w:t>
      </w:r>
      <w:r w:rsidR="004B64D0">
        <w:t xml:space="preserve">Experimentation with scaling a </w:t>
      </w:r>
      <w:proofErr w:type="spellStart"/>
      <w:r w:rsidR="004B64D0">
        <w:t>droverbot</w:t>
      </w:r>
      <w:proofErr w:type="spellEnd"/>
      <w:r w:rsidR="004B64D0">
        <w:t xml:space="preserve"> unit while </w:t>
      </w:r>
      <w:r w:rsidR="00BA256C">
        <w:t>considering</w:t>
      </w:r>
      <w:r w:rsidR="004B64D0">
        <w:t xml:space="preserve"> total mass and thruster</w:t>
      </w:r>
      <w:r w:rsidR="00BA256C">
        <w:t xml:space="preserve">’ </w:t>
      </w:r>
      <w:r w:rsidR="004B64D0">
        <w:t>capability, more than 1G acceleration could easily be accomplished.</w:t>
      </w:r>
      <w:r w:rsidR="005E0450">
        <w:t xml:space="preserve"> Even the current </w:t>
      </w:r>
      <w:proofErr w:type="spellStart"/>
      <w:r w:rsidR="005E0450">
        <w:t>droverbot</w:t>
      </w:r>
      <w:proofErr w:type="spellEnd"/>
      <w:r w:rsidR="005E0450">
        <w:t xml:space="preserve"> used in this example are much more capable as discussed earlier (See </w:t>
      </w:r>
      <w:proofErr w:type="spellStart"/>
      <w:proofErr w:type="gramStart"/>
      <w:r w:rsidR="005E0450" w:rsidRPr="005E0450">
        <w:t>VI.Results</w:t>
      </w:r>
      <w:proofErr w:type="spellEnd"/>
      <w:proofErr w:type="gramEnd"/>
      <w:r w:rsidR="005E0450" w:rsidRPr="005E0450">
        <w:t xml:space="preserve"> and Analysis - </w:t>
      </w:r>
      <w:proofErr w:type="spellStart"/>
      <w:r w:rsidR="005E0450" w:rsidRPr="005E0450">
        <w:t>C.Motion</w:t>
      </w:r>
      <w:proofErr w:type="spellEnd"/>
      <w:r w:rsidR="005E0450" w:rsidRPr="005E0450">
        <w:t xml:space="preserve"> Performance</w:t>
      </w:r>
      <w:r w:rsidR="005E0450">
        <w:t xml:space="preserve"> ).</w:t>
      </w:r>
    </w:p>
    <w:p w14:paraId="784ECEF6" w14:textId="237DBCDE" w:rsidR="001006F8" w:rsidRDefault="001006F8" w:rsidP="00C60419">
      <w:pPr>
        <w:pStyle w:val="Text"/>
        <w:numPr>
          <w:ilvl w:val="0"/>
          <w:numId w:val="45"/>
        </w:numPr>
      </w:pPr>
      <w:r>
        <w:t>Use</w:t>
      </w:r>
      <w:r w:rsidR="004B64D0">
        <w:t xml:space="preserve"> of</w:t>
      </w:r>
      <w:r>
        <w:t xml:space="preserve"> industrial graded components.</w:t>
      </w:r>
      <w:r w:rsidR="00C60419">
        <w:t xml:space="preserve"> </w:t>
      </w:r>
      <w:r>
        <w:t>To enable more fine control in forward propulsion</w:t>
      </w:r>
      <w:r w:rsidR="00C60419">
        <w:t xml:space="preserve"> and steeper curves of ejected fluid</w:t>
      </w:r>
      <w:r>
        <w:t>, implement</w:t>
      </w:r>
      <w:r w:rsidR="00C60419">
        <w:t>ing</w:t>
      </w:r>
      <w:r>
        <w:t xml:space="preserve"> a </w:t>
      </w:r>
      <w:r w:rsidR="004012A1">
        <w:t>high quality IMU sensor with higher specifications then the Adafruit BNO055 sensor used in this study</w:t>
      </w:r>
      <w:r w:rsidR="005E0450">
        <w:t>,</w:t>
      </w:r>
      <w:r w:rsidR="004B64D0">
        <w:t xml:space="preserve"> will be a step in the right direction.</w:t>
      </w:r>
      <w:r w:rsidR="004012A1">
        <w:t xml:space="preserve"> The objective should be to increase the </w:t>
      </w:r>
      <w:r w:rsidR="006D4D4D">
        <w:t xml:space="preserve">curve of the </w:t>
      </w:r>
      <w:r w:rsidR="004012A1">
        <w:t xml:space="preserve">ejected fluid </w:t>
      </w:r>
      <w:r w:rsidR="004B64D0">
        <w:t xml:space="preserve">by increasing the </w:t>
      </w:r>
      <w:r w:rsidR="004012A1">
        <w:t>RPM</w:t>
      </w:r>
      <w:r w:rsidR="004B64D0">
        <w:t xml:space="preserve"> of the </w:t>
      </w:r>
      <w:proofErr w:type="spellStart"/>
      <w:r w:rsidR="004B64D0">
        <w:t>droverbot</w:t>
      </w:r>
      <w:proofErr w:type="spellEnd"/>
      <w:r w:rsidR="004B64D0">
        <w:t xml:space="preserve"> unit</w:t>
      </w:r>
      <w:r w:rsidR="00C60419">
        <w:t>.</w:t>
      </w:r>
      <w:r w:rsidR="00C60419" w:rsidRPr="00C60419">
        <w:t xml:space="preserve"> </w:t>
      </w:r>
      <w:r w:rsidR="00090F11">
        <w:t>Steeper curving of ejected</w:t>
      </w:r>
      <w:r w:rsidR="00090F11" w:rsidRPr="00156E81">
        <w:t xml:space="preserve"> </w:t>
      </w:r>
      <w:r w:rsidR="00090F11">
        <w:t xml:space="preserve">fluid </w:t>
      </w:r>
      <w:r w:rsidR="00090F11">
        <w:lastRenderedPageBreak/>
        <w:t>from</w:t>
      </w:r>
      <w:r w:rsidR="005E0450">
        <w:t xml:space="preserve"> the</w:t>
      </w:r>
      <w:r w:rsidR="00090F11">
        <w:t xml:space="preserve"> octagon frame-based thrusters</w:t>
      </w:r>
      <w:r w:rsidR="006D4D4D">
        <w:t xml:space="preserve"> (that causes forward propulsion)</w:t>
      </w:r>
      <w:r w:rsidR="00090F11">
        <w:t xml:space="preserve"> should offset more</w:t>
      </w:r>
      <w:r w:rsidR="006D4D4D">
        <w:t xml:space="preserve"> of their</w:t>
      </w:r>
      <w:r w:rsidR="00090F11">
        <w:t xml:space="preserve"> thrust against rotational t</w:t>
      </w:r>
      <w:r w:rsidR="005E0450">
        <w:t>h</w:t>
      </w:r>
      <w:r w:rsidR="00090F11">
        <w:t xml:space="preserve">rust. </w:t>
      </w:r>
      <w:r w:rsidR="000927BD">
        <w:t>Also</w:t>
      </w:r>
      <w:r w:rsidR="005E0450">
        <w:t>,</w:t>
      </w:r>
      <w:r w:rsidR="000927BD">
        <w:t xml:space="preserve"> ensure to m</w:t>
      </w:r>
      <w:r w:rsidR="00090F11">
        <w:t xml:space="preserve">onitor </w:t>
      </w:r>
      <w:r w:rsidR="000927BD">
        <w:t xml:space="preserve">the octagon frame </w:t>
      </w:r>
      <w:r w:rsidR="00BA256C">
        <w:t>thruster’s</w:t>
      </w:r>
      <w:r w:rsidR="00090F11">
        <w:t xml:space="preserve"> propeller RPM as higher </w:t>
      </w:r>
      <w:proofErr w:type="spellStart"/>
      <w:r w:rsidR="00090F11">
        <w:t>droverbot</w:t>
      </w:r>
      <w:proofErr w:type="spellEnd"/>
      <w:r w:rsidR="00090F11">
        <w:t xml:space="preserve"> RPM </w:t>
      </w:r>
      <w:r w:rsidR="005E0450">
        <w:t>must</w:t>
      </w:r>
      <w:r w:rsidR="00090F11">
        <w:t xml:space="preserve"> not degrade thrust output</w:t>
      </w:r>
      <w:r w:rsidR="000927BD">
        <w:t xml:space="preserve"> for forward propulsion</w:t>
      </w:r>
      <w:r w:rsidR="00090F11">
        <w:t xml:space="preserve">. </w:t>
      </w:r>
      <w:r w:rsidR="004012A1">
        <w:t>Additionally, add</w:t>
      </w:r>
      <w:r w:rsidR="00C60419">
        <w:t xml:space="preserve"> new navigational components like GPS </w:t>
      </w:r>
      <w:r w:rsidR="004012A1">
        <w:t>which</w:t>
      </w:r>
      <w:r w:rsidR="00C60419">
        <w:t xml:space="preserve"> </w:t>
      </w:r>
      <w:r w:rsidR="004012A1">
        <w:t>can</w:t>
      </w:r>
      <w:r w:rsidR="00C60419">
        <w:t xml:space="preserve"> aid </w:t>
      </w:r>
      <w:r w:rsidR="005E0450">
        <w:t xml:space="preserve">in </w:t>
      </w:r>
      <w:r w:rsidR="004012A1">
        <w:t xml:space="preserve">better steering </w:t>
      </w:r>
      <w:r w:rsidR="005E0450">
        <w:t>as well as</w:t>
      </w:r>
      <w:r w:rsidR="004012A1">
        <w:t xml:space="preserve"> corrective steering in the chosen heading direction</w:t>
      </w:r>
      <w:r w:rsidR="00C60419">
        <w:t xml:space="preserve">. </w:t>
      </w:r>
    </w:p>
    <w:p w14:paraId="0266A689" w14:textId="57C94C97" w:rsidR="001006F8" w:rsidRDefault="001006F8" w:rsidP="00134387">
      <w:pPr>
        <w:pStyle w:val="Text"/>
        <w:numPr>
          <w:ilvl w:val="0"/>
          <w:numId w:val="45"/>
        </w:numPr>
      </w:pPr>
      <w:r>
        <w:t>Refine</w:t>
      </w:r>
      <w:r w:rsidR="004C583A">
        <w:t>ment of the</w:t>
      </w:r>
      <w:r>
        <w:t xml:space="preserve"> guidance system</w:t>
      </w:r>
      <w:r w:rsidR="00725868">
        <w:t>. Incorporating the above two items as well as fine tuning of the guidance system to deal with corrective measures when external factors like wind</w:t>
      </w:r>
      <w:r w:rsidR="005E0450">
        <w:t>, could force the vehicle</w:t>
      </w:r>
      <w:r w:rsidR="00725868">
        <w:t xml:space="preserve"> to deviate from</w:t>
      </w:r>
      <w:r w:rsidR="005E0450">
        <w:t xml:space="preserve"> its</w:t>
      </w:r>
      <w:r w:rsidR="00725868">
        <w:t xml:space="preserve"> chosen heading path.</w:t>
      </w:r>
    </w:p>
    <w:p w14:paraId="508512B3" w14:textId="7BCC3C53" w:rsidR="000927BD" w:rsidRDefault="000927BD" w:rsidP="00134387">
      <w:pPr>
        <w:pStyle w:val="Text"/>
        <w:numPr>
          <w:ilvl w:val="0"/>
          <w:numId w:val="45"/>
        </w:numPr>
      </w:pPr>
      <w:r>
        <w:t xml:space="preserve">Thruster propeller design. The design of propellers should be investigated to capture more fluid as well as </w:t>
      </w:r>
      <w:r w:rsidR="00AE0799">
        <w:t xml:space="preserve">enhancing the </w:t>
      </w:r>
      <w:r>
        <w:t xml:space="preserve">curving </w:t>
      </w:r>
      <w:r w:rsidR="00AE0799">
        <w:t xml:space="preserve">of </w:t>
      </w:r>
      <w:r>
        <w:t>the fluid when ejected.</w:t>
      </w:r>
    </w:p>
    <w:p w14:paraId="59190D56" w14:textId="3A2A55A8" w:rsidR="001006F8" w:rsidRDefault="004C583A" w:rsidP="004C583A">
      <w:pPr>
        <w:pStyle w:val="Text"/>
        <w:numPr>
          <w:ilvl w:val="0"/>
          <w:numId w:val="45"/>
        </w:numPr>
      </w:pPr>
      <w:r>
        <w:t>By using axles to c</w:t>
      </w:r>
      <w:r w:rsidR="001006F8">
        <w:t xml:space="preserve">onnect several of these </w:t>
      </w:r>
      <w:proofErr w:type="spellStart"/>
      <w:r w:rsidR="001006F8">
        <w:t>dro</w:t>
      </w:r>
      <w:r>
        <w:t>verbot</w:t>
      </w:r>
      <w:proofErr w:type="spellEnd"/>
      <w:r w:rsidR="001006F8">
        <w:t xml:space="preserve"> units to </w:t>
      </w:r>
      <w:r w:rsidR="004F29E8">
        <w:t>a</w:t>
      </w:r>
      <w:r w:rsidR="001006F8">
        <w:t xml:space="preserve"> common platform</w:t>
      </w:r>
      <w:r>
        <w:t xml:space="preserve">, </w:t>
      </w:r>
      <w:r w:rsidR="004F29E8">
        <w:t xml:space="preserve">the </w:t>
      </w:r>
      <w:r>
        <w:t>develop</w:t>
      </w:r>
      <w:r w:rsidR="004F29E8">
        <w:t>ment</w:t>
      </w:r>
      <w:r w:rsidR="001006F8">
        <w:t xml:space="preserve"> </w:t>
      </w:r>
      <w:r w:rsidR="004F29E8">
        <w:t xml:space="preserve">of </w:t>
      </w:r>
      <w:r>
        <w:t>an overarching</w:t>
      </w:r>
      <w:r w:rsidR="001006F8">
        <w:t xml:space="preserve"> guidance system</w:t>
      </w:r>
      <w:r w:rsidR="004F29E8">
        <w:t xml:space="preserve"> is needed</w:t>
      </w:r>
      <w:r w:rsidR="001006F8">
        <w:t xml:space="preserve"> </w:t>
      </w:r>
      <w:r>
        <w:t xml:space="preserve">to have all the </w:t>
      </w:r>
      <w:proofErr w:type="spellStart"/>
      <w:r w:rsidR="001006F8">
        <w:t>dro</w:t>
      </w:r>
      <w:r>
        <w:t>verbots</w:t>
      </w:r>
      <w:proofErr w:type="spellEnd"/>
      <w:r w:rsidR="001006F8">
        <w:t xml:space="preserve"> work together to </w:t>
      </w:r>
      <w:r>
        <w:t>propel</w:t>
      </w:r>
      <w:r w:rsidR="001006F8">
        <w:t xml:space="preserve"> the platform in any</w:t>
      </w:r>
      <w:r>
        <w:t xml:space="preserve"> chosen</w:t>
      </w:r>
      <w:r w:rsidR="001006F8">
        <w:t xml:space="preserve"> direction</w:t>
      </w:r>
      <w:r>
        <w:t>.</w:t>
      </w:r>
    </w:p>
    <w:p w14:paraId="7F7B63C0" w14:textId="2BDE3E2F" w:rsidR="001006F8" w:rsidRDefault="001006F8" w:rsidP="00134387">
      <w:pPr>
        <w:pStyle w:val="Text"/>
        <w:numPr>
          <w:ilvl w:val="0"/>
          <w:numId w:val="45"/>
        </w:numPr>
      </w:pPr>
      <w:r>
        <w:t>Enclos</w:t>
      </w:r>
      <w:r w:rsidR="004F29E8">
        <w:t xml:space="preserve">ing </w:t>
      </w:r>
      <w:r w:rsidR="00A31726">
        <w:t xml:space="preserve">a </w:t>
      </w:r>
      <w:proofErr w:type="spellStart"/>
      <w:r w:rsidR="00A31726">
        <w:t>droverbot</w:t>
      </w:r>
      <w:proofErr w:type="spellEnd"/>
      <w:r w:rsidR="00A31726">
        <w:t xml:space="preserve">. Ensure that a wide enough layer of </w:t>
      </w:r>
      <w:r>
        <w:t>air</w:t>
      </w:r>
      <w:r w:rsidR="00A31726">
        <w:t xml:space="preserve"> exists</w:t>
      </w:r>
      <w:r>
        <w:t xml:space="preserve"> between the thrusters and the enclosure</w:t>
      </w:r>
      <w:r w:rsidR="00A31726">
        <w:t xml:space="preserve">. </w:t>
      </w:r>
      <w:r w:rsidR="004F29E8">
        <w:t>The e</w:t>
      </w:r>
      <w:r w:rsidR="00A31726">
        <w:t xml:space="preserve">jected fluid </w:t>
      </w:r>
      <w:r w:rsidR="004F29E8">
        <w:t xml:space="preserve">will </w:t>
      </w:r>
      <w:r w:rsidR="00A31726">
        <w:t xml:space="preserve">be curved while the </w:t>
      </w:r>
      <w:proofErr w:type="spellStart"/>
      <w:r w:rsidR="00A31726">
        <w:t>droverbot</w:t>
      </w:r>
      <w:proofErr w:type="spellEnd"/>
      <w:r w:rsidR="00A31726">
        <w:t xml:space="preserve"> rotates </w:t>
      </w:r>
      <w:r w:rsidR="004F29E8">
        <w:t xml:space="preserve">and be </w:t>
      </w:r>
      <w:r w:rsidR="00A31726">
        <w:t>offset against the thrust cause</w:t>
      </w:r>
      <w:r w:rsidR="004F29E8">
        <w:t>d by the rotational thrusters.</w:t>
      </w:r>
      <w:r w:rsidR="00A31726">
        <w:t xml:space="preserve"> Secondly, no thruster should be starved of air, therefore enough air should be contained in the enclosure to allow each thruster to perform optimally. </w:t>
      </w:r>
    </w:p>
    <w:p w14:paraId="1F4F9346" w14:textId="140BC0D6" w:rsidR="001006F8" w:rsidRDefault="001006F8" w:rsidP="00D54649">
      <w:pPr>
        <w:pStyle w:val="Text"/>
        <w:numPr>
          <w:ilvl w:val="0"/>
          <w:numId w:val="45"/>
        </w:numPr>
      </w:pPr>
      <w:r>
        <w:t>Oscillating thrusters</w:t>
      </w:r>
      <w:r w:rsidR="001D5B86">
        <w:t>.</w:t>
      </w:r>
      <w:r>
        <w:t xml:space="preserve"> </w:t>
      </w:r>
      <w:r w:rsidR="001D5B86">
        <w:t>F</w:t>
      </w:r>
      <w:r>
        <w:t xml:space="preserve">or each thruster in the current </w:t>
      </w:r>
      <w:proofErr w:type="spellStart"/>
      <w:r w:rsidR="00E370FF">
        <w:t>droverbot</w:t>
      </w:r>
      <w:proofErr w:type="spellEnd"/>
      <w:r>
        <w:t xml:space="preserve">, </w:t>
      </w:r>
      <w:r w:rsidR="00F16202">
        <w:t xml:space="preserve">create a </w:t>
      </w:r>
      <w:proofErr w:type="spellStart"/>
      <w:r w:rsidR="00F16202">
        <w:t>droverbot</w:t>
      </w:r>
      <w:proofErr w:type="spellEnd"/>
      <w:r w:rsidR="00F16202">
        <w:t xml:space="preserve"> that </w:t>
      </w:r>
      <w:r w:rsidR="001D5B86">
        <w:t xml:space="preserve">have </w:t>
      </w:r>
      <w:r>
        <w:t>an opposite thruster</w:t>
      </w:r>
      <w:r w:rsidR="00F16202">
        <w:t xml:space="preserve"> for each of them</w:t>
      </w:r>
      <w:r w:rsidR="00E370FF">
        <w:t xml:space="preserve"> (therefore</w:t>
      </w:r>
      <w:r>
        <w:t xml:space="preserve"> in total 16 thrusters</w:t>
      </w:r>
      <w:r w:rsidR="001D5B86">
        <w:t>)</w:t>
      </w:r>
      <w:r w:rsidR="001D5B86" w:rsidRPr="001D5B86">
        <w:t xml:space="preserve"> </w:t>
      </w:r>
      <w:r w:rsidR="001D5B86">
        <w:t>(See Fig. 2). Variable</w:t>
      </w:r>
      <w:r>
        <w:t xml:space="preserve"> vector addition should </w:t>
      </w:r>
      <w:r w:rsidR="001D5B86">
        <w:t xml:space="preserve">then also </w:t>
      </w:r>
      <w:r>
        <w:t>be possible by oscillating the workload of the thrusters to opposite thrusters</w:t>
      </w:r>
      <w:r w:rsidR="001D5B86">
        <w:t xml:space="preserve">. </w:t>
      </w:r>
      <w:r w:rsidR="00E370FF">
        <w:t xml:space="preserve">A constrain of such a design is </w:t>
      </w:r>
      <w:r w:rsidR="001D5B86">
        <w:t xml:space="preserve">that </w:t>
      </w:r>
      <w:r w:rsidR="00E370FF">
        <w:t>the opposite propeller blades of the opposite thrusters</w:t>
      </w:r>
      <w:r w:rsidR="001D5B86">
        <w:t xml:space="preserve"> might interfere with propulsion if the ejected fluid of one propeller activate the other stationary propeller blade</w:t>
      </w:r>
      <w:r w:rsidR="00BA256C">
        <w:t>s</w:t>
      </w:r>
      <w:r w:rsidR="00E10F50">
        <w:t>. This might need a</w:t>
      </w:r>
      <w:r w:rsidR="00BA256C">
        <w:t>n</w:t>
      </w:r>
      <w:r w:rsidR="00E10F50">
        <w:t xml:space="preserve"> </w:t>
      </w:r>
      <w:r w:rsidR="00BA256C">
        <w:t xml:space="preserve">innovative </w:t>
      </w:r>
      <w:r w:rsidR="00E10F50">
        <w:t xml:space="preserve">solution to ensure that opposite blades are not started by the opposite thruster blades unnecessary. </w:t>
      </w:r>
      <w:r w:rsidR="00E370FF">
        <w:t xml:space="preserve"> </w:t>
      </w:r>
    </w:p>
    <w:p w14:paraId="4AD1B4D4" w14:textId="337E54BB" w:rsidR="001006F8" w:rsidRDefault="000E7F40" w:rsidP="00134387">
      <w:pPr>
        <w:pStyle w:val="Text"/>
        <w:numPr>
          <w:ilvl w:val="0"/>
          <w:numId w:val="45"/>
        </w:numPr>
      </w:pPr>
      <w:r>
        <w:t>Adjust</w:t>
      </w:r>
      <w:r w:rsidR="001006F8">
        <w:t xml:space="preserve"> the heading direction </w:t>
      </w:r>
      <w:r w:rsidR="001E5C23">
        <w:t xml:space="preserve">while the </w:t>
      </w:r>
      <w:proofErr w:type="spellStart"/>
      <w:r w:rsidR="001E5C23">
        <w:t>droverbot</w:t>
      </w:r>
      <w:proofErr w:type="spellEnd"/>
      <w:r w:rsidR="001E5C23">
        <w:t xml:space="preserve"> is propelling in a direction</w:t>
      </w:r>
      <w:r w:rsidR="00F16202">
        <w:t>.</w:t>
      </w:r>
    </w:p>
    <w:p w14:paraId="6A12FF08" w14:textId="6285ACB0" w:rsidR="001006F8" w:rsidRDefault="001006F8" w:rsidP="00134387">
      <w:pPr>
        <w:pStyle w:val="Text"/>
        <w:numPr>
          <w:ilvl w:val="0"/>
          <w:numId w:val="45"/>
        </w:numPr>
      </w:pPr>
      <w:r>
        <w:t xml:space="preserve">Change heading direction of the </w:t>
      </w:r>
      <w:proofErr w:type="spellStart"/>
      <w:r>
        <w:t>dro</w:t>
      </w:r>
      <w:r w:rsidR="001E5C23">
        <w:t>verbot</w:t>
      </w:r>
      <w:proofErr w:type="spellEnd"/>
      <w:r>
        <w:t xml:space="preserve"> by </w:t>
      </w:r>
      <w:r w:rsidR="001E5C23">
        <w:t>activating different</w:t>
      </w:r>
      <w:r>
        <w:t xml:space="preserve"> thruster pair</w:t>
      </w:r>
      <w:r w:rsidR="001E5C23">
        <w:t>s (See Fig.</w:t>
      </w:r>
      <w:r w:rsidR="001B3F76">
        <w:t xml:space="preserve"> </w:t>
      </w:r>
      <w:r w:rsidR="001E5C23">
        <w:t>26).</w:t>
      </w:r>
      <w:r>
        <w:t xml:space="preserve"> Try to </w:t>
      </w:r>
      <w:r w:rsidR="001E5C23">
        <w:t xml:space="preserve">also </w:t>
      </w:r>
      <w:r>
        <w:t xml:space="preserve">discover different patterns of </w:t>
      </w:r>
      <w:r w:rsidR="001E5C23">
        <w:t>maneuverability</w:t>
      </w:r>
      <w:r>
        <w:t xml:space="preserve"> that are sustainable.</w:t>
      </w:r>
    </w:p>
    <w:p w14:paraId="7B9106D8" w14:textId="42804118" w:rsidR="001006F8" w:rsidRDefault="001006F8" w:rsidP="00134387">
      <w:pPr>
        <w:pStyle w:val="Text"/>
        <w:numPr>
          <w:ilvl w:val="0"/>
          <w:numId w:val="45"/>
        </w:numPr>
      </w:pPr>
      <w:r>
        <w:lastRenderedPageBreak/>
        <w:t xml:space="preserve">Since the fluid curve and are colliding with fluid mostly at rest as the </w:t>
      </w:r>
      <w:proofErr w:type="spellStart"/>
      <w:r>
        <w:t>dro</w:t>
      </w:r>
      <w:r w:rsidR="002B2E2A">
        <w:t>verbot</w:t>
      </w:r>
      <w:proofErr w:type="spellEnd"/>
      <w:r>
        <w:t xml:space="preserve"> rotates, it could be concluded that ejected fluid </w:t>
      </w:r>
      <w:r w:rsidR="002B2E2A">
        <w:t>is</w:t>
      </w:r>
      <w:r>
        <w:t xml:space="preserve"> largely offset against rotational thrust generated by the thrusters mounted on the rods.</w:t>
      </w:r>
      <w:r w:rsidR="002B2E2A">
        <w:t xml:space="preserve"> Extensive research in this area could establish a baseline for the future.</w:t>
      </w:r>
    </w:p>
    <w:p w14:paraId="6382C8AC" w14:textId="77777777" w:rsidR="001006F8" w:rsidRDefault="001006F8" w:rsidP="001006F8">
      <w:pPr>
        <w:pStyle w:val="Text"/>
      </w:pPr>
    </w:p>
    <w:p w14:paraId="4585B736" w14:textId="2C764EC3" w:rsidR="008E4820" w:rsidRDefault="008E4820" w:rsidP="00101107">
      <w:pPr>
        <w:pStyle w:val="Heading1"/>
      </w:pPr>
      <w:r>
        <w:t>References</w:t>
      </w:r>
    </w:p>
    <w:p w14:paraId="185D2A4D" w14:textId="42DDF00A" w:rsidR="008E4820" w:rsidRDefault="00D353BC" w:rsidP="00D353BC">
      <w:pPr>
        <w:tabs>
          <w:tab w:val="left" w:pos="360"/>
        </w:tabs>
        <w:spacing w:line="480" w:lineRule="auto"/>
        <w:ind w:left="360"/>
        <w:rPr>
          <w:sz w:val="18"/>
          <w:szCs w:val="18"/>
        </w:rPr>
      </w:pPr>
      <w:r w:rsidRPr="00AA3C74">
        <w:rPr>
          <w:sz w:val="18"/>
          <w:szCs w:val="18"/>
        </w:rPr>
        <w:t xml:space="preserve">[1] </w:t>
      </w:r>
      <w:r w:rsidR="008E4820" w:rsidRPr="00AA3C74">
        <w:rPr>
          <w:sz w:val="18"/>
          <w:szCs w:val="18"/>
        </w:rPr>
        <w:t>A survey of hybrid unmanned aerial vehicles</w:t>
      </w:r>
      <w:r w:rsidRPr="00AA3C74">
        <w:rPr>
          <w:sz w:val="18"/>
          <w:szCs w:val="18"/>
        </w:rPr>
        <w:t xml:space="preserve">, </w:t>
      </w:r>
      <w:r w:rsidR="008E4820" w:rsidRPr="00AA3C74">
        <w:rPr>
          <w:sz w:val="18"/>
          <w:szCs w:val="18"/>
        </w:rPr>
        <w:t xml:space="preserve">Adnan S Saeed, Ahmad Bani Younes, </w:t>
      </w:r>
      <w:proofErr w:type="spellStart"/>
      <w:r w:rsidR="008E4820" w:rsidRPr="00AA3C74">
        <w:rPr>
          <w:sz w:val="18"/>
          <w:szCs w:val="18"/>
        </w:rPr>
        <w:t>Chenxiao</w:t>
      </w:r>
      <w:proofErr w:type="spellEnd"/>
      <w:r w:rsidR="008E4820" w:rsidRPr="00AA3C74">
        <w:rPr>
          <w:sz w:val="18"/>
          <w:szCs w:val="18"/>
        </w:rPr>
        <w:t xml:space="preserve"> Cai, </w:t>
      </w:r>
      <w:proofErr w:type="spellStart"/>
      <w:r w:rsidR="008E4820" w:rsidRPr="00AA3C74">
        <w:rPr>
          <w:sz w:val="18"/>
          <w:szCs w:val="18"/>
        </w:rPr>
        <w:t>Guowei</w:t>
      </w:r>
      <w:proofErr w:type="spellEnd"/>
      <w:r w:rsidR="008E4820" w:rsidRPr="00AA3C74">
        <w:rPr>
          <w:sz w:val="18"/>
          <w:szCs w:val="18"/>
        </w:rPr>
        <w:t xml:space="preserve"> Cai</w:t>
      </w:r>
      <w:r w:rsidRPr="00AA3C74">
        <w:rPr>
          <w:sz w:val="18"/>
          <w:szCs w:val="18"/>
        </w:rPr>
        <w:t xml:space="preserve">, </w:t>
      </w:r>
      <w:r w:rsidR="008E4820" w:rsidRPr="00AA3C74">
        <w:rPr>
          <w:sz w:val="18"/>
          <w:szCs w:val="18"/>
        </w:rPr>
        <w:t>MDPI Progress in Aerospace Sciences 98, 91 – 105 2018</w:t>
      </w:r>
      <w:r w:rsidRPr="00AA3C74">
        <w:rPr>
          <w:sz w:val="18"/>
          <w:szCs w:val="18"/>
        </w:rPr>
        <w:t xml:space="preserve">, </w:t>
      </w:r>
      <w:r w:rsidRPr="00312FE4">
        <w:rPr>
          <w:sz w:val="18"/>
          <w:szCs w:val="18"/>
        </w:rPr>
        <w:t>pp.1</w:t>
      </w:r>
    </w:p>
    <w:p w14:paraId="72838556" w14:textId="7ABB9E25" w:rsidR="00072BD3" w:rsidRPr="00AA3C74" w:rsidRDefault="00D47BB3" w:rsidP="00120380">
      <w:pPr>
        <w:tabs>
          <w:tab w:val="left" w:pos="360"/>
        </w:tabs>
        <w:spacing w:line="480" w:lineRule="auto"/>
        <w:ind w:left="360"/>
        <w:rPr>
          <w:sz w:val="18"/>
          <w:szCs w:val="18"/>
        </w:rPr>
      </w:pPr>
      <w:proofErr w:type="spellStart"/>
      <w:r>
        <w:rPr>
          <w:sz w:val="18"/>
          <w:szCs w:val="18"/>
        </w:rPr>
        <w:t>doi</w:t>
      </w:r>
      <w:proofErr w:type="spellEnd"/>
      <w:r>
        <w:rPr>
          <w:sz w:val="18"/>
          <w:szCs w:val="18"/>
        </w:rPr>
        <w:t>: 10.1016/j.paerosci.2018.03.007</w:t>
      </w:r>
    </w:p>
    <w:p w14:paraId="53E7D83E" w14:textId="7365251A" w:rsidR="00317CF8" w:rsidRPr="00AA3C74" w:rsidRDefault="00317CF8" w:rsidP="00317CF8">
      <w:pPr>
        <w:tabs>
          <w:tab w:val="left" w:pos="360"/>
        </w:tabs>
        <w:spacing w:line="480" w:lineRule="auto"/>
        <w:ind w:left="360"/>
        <w:rPr>
          <w:sz w:val="18"/>
          <w:szCs w:val="18"/>
        </w:rPr>
      </w:pPr>
      <w:r w:rsidRPr="00AA3C74">
        <w:rPr>
          <w:sz w:val="18"/>
          <w:szCs w:val="18"/>
        </w:rPr>
        <w:t>[</w:t>
      </w:r>
      <w:r w:rsidR="00120380">
        <w:rPr>
          <w:sz w:val="18"/>
          <w:szCs w:val="18"/>
        </w:rPr>
        <w:t>2</w:t>
      </w:r>
      <w:r w:rsidRPr="00AA3C74">
        <w:rPr>
          <w:sz w:val="18"/>
          <w:szCs w:val="18"/>
        </w:rPr>
        <w:t>] CSV File – See additional resources: data.</w:t>
      </w:r>
      <w:r w:rsidR="00092676">
        <w:rPr>
          <w:sz w:val="18"/>
          <w:szCs w:val="18"/>
        </w:rPr>
        <w:t>csv</w:t>
      </w:r>
    </w:p>
    <w:p w14:paraId="440FD293" w14:textId="3BF502B6" w:rsidR="00072BD3" w:rsidRPr="00AA3C74" w:rsidRDefault="0052259E" w:rsidP="00072BD3">
      <w:pPr>
        <w:tabs>
          <w:tab w:val="left" w:pos="360"/>
        </w:tabs>
        <w:spacing w:line="480" w:lineRule="auto"/>
        <w:ind w:left="360"/>
        <w:rPr>
          <w:color w:val="FF0000"/>
          <w:sz w:val="18"/>
          <w:szCs w:val="18"/>
        </w:rPr>
      </w:pPr>
      <w:r w:rsidRPr="00AA3C74">
        <w:rPr>
          <w:sz w:val="18"/>
          <w:szCs w:val="18"/>
        </w:rPr>
        <w:t>[</w:t>
      </w:r>
      <w:r w:rsidR="00120380">
        <w:rPr>
          <w:sz w:val="18"/>
          <w:szCs w:val="18"/>
        </w:rPr>
        <w:t>3</w:t>
      </w:r>
      <w:r w:rsidRPr="00AA3C74">
        <w:rPr>
          <w:sz w:val="18"/>
          <w:szCs w:val="18"/>
        </w:rPr>
        <w:t>] T-Motor F</w:t>
      </w:r>
      <w:r w:rsidR="00092676">
        <w:rPr>
          <w:sz w:val="18"/>
          <w:szCs w:val="18"/>
        </w:rPr>
        <w:t>40</w:t>
      </w:r>
      <w:r w:rsidRPr="00AA3C74">
        <w:rPr>
          <w:sz w:val="18"/>
          <w:szCs w:val="18"/>
        </w:rPr>
        <w:t xml:space="preserve">III </w:t>
      </w:r>
      <w:r w:rsidR="00092676" w:rsidRPr="00092676">
        <w:rPr>
          <w:sz w:val="18"/>
          <w:szCs w:val="18"/>
        </w:rPr>
        <w:t xml:space="preserve">– See additional resources: </w:t>
      </w:r>
      <w:r w:rsidR="00092676">
        <w:rPr>
          <w:sz w:val="18"/>
          <w:szCs w:val="18"/>
        </w:rPr>
        <w:t>F40III.png</w:t>
      </w:r>
    </w:p>
    <w:p w14:paraId="3E2A570F" w14:textId="786FE07B" w:rsidR="008E4820" w:rsidRPr="00312FE4" w:rsidRDefault="00072BD3" w:rsidP="00312FE4">
      <w:pPr>
        <w:tabs>
          <w:tab w:val="left" w:pos="360"/>
        </w:tabs>
        <w:spacing w:line="480" w:lineRule="auto"/>
        <w:ind w:left="360"/>
        <w:rPr>
          <w:color w:val="FF0000"/>
          <w:sz w:val="18"/>
          <w:szCs w:val="18"/>
        </w:rPr>
      </w:pPr>
      <w:r w:rsidRPr="00AA3C74">
        <w:rPr>
          <w:sz w:val="18"/>
          <w:szCs w:val="18"/>
        </w:rPr>
        <w:t>[</w:t>
      </w:r>
      <w:r w:rsidR="00120380">
        <w:rPr>
          <w:sz w:val="18"/>
          <w:szCs w:val="18"/>
        </w:rPr>
        <w:t>4</w:t>
      </w:r>
      <w:r w:rsidRPr="00AA3C74">
        <w:rPr>
          <w:sz w:val="18"/>
          <w:szCs w:val="18"/>
        </w:rPr>
        <w:t xml:space="preserve">] </w:t>
      </w:r>
      <w:r w:rsidR="00EC19C3" w:rsidRPr="00AA3C74">
        <w:rPr>
          <w:sz w:val="18"/>
          <w:szCs w:val="18"/>
        </w:rPr>
        <w:t xml:space="preserve">BLHeli32 Configuration – See additional resources </w:t>
      </w:r>
      <w:r w:rsidR="00092676" w:rsidRPr="00092676">
        <w:rPr>
          <w:sz w:val="18"/>
          <w:szCs w:val="18"/>
        </w:rPr>
        <w:t>BLHeliSettings.png</w:t>
      </w:r>
    </w:p>
    <w:sectPr w:rsidR="008E4820" w:rsidRPr="00312FE4" w:rsidSect="00594FA6">
      <w:footerReference w:type="even" r:id="rId41"/>
      <w:footnotePr>
        <w:numFmt w:val="chicago"/>
      </w:footnotePr>
      <w:type w:val="continuous"/>
      <w:pgSz w:w="12240" w:h="15840"/>
      <w:pgMar w:top="1440" w:right="1440" w:bottom="1440" w:left="1440" w:header="720" w:footer="5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278C3E" w14:textId="77777777" w:rsidR="00D01B82" w:rsidRDefault="00D01B82">
      <w:r>
        <w:separator/>
      </w:r>
    </w:p>
  </w:endnote>
  <w:endnote w:type="continuationSeparator" w:id="0">
    <w:p w14:paraId="2DF4F54D" w14:textId="77777777" w:rsidR="00D01B82" w:rsidRDefault="00D01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D02F0" w14:textId="77777777" w:rsidR="005D3E0D" w:rsidRDefault="005D3E0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8B68110" w14:textId="77777777" w:rsidR="005D3E0D" w:rsidRDefault="005D3E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CEF66D" w14:textId="77777777" w:rsidR="00D01B82" w:rsidRDefault="00D01B82">
      <w:r>
        <w:separator/>
      </w:r>
    </w:p>
  </w:footnote>
  <w:footnote w:type="continuationSeparator" w:id="0">
    <w:p w14:paraId="2B05F36F" w14:textId="77777777" w:rsidR="00D01B82" w:rsidRDefault="00D01B82">
      <w:r>
        <w:continuationSeparator/>
      </w:r>
    </w:p>
  </w:footnote>
  <w:footnote w:id="1">
    <w:p w14:paraId="427ABFC5" w14:textId="7CF984FC" w:rsidR="005D3E0D" w:rsidRDefault="005D3E0D">
      <w:r>
        <w:rPr>
          <w:rStyle w:val="FootnoteReference"/>
        </w:rPr>
        <w:footnoteRef/>
      </w:r>
      <w:r>
        <w:t xml:space="preserve"> Independent Researcher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54227"/>
    <w:multiLevelType w:val="hybridMultilevel"/>
    <w:tmpl w:val="74A43CB4"/>
    <w:lvl w:ilvl="0" w:tplc="2274258C">
      <w:start w:val="1"/>
      <w:numFmt w:val="decimal"/>
      <w:pStyle w:val="Heading3"/>
      <w:lvlText w:val="%1."/>
      <w:lvlJc w:val="left"/>
      <w:pPr>
        <w:tabs>
          <w:tab w:val="num" w:pos="644"/>
        </w:tabs>
        <w:ind w:left="572" w:hanging="288"/>
      </w:pPr>
      <w:rPr>
        <w:rFonts w:hint="default"/>
      </w:rPr>
    </w:lvl>
    <w:lvl w:ilvl="1" w:tplc="04090019">
      <w:start w:val="1"/>
      <w:numFmt w:val="lowerLetter"/>
      <w:lvlText w:val="%2."/>
      <w:lvlJc w:val="left"/>
      <w:pPr>
        <w:tabs>
          <w:tab w:val="num" w:pos="1436"/>
        </w:tabs>
        <w:ind w:left="1436" w:hanging="360"/>
      </w:pPr>
    </w:lvl>
    <w:lvl w:ilvl="2" w:tplc="0409001B" w:tentative="1">
      <w:start w:val="1"/>
      <w:numFmt w:val="lowerRoman"/>
      <w:lvlText w:val="%3."/>
      <w:lvlJc w:val="right"/>
      <w:pPr>
        <w:tabs>
          <w:tab w:val="num" w:pos="2156"/>
        </w:tabs>
        <w:ind w:left="2156" w:hanging="180"/>
      </w:pPr>
    </w:lvl>
    <w:lvl w:ilvl="3" w:tplc="0409000F" w:tentative="1">
      <w:start w:val="1"/>
      <w:numFmt w:val="decimal"/>
      <w:lvlText w:val="%4."/>
      <w:lvlJc w:val="left"/>
      <w:pPr>
        <w:tabs>
          <w:tab w:val="num" w:pos="2876"/>
        </w:tabs>
        <w:ind w:left="2876" w:hanging="360"/>
      </w:pPr>
    </w:lvl>
    <w:lvl w:ilvl="4" w:tplc="04090019" w:tentative="1">
      <w:start w:val="1"/>
      <w:numFmt w:val="lowerLetter"/>
      <w:lvlText w:val="%5."/>
      <w:lvlJc w:val="left"/>
      <w:pPr>
        <w:tabs>
          <w:tab w:val="num" w:pos="3596"/>
        </w:tabs>
        <w:ind w:left="3596" w:hanging="360"/>
      </w:pPr>
    </w:lvl>
    <w:lvl w:ilvl="5" w:tplc="0409001B" w:tentative="1">
      <w:start w:val="1"/>
      <w:numFmt w:val="lowerRoman"/>
      <w:lvlText w:val="%6."/>
      <w:lvlJc w:val="right"/>
      <w:pPr>
        <w:tabs>
          <w:tab w:val="num" w:pos="4316"/>
        </w:tabs>
        <w:ind w:left="4316" w:hanging="180"/>
      </w:pPr>
    </w:lvl>
    <w:lvl w:ilvl="6" w:tplc="0409000F" w:tentative="1">
      <w:start w:val="1"/>
      <w:numFmt w:val="decimal"/>
      <w:lvlText w:val="%7."/>
      <w:lvlJc w:val="left"/>
      <w:pPr>
        <w:tabs>
          <w:tab w:val="num" w:pos="5036"/>
        </w:tabs>
        <w:ind w:left="5036" w:hanging="360"/>
      </w:pPr>
    </w:lvl>
    <w:lvl w:ilvl="7" w:tplc="04090019" w:tentative="1">
      <w:start w:val="1"/>
      <w:numFmt w:val="lowerLetter"/>
      <w:lvlText w:val="%8."/>
      <w:lvlJc w:val="left"/>
      <w:pPr>
        <w:tabs>
          <w:tab w:val="num" w:pos="5756"/>
        </w:tabs>
        <w:ind w:left="5756" w:hanging="360"/>
      </w:pPr>
    </w:lvl>
    <w:lvl w:ilvl="8" w:tplc="0409001B" w:tentative="1">
      <w:start w:val="1"/>
      <w:numFmt w:val="lowerRoman"/>
      <w:lvlText w:val="%9."/>
      <w:lvlJc w:val="right"/>
      <w:pPr>
        <w:tabs>
          <w:tab w:val="num" w:pos="6476"/>
        </w:tabs>
        <w:ind w:left="6476" w:hanging="180"/>
      </w:pPr>
    </w:lvl>
  </w:abstractNum>
  <w:abstractNum w:abstractNumId="1" w15:restartNumberingAfterBreak="0">
    <w:nsid w:val="0B9326DC"/>
    <w:multiLevelType w:val="hybridMultilevel"/>
    <w:tmpl w:val="1D6C3D28"/>
    <w:lvl w:ilvl="0" w:tplc="0409000F">
      <w:start w:val="1"/>
      <w:numFmt w:val="decimal"/>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0C263C75"/>
    <w:multiLevelType w:val="hybridMultilevel"/>
    <w:tmpl w:val="4A842EDA"/>
    <w:lvl w:ilvl="0" w:tplc="43E22C5C">
      <w:start w:val="1"/>
      <w:numFmt w:val="bullet"/>
      <w:lvlText w:val=""/>
      <w:lvlJc w:val="left"/>
      <w:pPr>
        <w:tabs>
          <w:tab w:val="num" w:pos="360"/>
        </w:tabs>
        <w:ind w:left="0" w:firstLine="0"/>
      </w:pPr>
      <w:rPr>
        <w:rFonts w:ascii="Symbol" w:hAnsi="Symbol" w:hint="default"/>
      </w:rPr>
    </w:lvl>
    <w:lvl w:ilvl="1" w:tplc="04090003" w:tentative="1">
      <w:start w:val="1"/>
      <w:numFmt w:val="bullet"/>
      <w:lvlText w:val="o"/>
      <w:lvlJc w:val="left"/>
      <w:pPr>
        <w:tabs>
          <w:tab w:val="num" w:pos="1152"/>
        </w:tabs>
        <w:ind w:left="1152" w:hanging="360"/>
      </w:pPr>
      <w:rPr>
        <w:rFonts w:ascii="Courier New" w:hAnsi="Courier New" w:hint="default"/>
      </w:rPr>
    </w:lvl>
    <w:lvl w:ilvl="2" w:tplc="04090005" w:tentative="1">
      <w:start w:val="1"/>
      <w:numFmt w:val="bullet"/>
      <w:lvlText w:val=""/>
      <w:lvlJc w:val="left"/>
      <w:pPr>
        <w:tabs>
          <w:tab w:val="num" w:pos="1872"/>
        </w:tabs>
        <w:ind w:left="1872" w:hanging="360"/>
      </w:pPr>
      <w:rPr>
        <w:rFonts w:ascii="Wingdings" w:hAnsi="Wingdings" w:hint="default"/>
      </w:rPr>
    </w:lvl>
    <w:lvl w:ilvl="3" w:tplc="04090001" w:tentative="1">
      <w:start w:val="1"/>
      <w:numFmt w:val="bullet"/>
      <w:lvlText w:val=""/>
      <w:lvlJc w:val="left"/>
      <w:pPr>
        <w:tabs>
          <w:tab w:val="num" w:pos="2592"/>
        </w:tabs>
        <w:ind w:left="2592" w:hanging="360"/>
      </w:pPr>
      <w:rPr>
        <w:rFonts w:ascii="Symbol" w:hAnsi="Symbol" w:hint="default"/>
      </w:rPr>
    </w:lvl>
    <w:lvl w:ilvl="4" w:tplc="04090003" w:tentative="1">
      <w:start w:val="1"/>
      <w:numFmt w:val="bullet"/>
      <w:lvlText w:val="o"/>
      <w:lvlJc w:val="left"/>
      <w:pPr>
        <w:tabs>
          <w:tab w:val="num" w:pos="3312"/>
        </w:tabs>
        <w:ind w:left="3312" w:hanging="360"/>
      </w:pPr>
      <w:rPr>
        <w:rFonts w:ascii="Courier New" w:hAnsi="Courier New" w:hint="default"/>
      </w:rPr>
    </w:lvl>
    <w:lvl w:ilvl="5" w:tplc="04090005" w:tentative="1">
      <w:start w:val="1"/>
      <w:numFmt w:val="bullet"/>
      <w:lvlText w:val=""/>
      <w:lvlJc w:val="left"/>
      <w:pPr>
        <w:tabs>
          <w:tab w:val="num" w:pos="4032"/>
        </w:tabs>
        <w:ind w:left="4032" w:hanging="360"/>
      </w:pPr>
      <w:rPr>
        <w:rFonts w:ascii="Wingdings" w:hAnsi="Wingdings" w:hint="default"/>
      </w:rPr>
    </w:lvl>
    <w:lvl w:ilvl="6" w:tplc="04090001" w:tentative="1">
      <w:start w:val="1"/>
      <w:numFmt w:val="bullet"/>
      <w:lvlText w:val=""/>
      <w:lvlJc w:val="left"/>
      <w:pPr>
        <w:tabs>
          <w:tab w:val="num" w:pos="4752"/>
        </w:tabs>
        <w:ind w:left="4752" w:hanging="360"/>
      </w:pPr>
      <w:rPr>
        <w:rFonts w:ascii="Symbol" w:hAnsi="Symbol" w:hint="default"/>
      </w:rPr>
    </w:lvl>
    <w:lvl w:ilvl="7" w:tplc="04090003" w:tentative="1">
      <w:start w:val="1"/>
      <w:numFmt w:val="bullet"/>
      <w:lvlText w:val="o"/>
      <w:lvlJc w:val="left"/>
      <w:pPr>
        <w:tabs>
          <w:tab w:val="num" w:pos="5472"/>
        </w:tabs>
        <w:ind w:left="5472" w:hanging="360"/>
      </w:pPr>
      <w:rPr>
        <w:rFonts w:ascii="Courier New" w:hAnsi="Courier New" w:hint="default"/>
      </w:rPr>
    </w:lvl>
    <w:lvl w:ilvl="8" w:tplc="04090005" w:tentative="1">
      <w:start w:val="1"/>
      <w:numFmt w:val="bullet"/>
      <w:lvlText w:val=""/>
      <w:lvlJc w:val="left"/>
      <w:pPr>
        <w:tabs>
          <w:tab w:val="num" w:pos="6192"/>
        </w:tabs>
        <w:ind w:left="6192" w:hanging="360"/>
      </w:pPr>
      <w:rPr>
        <w:rFonts w:ascii="Wingdings" w:hAnsi="Wingdings" w:hint="default"/>
      </w:rPr>
    </w:lvl>
  </w:abstractNum>
  <w:abstractNum w:abstractNumId="3" w15:restartNumberingAfterBreak="0">
    <w:nsid w:val="11F22064"/>
    <w:multiLevelType w:val="hybridMultilevel"/>
    <w:tmpl w:val="93F6DF44"/>
    <w:lvl w:ilvl="0" w:tplc="1C090011">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13CD4ACF"/>
    <w:multiLevelType w:val="hybridMultilevel"/>
    <w:tmpl w:val="A566E9C6"/>
    <w:lvl w:ilvl="0" w:tplc="606803D6">
      <w:start w:val="1"/>
      <w:numFmt w:val="upperLetter"/>
      <w:pStyle w:val="Heading2"/>
      <w:lvlText w:val="%1."/>
      <w:lvlJc w:val="left"/>
      <w:pPr>
        <w:tabs>
          <w:tab w:val="num" w:pos="360"/>
        </w:tabs>
        <w:ind w:left="0" w:firstLine="0"/>
      </w:pPr>
      <w:rPr>
        <w:rFonts w:ascii="Times New Roman" w:hAnsi="Times New Roman" w:hint="default"/>
      </w:rPr>
    </w:lvl>
    <w:lvl w:ilvl="1" w:tplc="04090001">
      <w:start w:val="1"/>
      <w:numFmt w:val="bullet"/>
      <w:lvlText w:val=""/>
      <w:lvlJc w:val="left"/>
      <w:pPr>
        <w:tabs>
          <w:tab w:val="num" w:pos="-1679"/>
        </w:tabs>
        <w:ind w:left="-1679" w:hanging="360"/>
      </w:pPr>
      <w:rPr>
        <w:rFonts w:ascii="Symbol" w:hAnsi="Symbol" w:hint="default"/>
      </w:rPr>
    </w:lvl>
    <w:lvl w:ilvl="2" w:tplc="BF78B448">
      <w:start w:val="1"/>
      <w:numFmt w:val="decimal"/>
      <w:lvlText w:val="%3."/>
      <w:lvlJc w:val="left"/>
      <w:pPr>
        <w:tabs>
          <w:tab w:val="num" w:pos="-2471"/>
        </w:tabs>
        <w:ind w:left="-2831" w:firstLine="0"/>
      </w:pPr>
      <w:rPr>
        <w:rFonts w:hint="default"/>
      </w:rPr>
    </w:lvl>
    <w:lvl w:ilvl="3" w:tplc="F750E7B0">
      <w:start w:val="1"/>
      <w:numFmt w:val="lowerLetter"/>
      <w:lvlText w:val="%4)"/>
      <w:lvlJc w:val="left"/>
      <w:pPr>
        <w:tabs>
          <w:tab w:val="num" w:pos="-2471"/>
        </w:tabs>
        <w:ind w:left="-2831" w:firstLine="0"/>
      </w:pPr>
      <w:rPr>
        <w:rFonts w:hint="default"/>
      </w:rPr>
    </w:lvl>
    <w:lvl w:ilvl="4" w:tplc="2EB26C74">
      <w:start w:val="1"/>
      <w:numFmt w:val="lowerLetter"/>
      <w:lvlText w:val="%5."/>
      <w:lvlJc w:val="left"/>
      <w:pPr>
        <w:tabs>
          <w:tab w:val="num" w:pos="-2471"/>
        </w:tabs>
        <w:ind w:left="-2831" w:firstLine="0"/>
      </w:pPr>
      <w:rPr>
        <w:rFonts w:hint="default"/>
      </w:rPr>
    </w:lvl>
    <w:lvl w:ilvl="5" w:tplc="79E24208">
      <w:start w:val="1"/>
      <w:numFmt w:val="decimal"/>
      <w:lvlText w:val="%6)"/>
      <w:lvlJc w:val="left"/>
      <w:pPr>
        <w:tabs>
          <w:tab w:val="num" w:pos="-2399"/>
        </w:tabs>
        <w:ind w:left="-2399" w:hanging="432"/>
      </w:pPr>
      <w:rPr>
        <w:rFonts w:hint="default"/>
      </w:rPr>
    </w:lvl>
    <w:lvl w:ilvl="6" w:tplc="1C09000F">
      <w:start w:val="1"/>
      <w:numFmt w:val="decimal"/>
      <w:lvlText w:val="%7."/>
      <w:lvlJc w:val="left"/>
      <w:pPr>
        <w:tabs>
          <w:tab w:val="num" w:pos="1921"/>
        </w:tabs>
        <w:ind w:left="1921" w:hanging="360"/>
      </w:pPr>
    </w:lvl>
    <w:lvl w:ilvl="7" w:tplc="1C09000F">
      <w:start w:val="1"/>
      <w:numFmt w:val="decimal"/>
      <w:lvlText w:val="%8."/>
      <w:lvlJc w:val="left"/>
      <w:pPr>
        <w:tabs>
          <w:tab w:val="num" w:pos="2641"/>
        </w:tabs>
        <w:ind w:left="2641" w:hanging="360"/>
      </w:pPr>
    </w:lvl>
    <w:lvl w:ilvl="8" w:tplc="0409001B">
      <w:start w:val="1"/>
      <w:numFmt w:val="lowerRoman"/>
      <w:lvlText w:val="%9."/>
      <w:lvlJc w:val="right"/>
      <w:pPr>
        <w:tabs>
          <w:tab w:val="num" w:pos="3361"/>
        </w:tabs>
        <w:ind w:left="3361" w:hanging="180"/>
      </w:pPr>
    </w:lvl>
  </w:abstractNum>
  <w:abstractNum w:abstractNumId="5" w15:restartNumberingAfterBreak="0">
    <w:nsid w:val="1B4F54E7"/>
    <w:multiLevelType w:val="hybridMultilevel"/>
    <w:tmpl w:val="C3E487AA"/>
    <w:lvl w:ilvl="0" w:tplc="3C78074C">
      <w:start w:val="1"/>
      <w:numFmt w:val="decimal"/>
      <w:lvlText w:val="%1)"/>
      <w:lvlJc w:val="left"/>
      <w:pPr>
        <w:tabs>
          <w:tab w:val="num" w:pos="720"/>
        </w:tabs>
        <w:ind w:left="720" w:hanging="432"/>
      </w:pPr>
      <w:rPr>
        <w:rFonts w:hint="default"/>
      </w:rPr>
    </w:lvl>
    <w:lvl w:ilvl="1" w:tplc="04090019">
      <w:start w:val="1"/>
      <w:numFmt w:val="lowerLetter"/>
      <w:lvlText w:val="%2."/>
      <w:lvlJc w:val="left"/>
      <w:pPr>
        <w:tabs>
          <w:tab w:val="num" w:pos="5580"/>
        </w:tabs>
        <w:ind w:left="5580" w:hanging="360"/>
      </w:pPr>
    </w:lvl>
    <w:lvl w:ilvl="2" w:tplc="0409001B" w:tentative="1">
      <w:start w:val="1"/>
      <w:numFmt w:val="lowerRoman"/>
      <w:lvlText w:val="%3."/>
      <w:lvlJc w:val="right"/>
      <w:pPr>
        <w:tabs>
          <w:tab w:val="num" w:pos="6300"/>
        </w:tabs>
        <w:ind w:left="6300" w:hanging="180"/>
      </w:pPr>
    </w:lvl>
    <w:lvl w:ilvl="3" w:tplc="0409000F" w:tentative="1">
      <w:start w:val="1"/>
      <w:numFmt w:val="decimal"/>
      <w:lvlText w:val="%4."/>
      <w:lvlJc w:val="left"/>
      <w:pPr>
        <w:tabs>
          <w:tab w:val="num" w:pos="7020"/>
        </w:tabs>
        <w:ind w:left="7020" w:hanging="360"/>
      </w:pPr>
    </w:lvl>
    <w:lvl w:ilvl="4" w:tplc="04090019" w:tentative="1">
      <w:start w:val="1"/>
      <w:numFmt w:val="lowerLetter"/>
      <w:lvlText w:val="%5."/>
      <w:lvlJc w:val="left"/>
      <w:pPr>
        <w:tabs>
          <w:tab w:val="num" w:pos="7740"/>
        </w:tabs>
        <w:ind w:left="7740" w:hanging="360"/>
      </w:pPr>
    </w:lvl>
    <w:lvl w:ilvl="5" w:tplc="0409001B" w:tentative="1">
      <w:start w:val="1"/>
      <w:numFmt w:val="lowerRoman"/>
      <w:lvlText w:val="%6."/>
      <w:lvlJc w:val="right"/>
      <w:pPr>
        <w:tabs>
          <w:tab w:val="num" w:pos="8460"/>
        </w:tabs>
        <w:ind w:left="8460" w:hanging="180"/>
      </w:pPr>
    </w:lvl>
    <w:lvl w:ilvl="6" w:tplc="0409000F" w:tentative="1">
      <w:start w:val="1"/>
      <w:numFmt w:val="decimal"/>
      <w:lvlText w:val="%7."/>
      <w:lvlJc w:val="left"/>
      <w:pPr>
        <w:tabs>
          <w:tab w:val="num" w:pos="9180"/>
        </w:tabs>
        <w:ind w:left="9180" w:hanging="360"/>
      </w:pPr>
    </w:lvl>
    <w:lvl w:ilvl="7" w:tplc="04090019" w:tentative="1">
      <w:start w:val="1"/>
      <w:numFmt w:val="lowerLetter"/>
      <w:lvlText w:val="%8."/>
      <w:lvlJc w:val="left"/>
      <w:pPr>
        <w:tabs>
          <w:tab w:val="num" w:pos="9900"/>
        </w:tabs>
        <w:ind w:left="9900" w:hanging="360"/>
      </w:pPr>
    </w:lvl>
    <w:lvl w:ilvl="8" w:tplc="0409001B" w:tentative="1">
      <w:start w:val="1"/>
      <w:numFmt w:val="lowerRoman"/>
      <w:lvlText w:val="%9."/>
      <w:lvlJc w:val="right"/>
      <w:pPr>
        <w:tabs>
          <w:tab w:val="num" w:pos="10620"/>
        </w:tabs>
        <w:ind w:left="10620" w:hanging="180"/>
      </w:pPr>
    </w:lvl>
  </w:abstractNum>
  <w:abstractNum w:abstractNumId="6" w15:restartNumberingAfterBreak="0">
    <w:nsid w:val="1C24356B"/>
    <w:multiLevelType w:val="hybridMultilevel"/>
    <w:tmpl w:val="5762A6B6"/>
    <w:lvl w:ilvl="0" w:tplc="C0FCD902">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7" w15:restartNumberingAfterBreak="0">
    <w:nsid w:val="1CF05DF9"/>
    <w:multiLevelType w:val="hybridMultilevel"/>
    <w:tmpl w:val="5762A6B6"/>
    <w:lvl w:ilvl="0" w:tplc="88A8CE80">
      <w:start w:val="1"/>
      <w:numFmt w:val="bullet"/>
      <w:lvlText w:val=""/>
      <w:lvlJc w:val="left"/>
      <w:pPr>
        <w:tabs>
          <w:tab w:val="num" w:pos="648"/>
        </w:tabs>
        <w:ind w:left="288"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8" w15:restartNumberingAfterBreak="0">
    <w:nsid w:val="1FA066F9"/>
    <w:multiLevelType w:val="hybridMultilevel"/>
    <w:tmpl w:val="93F6DF44"/>
    <w:lvl w:ilvl="0" w:tplc="1C090011">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1FC800FD"/>
    <w:multiLevelType w:val="hybridMultilevel"/>
    <w:tmpl w:val="C3E487AA"/>
    <w:lvl w:ilvl="0" w:tplc="3C78074C">
      <w:start w:val="1"/>
      <w:numFmt w:val="decimal"/>
      <w:lvlText w:val="%1)"/>
      <w:lvlJc w:val="left"/>
      <w:pPr>
        <w:tabs>
          <w:tab w:val="num" w:pos="720"/>
        </w:tabs>
        <w:ind w:left="720" w:hanging="432"/>
      </w:pPr>
      <w:rPr>
        <w:rFonts w:hint="default"/>
      </w:rPr>
    </w:lvl>
    <w:lvl w:ilvl="1" w:tplc="04090019">
      <w:start w:val="1"/>
      <w:numFmt w:val="lowerLetter"/>
      <w:lvlText w:val="%2."/>
      <w:lvlJc w:val="left"/>
      <w:pPr>
        <w:tabs>
          <w:tab w:val="num" w:pos="5580"/>
        </w:tabs>
        <w:ind w:left="5580" w:hanging="360"/>
      </w:pPr>
    </w:lvl>
    <w:lvl w:ilvl="2" w:tplc="0409001B" w:tentative="1">
      <w:start w:val="1"/>
      <w:numFmt w:val="lowerRoman"/>
      <w:lvlText w:val="%3."/>
      <w:lvlJc w:val="right"/>
      <w:pPr>
        <w:tabs>
          <w:tab w:val="num" w:pos="6300"/>
        </w:tabs>
        <w:ind w:left="6300" w:hanging="180"/>
      </w:pPr>
    </w:lvl>
    <w:lvl w:ilvl="3" w:tplc="0409000F" w:tentative="1">
      <w:start w:val="1"/>
      <w:numFmt w:val="decimal"/>
      <w:lvlText w:val="%4."/>
      <w:lvlJc w:val="left"/>
      <w:pPr>
        <w:tabs>
          <w:tab w:val="num" w:pos="7020"/>
        </w:tabs>
        <w:ind w:left="7020" w:hanging="360"/>
      </w:pPr>
    </w:lvl>
    <w:lvl w:ilvl="4" w:tplc="04090019" w:tentative="1">
      <w:start w:val="1"/>
      <w:numFmt w:val="lowerLetter"/>
      <w:lvlText w:val="%5."/>
      <w:lvlJc w:val="left"/>
      <w:pPr>
        <w:tabs>
          <w:tab w:val="num" w:pos="7740"/>
        </w:tabs>
        <w:ind w:left="7740" w:hanging="360"/>
      </w:pPr>
    </w:lvl>
    <w:lvl w:ilvl="5" w:tplc="0409001B" w:tentative="1">
      <w:start w:val="1"/>
      <w:numFmt w:val="lowerRoman"/>
      <w:lvlText w:val="%6."/>
      <w:lvlJc w:val="right"/>
      <w:pPr>
        <w:tabs>
          <w:tab w:val="num" w:pos="8460"/>
        </w:tabs>
        <w:ind w:left="8460" w:hanging="180"/>
      </w:pPr>
    </w:lvl>
    <w:lvl w:ilvl="6" w:tplc="0409000F" w:tentative="1">
      <w:start w:val="1"/>
      <w:numFmt w:val="decimal"/>
      <w:lvlText w:val="%7."/>
      <w:lvlJc w:val="left"/>
      <w:pPr>
        <w:tabs>
          <w:tab w:val="num" w:pos="9180"/>
        </w:tabs>
        <w:ind w:left="9180" w:hanging="360"/>
      </w:pPr>
    </w:lvl>
    <w:lvl w:ilvl="7" w:tplc="04090019" w:tentative="1">
      <w:start w:val="1"/>
      <w:numFmt w:val="lowerLetter"/>
      <w:lvlText w:val="%8."/>
      <w:lvlJc w:val="left"/>
      <w:pPr>
        <w:tabs>
          <w:tab w:val="num" w:pos="9900"/>
        </w:tabs>
        <w:ind w:left="9900" w:hanging="360"/>
      </w:pPr>
    </w:lvl>
    <w:lvl w:ilvl="8" w:tplc="0409001B" w:tentative="1">
      <w:start w:val="1"/>
      <w:numFmt w:val="lowerRoman"/>
      <w:lvlText w:val="%9."/>
      <w:lvlJc w:val="right"/>
      <w:pPr>
        <w:tabs>
          <w:tab w:val="num" w:pos="10620"/>
        </w:tabs>
        <w:ind w:left="10620" w:hanging="180"/>
      </w:pPr>
    </w:lvl>
  </w:abstractNum>
  <w:abstractNum w:abstractNumId="10" w15:restartNumberingAfterBreak="0">
    <w:nsid w:val="2A54264B"/>
    <w:multiLevelType w:val="hybridMultilevel"/>
    <w:tmpl w:val="97C29852"/>
    <w:lvl w:ilvl="0" w:tplc="79E24208">
      <w:start w:val="1"/>
      <w:numFmt w:val="decimal"/>
      <w:lvlText w:val="%1)"/>
      <w:lvlJc w:val="left"/>
      <w:pPr>
        <w:tabs>
          <w:tab w:val="num" w:pos="720"/>
        </w:tabs>
        <w:ind w:left="720" w:hanging="432"/>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631C8B"/>
    <w:multiLevelType w:val="hybridMultilevel"/>
    <w:tmpl w:val="CFE66962"/>
    <w:lvl w:ilvl="0" w:tplc="AD4C076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CF906A4"/>
    <w:multiLevelType w:val="hybridMultilevel"/>
    <w:tmpl w:val="EDD6E6E2"/>
    <w:lvl w:ilvl="0" w:tplc="79E24208">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F200C"/>
    <w:multiLevelType w:val="hybridMultilevel"/>
    <w:tmpl w:val="11461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D704F2"/>
    <w:multiLevelType w:val="hybridMultilevel"/>
    <w:tmpl w:val="22B28B52"/>
    <w:lvl w:ilvl="0" w:tplc="0768AAFC">
      <w:start w:val="1"/>
      <w:numFmt w:val="upperRoman"/>
      <w:pStyle w:val="Heading1"/>
      <w:lvlText w:val="%1."/>
      <w:lvlJc w:val="right"/>
      <w:pPr>
        <w:tabs>
          <w:tab w:val="num" w:pos="4188"/>
        </w:tabs>
        <w:ind w:left="3828" w:firstLine="0"/>
      </w:pPr>
      <w:rPr>
        <w:rFonts w:ascii="Times New Roman" w:hAnsi="Times New Roman" w:hint="default"/>
      </w:rPr>
    </w:lvl>
    <w:lvl w:ilvl="1" w:tplc="4976073E">
      <w:start w:val="1"/>
      <w:numFmt w:val="upperLetter"/>
      <w:lvlText w:val="%2."/>
      <w:lvlJc w:val="left"/>
      <w:pPr>
        <w:tabs>
          <w:tab w:val="num" w:pos="2008"/>
        </w:tabs>
        <w:ind w:left="2008" w:hanging="360"/>
      </w:pPr>
      <w:rPr>
        <w:rFonts w:hint="default"/>
      </w:rPr>
    </w:lvl>
    <w:lvl w:ilvl="2" w:tplc="0409001B" w:tentative="1">
      <w:start w:val="1"/>
      <w:numFmt w:val="lowerRoman"/>
      <w:lvlText w:val="%3."/>
      <w:lvlJc w:val="right"/>
      <w:pPr>
        <w:tabs>
          <w:tab w:val="num" w:pos="2728"/>
        </w:tabs>
        <w:ind w:left="2728" w:hanging="180"/>
      </w:pPr>
    </w:lvl>
    <w:lvl w:ilvl="3" w:tplc="0409000F" w:tentative="1">
      <w:start w:val="1"/>
      <w:numFmt w:val="decimal"/>
      <w:lvlText w:val="%4."/>
      <w:lvlJc w:val="left"/>
      <w:pPr>
        <w:tabs>
          <w:tab w:val="num" w:pos="3448"/>
        </w:tabs>
        <w:ind w:left="3448" w:hanging="360"/>
      </w:pPr>
    </w:lvl>
    <w:lvl w:ilvl="4" w:tplc="04090019" w:tentative="1">
      <w:start w:val="1"/>
      <w:numFmt w:val="lowerLetter"/>
      <w:lvlText w:val="%5."/>
      <w:lvlJc w:val="left"/>
      <w:pPr>
        <w:tabs>
          <w:tab w:val="num" w:pos="4168"/>
        </w:tabs>
        <w:ind w:left="4168" w:hanging="360"/>
      </w:pPr>
    </w:lvl>
    <w:lvl w:ilvl="5" w:tplc="0409001B" w:tentative="1">
      <w:start w:val="1"/>
      <w:numFmt w:val="lowerRoman"/>
      <w:lvlText w:val="%6."/>
      <w:lvlJc w:val="right"/>
      <w:pPr>
        <w:tabs>
          <w:tab w:val="num" w:pos="4888"/>
        </w:tabs>
        <w:ind w:left="4888" w:hanging="180"/>
      </w:pPr>
    </w:lvl>
    <w:lvl w:ilvl="6" w:tplc="0409000F" w:tentative="1">
      <w:start w:val="1"/>
      <w:numFmt w:val="decimal"/>
      <w:lvlText w:val="%7."/>
      <w:lvlJc w:val="left"/>
      <w:pPr>
        <w:tabs>
          <w:tab w:val="num" w:pos="5608"/>
        </w:tabs>
        <w:ind w:left="5608" w:hanging="360"/>
      </w:pPr>
    </w:lvl>
    <w:lvl w:ilvl="7" w:tplc="04090019" w:tentative="1">
      <w:start w:val="1"/>
      <w:numFmt w:val="lowerLetter"/>
      <w:lvlText w:val="%8."/>
      <w:lvlJc w:val="left"/>
      <w:pPr>
        <w:tabs>
          <w:tab w:val="num" w:pos="6328"/>
        </w:tabs>
        <w:ind w:left="6328" w:hanging="360"/>
      </w:pPr>
    </w:lvl>
    <w:lvl w:ilvl="8" w:tplc="0409001B" w:tentative="1">
      <w:start w:val="1"/>
      <w:numFmt w:val="lowerRoman"/>
      <w:lvlText w:val="%9."/>
      <w:lvlJc w:val="right"/>
      <w:pPr>
        <w:tabs>
          <w:tab w:val="num" w:pos="7048"/>
        </w:tabs>
        <w:ind w:left="7048" w:hanging="180"/>
      </w:pPr>
    </w:lvl>
  </w:abstractNum>
  <w:abstractNum w:abstractNumId="15" w15:restartNumberingAfterBreak="0">
    <w:nsid w:val="323A16A1"/>
    <w:multiLevelType w:val="hybridMultilevel"/>
    <w:tmpl w:val="858821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865185"/>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EB2A9DE">
      <w:start w:val="1"/>
      <w:numFmt w:val="bullet"/>
      <w:lvlText w:val=""/>
      <w:lvlJc w:val="left"/>
      <w:pPr>
        <w:tabs>
          <w:tab w:val="num" w:pos="648"/>
        </w:tabs>
        <w:ind w:left="360" w:hanging="72"/>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56E4736"/>
    <w:multiLevelType w:val="hybridMultilevel"/>
    <w:tmpl w:val="6DE0A47E"/>
    <w:lvl w:ilvl="0" w:tplc="79E24208">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AC3CC6"/>
    <w:multiLevelType w:val="hybridMultilevel"/>
    <w:tmpl w:val="5762A6B6"/>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9" w15:restartNumberingAfterBreak="0">
    <w:nsid w:val="4A9B4E97"/>
    <w:multiLevelType w:val="hybridMultilevel"/>
    <w:tmpl w:val="D3E21B4A"/>
    <w:lvl w:ilvl="0" w:tplc="79E24208">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32605E"/>
    <w:multiLevelType w:val="multilevel"/>
    <w:tmpl w:val="FB9E8A34"/>
    <w:lvl w:ilvl="0">
      <w:start w:val="1"/>
      <w:numFmt w:val="upperLetter"/>
      <w:lvlText w:val="%1"/>
      <w:lvlJc w:val="left"/>
      <w:pPr>
        <w:tabs>
          <w:tab w:val="num" w:pos="720"/>
        </w:tabs>
        <w:ind w:left="720" w:hanging="432"/>
      </w:pPr>
      <w:rPr>
        <w:rFonts w:hint="default"/>
      </w:rPr>
    </w:lvl>
    <w:lvl w:ilvl="1">
      <w:start w:val="1"/>
      <w:numFmt w:val="decimal"/>
      <w:lvlText w:val="%2."/>
      <w:lvlJc w:val="left"/>
      <w:pPr>
        <w:tabs>
          <w:tab w:val="num" w:pos="5580"/>
        </w:tabs>
        <w:ind w:left="5580" w:hanging="360"/>
      </w:pPr>
      <w:rPr>
        <w:rFonts w:hint="default"/>
      </w:rPr>
    </w:lvl>
    <w:lvl w:ilvl="2">
      <w:start w:val="1"/>
      <w:numFmt w:val="lowerLetter"/>
      <w:lvlText w:val="%3."/>
      <w:lvlJc w:val="right"/>
      <w:pPr>
        <w:tabs>
          <w:tab w:val="num" w:pos="6300"/>
        </w:tabs>
        <w:ind w:left="6300" w:hanging="180"/>
      </w:pPr>
      <w:rPr>
        <w:rFonts w:hint="default"/>
      </w:rPr>
    </w:lvl>
    <w:lvl w:ilvl="3">
      <w:start w:val="1"/>
      <w:numFmt w:val="lowerRoman"/>
      <w:lvlText w:val="%4."/>
      <w:lvlJc w:val="left"/>
      <w:pPr>
        <w:tabs>
          <w:tab w:val="num" w:pos="7020"/>
        </w:tabs>
        <w:ind w:left="7020" w:hanging="360"/>
      </w:pPr>
      <w:rPr>
        <w:rFonts w:hint="default"/>
      </w:rPr>
    </w:lvl>
    <w:lvl w:ilvl="4">
      <w:start w:val="1"/>
      <w:numFmt w:val="decimal"/>
      <w:lvlText w:val="%5."/>
      <w:lvlJc w:val="left"/>
      <w:pPr>
        <w:tabs>
          <w:tab w:val="num" w:pos="7740"/>
        </w:tabs>
        <w:ind w:left="7740" w:hanging="360"/>
      </w:pPr>
      <w:rPr>
        <w:rFonts w:hint="default"/>
      </w:rPr>
    </w:lvl>
    <w:lvl w:ilvl="5">
      <w:start w:val="1"/>
      <w:numFmt w:val="lowerRoman"/>
      <w:lvlText w:val="%6."/>
      <w:lvlJc w:val="right"/>
      <w:pPr>
        <w:tabs>
          <w:tab w:val="num" w:pos="8460"/>
        </w:tabs>
        <w:ind w:left="8460" w:hanging="180"/>
      </w:pPr>
      <w:rPr>
        <w:rFonts w:hint="default"/>
      </w:rPr>
    </w:lvl>
    <w:lvl w:ilvl="6">
      <w:start w:val="1"/>
      <w:numFmt w:val="decimal"/>
      <w:lvlText w:val="%7."/>
      <w:lvlJc w:val="left"/>
      <w:pPr>
        <w:tabs>
          <w:tab w:val="num" w:pos="9180"/>
        </w:tabs>
        <w:ind w:left="9180" w:hanging="360"/>
      </w:pPr>
      <w:rPr>
        <w:rFonts w:hint="default"/>
      </w:rPr>
    </w:lvl>
    <w:lvl w:ilvl="7">
      <w:start w:val="1"/>
      <w:numFmt w:val="lowerLetter"/>
      <w:lvlText w:val="%8."/>
      <w:lvlJc w:val="left"/>
      <w:pPr>
        <w:tabs>
          <w:tab w:val="num" w:pos="9900"/>
        </w:tabs>
        <w:ind w:left="9900" w:hanging="360"/>
      </w:pPr>
      <w:rPr>
        <w:rFonts w:hint="default"/>
      </w:rPr>
    </w:lvl>
    <w:lvl w:ilvl="8">
      <w:start w:val="1"/>
      <w:numFmt w:val="lowerRoman"/>
      <w:lvlText w:val="%9."/>
      <w:lvlJc w:val="right"/>
      <w:pPr>
        <w:tabs>
          <w:tab w:val="num" w:pos="10620"/>
        </w:tabs>
        <w:ind w:left="10620" w:hanging="180"/>
      </w:pPr>
      <w:rPr>
        <w:rFonts w:hint="default"/>
      </w:rPr>
    </w:lvl>
  </w:abstractNum>
  <w:abstractNum w:abstractNumId="21" w15:restartNumberingAfterBreak="0">
    <w:nsid w:val="565D013B"/>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3E22C5C">
      <w:start w:val="1"/>
      <w:numFmt w:val="bullet"/>
      <w:lvlText w:val=""/>
      <w:lvlJc w:val="left"/>
      <w:pPr>
        <w:tabs>
          <w:tab w:val="num" w:pos="648"/>
        </w:tabs>
        <w:ind w:left="288" w:firstLine="0"/>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10719D0"/>
    <w:multiLevelType w:val="hybridMultilevel"/>
    <w:tmpl w:val="F90CF7B8"/>
    <w:lvl w:ilvl="0" w:tplc="0409000F">
      <w:start w:val="1"/>
      <w:numFmt w:val="decimal"/>
      <w:lvlText w:val="%1."/>
      <w:lvlJc w:val="left"/>
      <w:pPr>
        <w:ind w:left="-2111" w:hanging="360"/>
      </w:pPr>
    </w:lvl>
    <w:lvl w:ilvl="1" w:tplc="04090019" w:tentative="1">
      <w:start w:val="1"/>
      <w:numFmt w:val="lowerLetter"/>
      <w:lvlText w:val="%2."/>
      <w:lvlJc w:val="left"/>
      <w:pPr>
        <w:ind w:left="-1391" w:hanging="360"/>
      </w:pPr>
    </w:lvl>
    <w:lvl w:ilvl="2" w:tplc="0409001B" w:tentative="1">
      <w:start w:val="1"/>
      <w:numFmt w:val="lowerRoman"/>
      <w:lvlText w:val="%3."/>
      <w:lvlJc w:val="right"/>
      <w:pPr>
        <w:ind w:left="-671" w:hanging="180"/>
      </w:pPr>
    </w:lvl>
    <w:lvl w:ilvl="3" w:tplc="0409000F" w:tentative="1">
      <w:start w:val="1"/>
      <w:numFmt w:val="decimal"/>
      <w:lvlText w:val="%4."/>
      <w:lvlJc w:val="left"/>
      <w:pPr>
        <w:ind w:left="49" w:hanging="360"/>
      </w:pPr>
    </w:lvl>
    <w:lvl w:ilvl="4" w:tplc="04090019" w:tentative="1">
      <w:start w:val="1"/>
      <w:numFmt w:val="lowerLetter"/>
      <w:lvlText w:val="%5."/>
      <w:lvlJc w:val="left"/>
      <w:pPr>
        <w:ind w:left="769" w:hanging="360"/>
      </w:pPr>
    </w:lvl>
    <w:lvl w:ilvl="5" w:tplc="0409001B" w:tentative="1">
      <w:start w:val="1"/>
      <w:numFmt w:val="lowerRoman"/>
      <w:lvlText w:val="%6."/>
      <w:lvlJc w:val="right"/>
      <w:pPr>
        <w:ind w:left="1489" w:hanging="180"/>
      </w:pPr>
    </w:lvl>
    <w:lvl w:ilvl="6" w:tplc="0409000F" w:tentative="1">
      <w:start w:val="1"/>
      <w:numFmt w:val="decimal"/>
      <w:lvlText w:val="%7."/>
      <w:lvlJc w:val="left"/>
      <w:pPr>
        <w:ind w:left="2209" w:hanging="360"/>
      </w:pPr>
    </w:lvl>
    <w:lvl w:ilvl="7" w:tplc="04090019" w:tentative="1">
      <w:start w:val="1"/>
      <w:numFmt w:val="lowerLetter"/>
      <w:lvlText w:val="%8."/>
      <w:lvlJc w:val="left"/>
      <w:pPr>
        <w:ind w:left="2929" w:hanging="360"/>
      </w:pPr>
    </w:lvl>
    <w:lvl w:ilvl="8" w:tplc="0409001B" w:tentative="1">
      <w:start w:val="1"/>
      <w:numFmt w:val="lowerRoman"/>
      <w:lvlText w:val="%9."/>
      <w:lvlJc w:val="right"/>
      <w:pPr>
        <w:ind w:left="3649" w:hanging="180"/>
      </w:pPr>
    </w:lvl>
  </w:abstractNum>
  <w:abstractNum w:abstractNumId="23" w15:restartNumberingAfterBreak="0">
    <w:nsid w:val="6160677B"/>
    <w:multiLevelType w:val="hybridMultilevel"/>
    <w:tmpl w:val="E9227B7C"/>
    <w:lvl w:ilvl="0" w:tplc="25221698">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24" w15:restartNumberingAfterBreak="0">
    <w:nsid w:val="6201068F"/>
    <w:multiLevelType w:val="hybridMultilevel"/>
    <w:tmpl w:val="AB183A2A"/>
    <w:lvl w:ilvl="0" w:tplc="1E9C550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3EF1209"/>
    <w:multiLevelType w:val="multilevel"/>
    <w:tmpl w:val="00290409"/>
    <w:lvl w:ilvl="0">
      <w:start w:val="1"/>
      <w:numFmt w:val="decimal"/>
      <w:suff w:val="space"/>
      <w:lvlText w:val="Chapter %1"/>
      <w:lvlJc w:val="left"/>
      <w:pPr>
        <w:ind w:left="0" w:firstLine="0"/>
      </w:pPr>
    </w:lvl>
    <w:lvl w:ilvl="1">
      <w:start w:val="1"/>
      <w:numFmt w:val="decimal"/>
      <w:lvlText w:val="%2)"/>
      <w:lvlJc w:val="left"/>
      <w:pPr>
        <w:tabs>
          <w:tab w:val="num" w:pos="648"/>
        </w:tabs>
        <w:ind w:left="576" w:hanging="288"/>
      </w:pPr>
      <w:rPr>
        <w:rFonts w:hint="default"/>
      </w:rPr>
    </w:lvl>
    <w:lvl w:ilvl="2">
      <w:start w:val="1"/>
      <w:numFmt w:val="none"/>
      <w:suff w:val="nothing"/>
      <w:lvlText w:val="%3."/>
      <w:lvlJc w:val="left"/>
      <w:pPr>
        <w:ind w:left="0" w:firstLine="0"/>
      </w:pPr>
    </w:lvl>
    <w:lvl w:ilvl="3">
      <w:start w:val="1"/>
      <w:numFmt w:val="none"/>
      <w:suff w:val="nothing"/>
      <w:lvlText w:val="%4)"/>
      <w:lvlJc w:val="left"/>
      <w:pPr>
        <w:ind w:left="0" w:firstLine="0"/>
      </w:pPr>
    </w:lvl>
    <w:lvl w:ilvl="4">
      <w:start w:val="1"/>
      <w:numFmt w:val="none"/>
      <w:suff w:val="nothing"/>
      <w:lvlText w:val="(%5)"/>
      <w:lvlJc w:val="left"/>
      <w:pPr>
        <w:ind w:left="0" w:firstLine="0"/>
      </w:pPr>
    </w:lvl>
    <w:lvl w:ilvl="5">
      <w:start w:val="1"/>
      <w:numFmt w:val="none"/>
      <w:suff w:val="nothing"/>
      <w:lvlText w:val="(%6)"/>
      <w:lvlJc w:val="left"/>
      <w:pPr>
        <w:ind w:left="0" w:firstLine="0"/>
      </w:pPr>
    </w:lvl>
    <w:lvl w:ilvl="6">
      <w:start w:val="1"/>
      <w:numFmt w:val="none"/>
      <w:suff w:val="nothing"/>
      <w:lvlText w:val="(%7)"/>
      <w:lvlJc w:val="left"/>
      <w:pPr>
        <w:ind w:left="0" w:firstLine="0"/>
      </w:pPr>
    </w:lvl>
    <w:lvl w:ilvl="7">
      <w:start w:val="1"/>
      <w:numFmt w:val="none"/>
      <w:suff w:val="nothing"/>
      <w:lvlText w:val="(%8)"/>
      <w:lvlJc w:val="left"/>
      <w:pPr>
        <w:ind w:left="0" w:firstLine="0"/>
      </w:pPr>
    </w:lvl>
    <w:lvl w:ilvl="8">
      <w:start w:val="1"/>
      <w:numFmt w:val="none"/>
      <w:suff w:val="nothing"/>
      <w:lvlText w:val="(%9)"/>
      <w:lvlJc w:val="left"/>
      <w:pPr>
        <w:ind w:left="0" w:firstLine="0"/>
      </w:pPr>
    </w:lvl>
  </w:abstractNum>
  <w:abstractNum w:abstractNumId="26"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28" w15:restartNumberingAfterBreak="0">
    <w:nsid w:val="740F41AC"/>
    <w:multiLevelType w:val="hybridMultilevel"/>
    <w:tmpl w:val="2B54A3C0"/>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9" w15:restartNumberingAfterBreak="0">
    <w:nsid w:val="79F46323"/>
    <w:multiLevelType w:val="multilevel"/>
    <w:tmpl w:val="ABCAF4A4"/>
    <w:lvl w:ilvl="0">
      <w:start w:val="1"/>
      <w:numFmt w:val="decimal"/>
      <w:lvlText w:val="%1)"/>
      <w:lvlJc w:val="left"/>
      <w:pPr>
        <w:tabs>
          <w:tab w:val="num" w:pos="720"/>
        </w:tabs>
        <w:ind w:left="720" w:hanging="432"/>
      </w:pPr>
      <w:rPr>
        <w:rFonts w:hint="default"/>
      </w:rPr>
    </w:lvl>
    <w:lvl w:ilvl="1">
      <w:start w:val="1"/>
      <w:numFmt w:val="lowerLetter"/>
      <w:lvlText w:val="%2)"/>
      <w:lvlJc w:val="left"/>
      <w:pPr>
        <w:tabs>
          <w:tab w:val="num" w:pos="1296"/>
        </w:tabs>
        <w:ind w:left="1296" w:hanging="360"/>
      </w:pPr>
      <w:rPr>
        <w:rFonts w:hint="default"/>
      </w:rPr>
    </w:lvl>
    <w:lvl w:ilvl="2">
      <w:start w:val="1"/>
      <w:numFmt w:val="lowerRoman"/>
      <w:lvlText w:val="%3)"/>
      <w:lvlJc w:val="left"/>
      <w:pPr>
        <w:tabs>
          <w:tab w:val="num" w:pos="2016"/>
        </w:tabs>
        <w:ind w:left="1656" w:hanging="360"/>
      </w:pPr>
      <w:rPr>
        <w:rFonts w:hint="default"/>
      </w:rPr>
    </w:lvl>
    <w:lvl w:ilvl="3">
      <w:start w:val="1"/>
      <w:numFmt w:val="decimal"/>
      <w:lvlText w:val="(%4)"/>
      <w:lvlJc w:val="left"/>
      <w:pPr>
        <w:tabs>
          <w:tab w:val="num" w:pos="2016"/>
        </w:tabs>
        <w:ind w:left="2016" w:hanging="360"/>
      </w:pPr>
      <w:rPr>
        <w:rFonts w:hint="default"/>
      </w:rPr>
    </w:lvl>
    <w:lvl w:ilvl="4">
      <w:start w:val="1"/>
      <w:numFmt w:val="lowerLetter"/>
      <w:lvlText w:val="(%5)"/>
      <w:lvlJc w:val="left"/>
      <w:pPr>
        <w:tabs>
          <w:tab w:val="num" w:pos="2376"/>
        </w:tabs>
        <w:ind w:left="2376" w:hanging="360"/>
      </w:pPr>
      <w:rPr>
        <w:rFonts w:hint="default"/>
      </w:rPr>
    </w:lvl>
    <w:lvl w:ilvl="5">
      <w:start w:val="1"/>
      <w:numFmt w:val="lowerRoman"/>
      <w:lvlText w:val="(%6)"/>
      <w:lvlJc w:val="left"/>
      <w:pPr>
        <w:tabs>
          <w:tab w:val="num" w:pos="2736"/>
        </w:tabs>
        <w:ind w:left="2736" w:hanging="360"/>
      </w:pPr>
      <w:rPr>
        <w:rFonts w:hint="default"/>
      </w:rPr>
    </w:lvl>
    <w:lvl w:ilvl="6">
      <w:start w:val="1"/>
      <w:numFmt w:val="decimal"/>
      <w:lvlText w:val="%7."/>
      <w:lvlJc w:val="left"/>
      <w:pPr>
        <w:tabs>
          <w:tab w:val="num" w:pos="3096"/>
        </w:tabs>
        <w:ind w:left="3096" w:hanging="360"/>
      </w:pPr>
      <w:rPr>
        <w:rFonts w:hint="default"/>
      </w:rPr>
    </w:lvl>
    <w:lvl w:ilvl="7">
      <w:start w:val="1"/>
      <w:numFmt w:val="lowerLetter"/>
      <w:lvlText w:val="%8."/>
      <w:lvlJc w:val="left"/>
      <w:pPr>
        <w:tabs>
          <w:tab w:val="num" w:pos="3456"/>
        </w:tabs>
        <w:ind w:left="3456" w:hanging="360"/>
      </w:pPr>
      <w:rPr>
        <w:rFonts w:hint="default"/>
      </w:rPr>
    </w:lvl>
    <w:lvl w:ilvl="8">
      <w:start w:val="1"/>
      <w:numFmt w:val="lowerRoman"/>
      <w:lvlText w:val="%9."/>
      <w:lvlJc w:val="left"/>
      <w:pPr>
        <w:tabs>
          <w:tab w:val="num" w:pos="3816"/>
        </w:tabs>
        <w:ind w:left="3816" w:hanging="360"/>
      </w:pPr>
      <w:rPr>
        <w:rFonts w:hint="default"/>
      </w:rPr>
    </w:lvl>
  </w:abstractNum>
  <w:abstractNum w:abstractNumId="30" w15:restartNumberingAfterBreak="0">
    <w:nsid w:val="7DF316BC"/>
    <w:multiLevelType w:val="hybridMultilevel"/>
    <w:tmpl w:val="5762A6B6"/>
    <w:lvl w:ilvl="0" w:tplc="237E1962">
      <w:start w:val="1"/>
      <w:numFmt w:val="bullet"/>
      <w:lvlText w:val=""/>
      <w:lvlJc w:val="left"/>
      <w:pPr>
        <w:tabs>
          <w:tab w:val="num" w:pos="720"/>
        </w:tabs>
        <w:ind w:left="720" w:hanging="432"/>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31" w15:restartNumberingAfterBreak="0">
    <w:nsid w:val="7F6646F6"/>
    <w:multiLevelType w:val="hybridMultilevel"/>
    <w:tmpl w:val="5762A6B6"/>
    <w:lvl w:ilvl="0" w:tplc="EDBC50CA">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32" w15:restartNumberingAfterBreak="0">
    <w:nsid w:val="7FAF2821"/>
    <w:multiLevelType w:val="multilevel"/>
    <w:tmpl w:val="FB9E8A34"/>
    <w:lvl w:ilvl="0">
      <w:start w:val="1"/>
      <w:numFmt w:val="upperLetter"/>
      <w:lvlText w:val="%1"/>
      <w:lvlJc w:val="left"/>
      <w:pPr>
        <w:tabs>
          <w:tab w:val="num" w:pos="720"/>
        </w:tabs>
        <w:ind w:left="720" w:hanging="432"/>
      </w:pPr>
      <w:rPr>
        <w:rFonts w:hint="default"/>
      </w:rPr>
    </w:lvl>
    <w:lvl w:ilvl="1">
      <w:start w:val="1"/>
      <w:numFmt w:val="decimal"/>
      <w:lvlText w:val="%2."/>
      <w:lvlJc w:val="left"/>
      <w:pPr>
        <w:tabs>
          <w:tab w:val="num" w:pos="5580"/>
        </w:tabs>
        <w:ind w:left="5580" w:hanging="360"/>
      </w:pPr>
      <w:rPr>
        <w:rFonts w:hint="default"/>
      </w:rPr>
    </w:lvl>
    <w:lvl w:ilvl="2">
      <w:start w:val="1"/>
      <w:numFmt w:val="lowerLetter"/>
      <w:lvlText w:val="%3."/>
      <w:lvlJc w:val="right"/>
      <w:pPr>
        <w:tabs>
          <w:tab w:val="num" w:pos="6300"/>
        </w:tabs>
        <w:ind w:left="6300" w:hanging="180"/>
      </w:pPr>
      <w:rPr>
        <w:rFonts w:hint="default"/>
      </w:rPr>
    </w:lvl>
    <w:lvl w:ilvl="3">
      <w:start w:val="1"/>
      <w:numFmt w:val="lowerRoman"/>
      <w:lvlText w:val="%4."/>
      <w:lvlJc w:val="left"/>
      <w:pPr>
        <w:tabs>
          <w:tab w:val="num" w:pos="7020"/>
        </w:tabs>
        <w:ind w:left="7020" w:hanging="360"/>
      </w:pPr>
      <w:rPr>
        <w:rFonts w:hint="default"/>
      </w:rPr>
    </w:lvl>
    <w:lvl w:ilvl="4">
      <w:start w:val="1"/>
      <w:numFmt w:val="decimal"/>
      <w:lvlText w:val="%5."/>
      <w:lvlJc w:val="left"/>
      <w:pPr>
        <w:tabs>
          <w:tab w:val="num" w:pos="7740"/>
        </w:tabs>
        <w:ind w:left="7740" w:hanging="360"/>
      </w:pPr>
      <w:rPr>
        <w:rFonts w:hint="default"/>
      </w:rPr>
    </w:lvl>
    <w:lvl w:ilvl="5">
      <w:start w:val="1"/>
      <w:numFmt w:val="lowerRoman"/>
      <w:lvlText w:val="%6."/>
      <w:lvlJc w:val="right"/>
      <w:pPr>
        <w:tabs>
          <w:tab w:val="num" w:pos="8460"/>
        </w:tabs>
        <w:ind w:left="8460" w:hanging="180"/>
      </w:pPr>
      <w:rPr>
        <w:rFonts w:hint="default"/>
      </w:rPr>
    </w:lvl>
    <w:lvl w:ilvl="6">
      <w:start w:val="1"/>
      <w:numFmt w:val="decimal"/>
      <w:lvlText w:val="%7."/>
      <w:lvlJc w:val="left"/>
      <w:pPr>
        <w:tabs>
          <w:tab w:val="num" w:pos="9180"/>
        </w:tabs>
        <w:ind w:left="9180" w:hanging="360"/>
      </w:pPr>
      <w:rPr>
        <w:rFonts w:hint="default"/>
      </w:rPr>
    </w:lvl>
    <w:lvl w:ilvl="7">
      <w:start w:val="1"/>
      <w:numFmt w:val="lowerLetter"/>
      <w:lvlText w:val="%8."/>
      <w:lvlJc w:val="left"/>
      <w:pPr>
        <w:tabs>
          <w:tab w:val="num" w:pos="9900"/>
        </w:tabs>
        <w:ind w:left="9900" w:hanging="360"/>
      </w:pPr>
      <w:rPr>
        <w:rFonts w:hint="default"/>
      </w:rPr>
    </w:lvl>
    <w:lvl w:ilvl="8">
      <w:start w:val="1"/>
      <w:numFmt w:val="lowerRoman"/>
      <w:lvlText w:val="%9."/>
      <w:lvlJc w:val="right"/>
      <w:pPr>
        <w:tabs>
          <w:tab w:val="num" w:pos="10620"/>
        </w:tabs>
        <w:ind w:left="10620" w:hanging="180"/>
      </w:pPr>
      <w:rPr>
        <w:rFonts w:hint="default"/>
      </w:rPr>
    </w:lvl>
  </w:abstractNum>
  <w:num w:numId="1">
    <w:abstractNumId w:val="11"/>
  </w:num>
  <w:num w:numId="2">
    <w:abstractNumId w:val="14"/>
  </w:num>
  <w:num w:numId="3">
    <w:abstractNumId w:val="4"/>
  </w:num>
  <w:num w:numId="4">
    <w:abstractNumId w:val="26"/>
  </w:num>
  <w:num w:numId="5">
    <w:abstractNumId w:val="4"/>
    <w:lvlOverride w:ilvl="0">
      <w:startOverride w:val="1"/>
    </w:lvlOverride>
  </w:num>
  <w:num w:numId="6">
    <w:abstractNumId w:val="16"/>
  </w:num>
  <w:num w:numId="7">
    <w:abstractNumId w:val="21"/>
  </w:num>
  <w:num w:numId="8">
    <w:abstractNumId w:val="25"/>
  </w:num>
  <w:num w:numId="9">
    <w:abstractNumId w:val="28"/>
  </w:num>
  <w:num w:numId="10">
    <w:abstractNumId w:val="18"/>
  </w:num>
  <w:num w:numId="11">
    <w:abstractNumId w:val="29"/>
  </w:num>
  <w:num w:numId="12">
    <w:abstractNumId w:val="2"/>
  </w:num>
  <w:num w:numId="13">
    <w:abstractNumId w:val="6"/>
  </w:num>
  <w:num w:numId="14">
    <w:abstractNumId w:val="30"/>
  </w:num>
  <w:num w:numId="15">
    <w:abstractNumId w:val="7"/>
  </w:num>
  <w:num w:numId="16">
    <w:abstractNumId w:val="31"/>
  </w:num>
  <w:num w:numId="17">
    <w:abstractNumId w:val="0"/>
  </w:num>
  <w:num w:numId="18">
    <w:abstractNumId w:val="4"/>
    <w:lvlOverride w:ilvl="0">
      <w:startOverride w:val="1"/>
    </w:lvlOverride>
  </w:num>
  <w:num w:numId="19">
    <w:abstractNumId w:val="4"/>
    <w:lvlOverride w:ilvl="0">
      <w:startOverride w:val="1"/>
    </w:lvlOverride>
  </w:num>
  <w:num w:numId="20">
    <w:abstractNumId w:val="4"/>
  </w:num>
  <w:num w:numId="21">
    <w:abstractNumId w:val="4"/>
    <w:lvlOverride w:ilvl="0">
      <w:startOverride w:val="1"/>
    </w:lvlOverride>
  </w:num>
  <w:num w:numId="22">
    <w:abstractNumId w:val="27"/>
  </w:num>
  <w:num w:numId="23">
    <w:abstractNumId w:val="5"/>
  </w:num>
  <w:num w:numId="24">
    <w:abstractNumId w:val="24"/>
  </w:num>
  <w:num w:numId="25">
    <w:abstractNumId w:val="23"/>
  </w:num>
  <w:num w:numId="26">
    <w:abstractNumId w:val="15"/>
  </w:num>
  <w:num w:numId="27">
    <w:abstractNumId w:val="9"/>
  </w:num>
  <w:num w:numId="28">
    <w:abstractNumId w:val="32"/>
  </w:num>
  <w:num w:numId="29">
    <w:abstractNumId w:val="4"/>
    <w:lvlOverride w:ilvl="0">
      <w:startOverride w:val="1"/>
    </w:lvlOverride>
  </w:num>
  <w:num w:numId="30">
    <w:abstractNumId w:val="8"/>
  </w:num>
  <w:num w:numId="31">
    <w:abstractNumId w:val="4"/>
    <w:lvlOverride w:ilvl="0">
      <w:startOverride w:val="1"/>
    </w:lvlOverride>
  </w:num>
  <w:num w:numId="32">
    <w:abstractNumId w:val="3"/>
  </w:num>
  <w:num w:numId="33">
    <w:abstractNumId w:val="14"/>
  </w:num>
  <w:num w:numId="34">
    <w:abstractNumId w:val="4"/>
    <w:lvlOverride w:ilvl="0">
      <w:startOverride w:val="1"/>
    </w:lvlOverride>
  </w:num>
  <w:num w:numId="35">
    <w:abstractNumId w:val="4"/>
    <w:lvlOverride w:ilvl="0">
      <w:startOverride w:val="1"/>
    </w:lvlOverride>
  </w:num>
  <w:num w:numId="36">
    <w:abstractNumId w:val="14"/>
    <w:lvlOverride w:ilvl="0">
      <w:startOverride w:val="1"/>
    </w:lvlOverride>
  </w:num>
  <w:num w:numId="37">
    <w:abstractNumId w:val="4"/>
    <w:lvlOverride w:ilvl="0">
      <w:startOverride w:val="1"/>
    </w:lvlOverride>
  </w:num>
  <w:num w:numId="38">
    <w:abstractNumId w:val="1"/>
  </w:num>
  <w:num w:numId="39">
    <w:abstractNumId w:val="17"/>
  </w:num>
  <w:num w:numId="40">
    <w:abstractNumId w:val="19"/>
  </w:num>
  <w:num w:numId="41">
    <w:abstractNumId w:val="12"/>
  </w:num>
  <w:num w:numId="42">
    <w:abstractNumId w:val="14"/>
    <w:lvlOverride w:ilvl="0">
      <w:startOverride w:val="1"/>
    </w:lvlOverride>
  </w:num>
  <w:num w:numId="43">
    <w:abstractNumId w:val="4"/>
    <w:lvlOverride w:ilvl="0">
      <w:startOverride w:val="1"/>
    </w:lvlOverride>
  </w:num>
  <w:num w:numId="44">
    <w:abstractNumId w:val="13"/>
  </w:num>
  <w:num w:numId="45">
    <w:abstractNumId w:val="10"/>
  </w:num>
  <w:num w:numId="46">
    <w:abstractNumId w:val="0"/>
    <w:lvlOverride w:ilvl="0">
      <w:startOverride w:val="1"/>
    </w:lvlOverride>
  </w:num>
  <w:num w:numId="47">
    <w:abstractNumId w:val="0"/>
    <w:lvlOverride w:ilvl="0">
      <w:startOverride w:val="1"/>
    </w:lvlOverride>
  </w:num>
  <w:num w:numId="48">
    <w:abstractNumId w:val="22"/>
  </w:num>
  <w:num w:numId="49">
    <w:abstractNumId w:val="0"/>
    <w:lvlOverride w:ilvl="0">
      <w:startOverride w:val="1"/>
    </w:lvlOverride>
  </w:num>
  <w:num w:numId="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8"/>
  <w:displayHorizontalDrawingGridEvery w:val="0"/>
  <w:displayVerticalDrawingGridEvery w:val="0"/>
  <w:doNotUseMarginsForDrawingGridOrigin/>
  <w:noPunctuationKerning/>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3FD"/>
    <w:rsid w:val="00000611"/>
    <w:rsid w:val="0000289A"/>
    <w:rsid w:val="00002EC5"/>
    <w:rsid w:val="00007726"/>
    <w:rsid w:val="000125DD"/>
    <w:rsid w:val="00014497"/>
    <w:rsid w:val="000163F6"/>
    <w:rsid w:val="0001770C"/>
    <w:rsid w:val="00017CD8"/>
    <w:rsid w:val="000222D2"/>
    <w:rsid w:val="00022706"/>
    <w:rsid w:val="00023250"/>
    <w:rsid w:val="00023E75"/>
    <w:rsid w:val="00026B8C"/>
    <w:rsid w:val="00027A01"/>
    <w:rsid w:val="0003123B"/>
    <w:rsid w:val="00032894"/>
    <w:rsid w:val="00033F8D"/>
    <w:rsid w:val="00036375"/>
    <w:rsid w:val="00042D6B"/>
    <w:rsid w:val="00043D42"/>
    <w:rsid w:val="000471EA"/>
    <w:rsid w:val="00050821"/>
    <w:rsid w:val="00054BFA"/>
    <w:rsid w:val="000574EE"/>
    <w:rsid w:val="000603B6"/>
    <w:rsid w:val="00062A81"/>
    <w:rsid w:val="00064207"/>
    <w:rsid w:val="00067E0A"/>
    <w:rsid w:val="00071B82"/>
    <w:rsid w:val="000727BA"/>
    <w:rsid w:val="00072BD3"/>
    <w:rsid w:val="000736B3"/>
    <w:rsid w:val="00074198"/>
    <w:rsid w:val="00074839"/>
    <w:rsid w:val="00077457"/>
    <w:rsid w:val="00080B50"/>
    <w:rsid w:val="00080DDF"/>
    <w:rsid w:val="00082135"/>
    <w:rsid w:val="000833E4"/>
    <w:rsid w:val="00084F9B"/>
    <w:rsid w:val="000850E6"/>
    <w:rsid w:val="0008785F"/>
    <w:rsid w:val="00090081"/>
    <w:rsid w:val="00090F11"/>
    <w:rsid w:val="00090F68"/>
    <w:rsid w:val="00091FCE"/>
    <w:rsid w:val="00092676"/>
    <w:rsid w:val="000927BD"/>
    <w:rsid w:val="00092C95"/>
    <w:rsid w:val="0009326F"/>
    <w:rsid w:val="000965A7"/>
    <w:rsid w:val="000967AD"/>
    <w:rsid w:val="00096972"/>
    <w:rsid w:val="00096B6B"/>
    <w:rsid w:val="000A048B"/>
    <w:rsid w:val="000A3D40"/>
    <w:rsid w:val="000A3EED"/>
    <w:rsid w:val="000A4D64"/>
    <w:rsid w:val="000A6DA7"/>
    <w:rsid w:val="000A7118"/>
    <w:rsid w:val="000A7ECC"/>
    <w:rsid w:val="000B4978"/>
    <w:rsid w:val="000B4D68"/>
    <w:rsid w:val="000B5AE4"/>
    <w:rsid w:val="000B70EB"/>
    <w:rsid w:val="000B7146"/>
    <w:rsid w:val="000C09AF"/>
    <w:rsid w:val="000C0FD8"/>
    <w:rsid w:val="000C47AF"/>
    <w:rsid w:val="000C4902"/>
    <w:rsid w:val="000C553A"/>
    <w:rsid w:val="000C5FA3"/>
    <w:rsid w:val="000C723B"/>
    <w:rsid w:val="000D0B2D"/>
    <w:rsid w:val="000D1DEC"/>
    <w:rsid w:val="000D3E57"/>
    <w:rsid w:val="000D4D3C"/>
    <w:rsid w:val="000D6933"/>
    <w:rsid w:val="000D7904"/>
    <w:rsid w:val="000E7B82"/>
    <w:rsid w:val="000E7F40"/>
    <w:rsid w:val="001006F8"/>
    <w:rsid w:val="00101107"/>
    <w:rsid w:val="001056B8"/>
    <w:rsid w:val="0011220B"/>
    <w:rsid w:val="00112865"/>
    <w:rsid w:val="00115A35"/>
    <w:rsid w:val="00116A0B"/>
    <w:rsid w:val="00120380"/>
    <w:rsid w:val="0012141C"/>
    <w:rsid w:val="00121749"/>
    <w:rsid w:val="00124FC9"/>
    <w:rsid w:val="0012574E"/>
    <w:rsid w:val="00126AD3"/>
    <w:rsid w:val="001311D2"/>
    <w:rsid w:val="001324AC"/>
    <w:rsid w:val="00133118"/>
    <w:rsid w:val="00134387"/>
    <w:rsid w:val="001344C0"/>
    <w:rsid w:val="001401DA"/>
    <w:rsid w:val="00140DFE"/>
    <w:rsid w:val="00141A6A"/>
    <w:rsid w:val="001427DC"/>
    <w:rsid w:val="00143565"/>
    <w:rsid w:val="00145F75"/>
    <w:rsid w:val="00147071"/>
    <w:rsid w:val="00153FDA"/>
    <w:rsid w:val="00156E81"/>
    <w:rsid w:val="00157905"/>
    <w:rsid w:val="00157DEF"/>
    <w:rsid w:val="00164B83"/>
    <w:rsid w:val="001662E4"/>
    <w:rsid w:val="00170A29"/>
    <w:rsid w:val="00172809"/>
    <w:rsid w:val="001804F3"/>
    <w:rsid w:val="00180503"/>
    <w:rsid w:val="00181AF2"/>
    <w:rsid w:val="00183E73"/>
    <w:rsid w:val="00185414"/>
    <w:rsid w:val="0018656E"/>
    <w:rsid w:val="00187513"/>
    <w:rsid w:val="00193291"/>
    <w:rsid w:val="0019783C"/>
    <w:rsid w:val="001978A0"/>
    <w:rsid w:val="00197947"/>
    <w:rsid w:val="00197B4C"/>
    <w:rsid w:val="001A4B48"/>
    <w:rsid w:val="001A61CB"/>
    <w:rsid w:val="001B1EAC"/>
    <w:rsid w:val="001B3CFB"/>
    <w:rsid w:val="001B3F76"/>
    <w:rsid w:val="001B6A2F"/>
    <w:rsid w:val="001B6B10"/>
    <w:rsid w:val="001C15F6"/>
    <w:rsid w:val="001C1D59"/>
    <w:rsid w:val="001C4C79"/>
    <w:rsid w:val="001D324A"/>
    <w:rsid w:val="001D364F"/>
    <w:rsid w:val="001D4E44"/>
    <w:rsid w:val="001D4EB8"/>
    <w:rsid w:val="001D537C"/>
    <w:rsid w:val="001D59D4"/>
    <w:rsid w:val="001D5B04"/>
    <w:rsid w:val="001D5B86"/>
    <w:rsid w:val="001D6DFF"/>
    <w:rsid w:val="001E086F"/>
    <w:rsid w:val="001E32E6"/>
    <w:rsid w:val="001E5ACC"/>
    <w:rsid w:val="001E5C23"/>
    <w:rsid w:val="001E7248"/>
    <w:rsid w:val="001E7DF3"/>
    <w:rsid w:val="001F0F9F"/>
    <w:rsid w:val="001F28C0"/>
    <w:rsid w:val="001F56EE"/>
    <w:rsid w:val="0020007E"/>
    <w:rsid w:val="002025B0"/>
    <w:rsid w:val="00205C6F"/>
    <w:rsid w:val="00205D73"/>
    <w:rsid w:val="00210F3A"/>
    <w:rsid w:val="002121E3"/>
    <w:rsid w:val="002132B8"/>
    <w:rsid w:val="002147CD"/>
    <w:rsid w:val="002173D7"/>
    <w:rsid w:val="00220A34"/>
    <w:rsid w:val="00222472"/>
    <w:rsid w:val="00222CEB"/>
    <w:rsid w:val="002231CD"/>
    <w:rsid w:val="00223943"/>
    <w:rsid w:val="00223D1F"/>
    <w:rsid w:val="00224C00"/>
    <w:rsid w:val="002273D2"/>
    <w:rsid w:val="00234D0B"/>
    <w:rsid w:val="0023790D"/>
    <w:rsid w:val="0024047D"/>
    <w:rsid w:val="002431DD"/>
    <w:rsid w:val="00252C0E"/>
    <w:rsid w:val="00254B0D"/>
    <w:rsid w:val="00257AF2"/>
    <w:rsid w:val="00257FF0"/>
    <w:rsid w:val="00260D28"/>
    <w:rsid w:val="00263CC0"/>
    <w:rsid w:val="002651EF"/>
    <w:rsid w:val="00265B0C"/>
    <w:rsid w:val="00267AB4"/>
    <w:rsid w:val="00273626"/>
    <w:rsid w:val="0027404A"/>
    <w:rsid w:val="0028033B"/>
    <w:rsid w:val="002836D8"/>
    <w:rsid w:val="002844BB"/>
    <w:rsid w:val="00284599"/>
    <w:rsid w:val="0029228A"/>
    <w:rsid w:val="002958BA"/>
    <w:rsid w:val="00297728"/>
    <w:rsid w:val="002A21BA"/>
    <w:rsid w:val="002A2778"/>
    <w:rsid w:val="002A2FFA"/>
    <w:rsid w:val="002A4EB8"/>
    <w:rsid w:val="002A4FB1"/>
    <w:rsid w:val="002A6058"/>
    <w:rsid w:val="002A6D3D"/>
    <w:rsid w:val="002B0312"/>
    <w:rsid w:val="002B26FD"/>
    <w:rsid w:val="002B2E2A"/>
    <w:rsid w:val="002B6313"/>
    <w:rsid w:val="002B697E"/>
    <w:rsid w:val="002B6EC4"/>
    <w:rsid w:val="002B76A4"/>
    <w:rsid w:val="002C0F30"/>
    <w:rsid w:val="002C1CD4"/>
    <w:rsid w:val="002C5247"/>
    <w:rsid w:val="002C5B88"/>
    <w:rsid w:val="002C78C6"/>
    <w:rsid w:val="002D00CA"/>
    <w:rsid w:val="002D14D1"/>
    <w:rsid w:val="002D1CA0"/>
    <w:rsid w:val="002D319A"/>
    <w:rsid w:val="002D67B7"/>
    <w:rsid w:val="002D67FD"/>
    <w:rsid w:val="002D76EE"/>
    <w:rsid w:val="002E238D"/>
    <w:rsid w:val="002E253E"/>
    <w:rsid w:val="002E2658"/>
    <w:rsid w:val="002E4391"/>
    <w:rsid w:val="002E5A8F"/>
    <w:rsid w:val="002E64C7"/>
    <w:rsid w:val="002F0431"/>
    <w:rsid w:val="002F3A99"/>
    <w:rsid w:val="002F45E7"/>
    <w:rsid w:val="002F5907"/>
    <w:rsid w:val="003010FC"/>
    <w:rsid w:val="0030167D"/>
    <w:rsid w:val="003028EF"/>
    <w:rsid w:val="0030595F"/>
    <w:rsid w:val="00312FE4"/>
    <w:rsid w:val="00314FD0"/>
    <w:rsid w:val="00315DA8"/>
    <w:rsid w:val="0031767F"/>
    <w:rsid w:val="00317CF8"/>
    <w:rsid w:val="003204C9"/>
    <w:rsid w:val="00322DB8"/>
    <w:rsid w:val="003268EC"/>
    <w:rsid w:val="00330544"/>
    <w:rsid w:val="00332F5E"/>
    <w:rsid w:val="00333ED6"/>
    <w:rsid w:val="0033589C"/>
    <w:rsid w:val="00336EE3"/>
    <w:rsid w:val="00343E05"/>
    <w:rsid w:val="003441CC"/>
    <w:rsid w:val="00346675"/>
    <w:rsid w:val="003467A0"/>
    <w:rsid w:val="003475AE"/>
    <w:rsid w:val="003510B8"/>
    <w:rsid w:val="00352979"/>
    <w:rsid w:val="0035306F"/>
    <w:rsid w:val="003617CB"/>
    <w:rsid w:val="00361A34"/>
    <w:rsid w:val="00362BC2"/>
    <w:rsid w:val="00362EC2"/>
    <w:rsid w:val="003630DB"/>
    <w:rsid w:val="003630DE"/>
    <w:rsid w:val="00364743"/>
    <w:rsid w:val="003651F5"/>
    <w:rsid w:val="00366249"/>
    <w:rsid w:val="0036758C"/>
    <w:rsid w:val="00370B8A"/>
    <w:rsid w:val="00370CD7"/>
    <w:rsid w:val="00371D61"/>
    <w:rsid w:val="00372734"/>
    <w:rsid w:val="00372C86"/>
    <w:rsid w:val="00373F74"/>
    <w:rsid w:val="003804BB"/>
    <w:rsid w:val="003825CB"/>
    <w:rsid w:val="00384830"/>
    <w:rsid w:val="003908F3"/>
    <w:rsid w:val="003A19E7"/>
    <w:rsid w:val="003A2C0F"/>
    <w:rsid w:val="003A3AAD"/>
    <w:rsid w:val="003A6F13"/>
    <w:rsid w:val="003A73C4"/>
    <w:rsid w:val="003A7AFB"/>
    <w:rsid w:val="003B0035"/>
    <w:rsid w:val="003B05FF"/>
    <w:rsid w:val="003B089D"/>
    <w:rsid w:val="003B17F6"/>
    <w:rsid w:val="003B27D2"/>
    <w:rsid w:val="003B6AFE"/>
    <w:rsid w:val="003C01D6"/>
    <w:rsid w:val="003C0371"/>
    <w:rsid w:val="003C3785"/>
    <w:rsid w:val="003C5BDB"/>
    <w:rsid w:val="003C6181"/>
    <w:rsid w:val="003C6C54"/>
    <w:rsid w:val="003C7D45"/>
    <w:rsid w:val="003D0117"/>
    <w:rsid w:val="003D1ABA"/>
    <w:rsid w:val="003D598A"/>
    <w:rsid w:val="003D7052"/>
    <w:rsid w:val="003E25E8"/>
    <w:rsid w:val="003E2C54"/>
    <w:rsid w:val="003E7955"/>
    <w:rsid w:val="003F0BA1"/>
    <w:rsid w:val="003F6BB3"/>
    <w:rsid w:val="003F762D"/>
    <w:rsid w:val="004012A1"/>
    <w:rsid w:val="00402833"/>
    <w:rsid w:val="00403769"/>
    <w:rsid w:val="00403A5D"/>
    <w:rsid w:val="00410585"/>
    <w:rsid w:val="0041631A"/>
    <w:rsid w:val="00417354"/>
    <w:rsid w:val="00422B67"/>
    <w:rsid w:val="00424DB3"/>
    <w:rsid w:val="0042522E"/>
    <w:rsid w:val="004253FD"/>
    <w:rsid w:val="00425B33"/>
    <w:rsid w:val="004268E1"/>
    <w:rsid w:val="004272DA"/>
    <w:rsid w:val="00436EA7"/>
    <w:rsid w:val="0043719D"/>
    <w:rsid w:val="0043792B"/>
    <w:rsid w:val="00437F23"/>
    <w:rsid w:val="00441455"/>
    <w:rsid w:val="004429D7"/>
    <w:rsid w:val="00451D13"/>
    <w:rsid w:val="0045208C"/>
    <w:rsid w:val="00452115"/>
    <w:rsid w:val="00453752"/>
    <w:rsid w:val="00455083"/>
    <w:rsid w:val="00457BFC"/>
    <w:rsid w:val="00462876"/>
    <w:rsid w:val="00463531"/>
    <w:rsid w:val="00464D98"/>
    <w:rsid w:val="00465952"/>
    <w:rsid w:val="00465E93"/>
    <w:rsid w:val="00467754"/>
    <w:rsid w:val="004709AE"/>
    <w:rsid w:val="004727CA"/>
    <w:rsid w:val="00472DA8"/>
    <w:rsid w:val="00474F42"/>
    <w:rsid w:val="00475ED5"/>
    <w:rsid w:val="004822D7"/>
    <w:rsid w:val="0048288E"/>
    <w:rsid w:val="00482A03"/>
    <w:rsid w:val="00485850"/>
    <w:rsid w:val="0048661A"/>
    <w:rsid w:val="00490BF1"/>
    <w:rsid w:val="00493A6F"/>
    <w:rsid w:val="004964C9"/>
    <w:rsid w:val="004978BE"/>
    <w:rsid w:val="00497F2B"/>
    <w:rsid w:val="004A1A4A"/>
    <w:rsid w:val="004A2135"/>
    <w:rsid w:val="004A4747"/>
    <w:rsid w:val="004A52E3"/>
    <w:rsid w:val="004A5F8F"/>
    <w:rsid w:val="004A621A"/>
    <w:rsid w:val="004A668D"/>
    <w:rsid w:val="004B593C"/>
    <w:rsid w:val="004B5C3E"/>
    <w:rsid w:val="004B5FB4"/>
    <w:rsid w:val="004B64D0"/>
    <w:rsid w:val="004C020D"/>
    <w:rsid w:val="004C1C92"/>
    <w:rsid w:val="004C1E0A"/>
    <w:rsid w:val="004C4C72"/>
    <w:rsid w:val="004C583A"/>
    <w:rsid w:val="004D191D"/>
    <w:rsid w:val="004D1DB6"/>
    <w:rsid w:val="004D25CC"/>
    <w:rsid w:val="004E06E9"/>
    <w:rsid w:val="004E15B0"/>
    <w:rsid w:val="004E226E"/>
    <w:rsid w:val="004E246F"/>
    <w:rsid w:val="004E3906"/>
    <w:rsid w:val="004E7626"/>
    <w:rsid w:val="004F01B4"/>
    <w:rsid w:val="004F29E8"/>
    <w:rsid w:val="004F2C83"/>
    <w:rsid w:val="004F48BF"/>
    <w:rsid w:val="005005F8"/>
    <w:rsid w:val="005055AE"/>
    <w:rsid w:val="00505A94"/>
    <w:rsid w:val="005068B9"/>
    <w:rsid w:val="005105D7"/>
    <w:rsid w:val="005119F8"/>
    <w:rsid w:val="005132B0"/>
    <w:rsid w:val="005148CF"/>
    <w:rsid w:val="00515785"/>
    <w:rsid w:val="00516FDA"/>
    <w:rsid w:val="00521A09"/>
    <w:rsid w:val="0052259E"/>
    <w:rsid w:val="00533145"/>
    <w:rsid w:val="00535292"/>
    <w:rsid w:val="00536330"/>
    <w:rsid w:val="00537CD9"/>
    <w:rsid w:val="00544B92"/>
    <w:rsid w:val="00546362"/>
    <w:rsid w:val="00546667"/>
    <w:rsid w:val="005469A0"/>
    <w:rsid w:val="00547D0A"/>
    <w:rsid w:val="005505BA"/>
    <w:rsid w:val="00552FF2"/>
    <w:rsid w:val="0055398D"/>
    <w:rsid w:val="0055631C"/>
    <w:rsid w:val="00556820"/>
    <w:rsid w:val="00557631"/>
    <w:rsid w:val="0056248D"/>
    <w:rsid w:val="0056319C"/>
    <w:rsid w:val="00563C27"/>
    <w:rsid w:val="0056441D"/>
    <w:rsid w:val="00564D2A"/>
    <w:rsid w:val="005670CF"/>
    <w:rsid w:val="00567FC1"/>
    <w:rsid w:val="0057093F"/>
    <w:rsid w:val="005718AF"/>
    <w:rsid w:val="00571CC5"/>
    <w:rsid w:val="00574D06"/>
    <w:rsid w:val="00576545"/>
    <w:rsid w:val="005801C3"/>
    <w:rsid w:val="00580AF0"/>
    <w:rsid w:val="00582DA6"/>
    <w:rsid w:val="0058313D"/>
    <w:rsid w:val="0058733D"/>
    <w:rsid w:val="00587B34"/>
    <w:rsid w:val="00594FA6"/>
    <w:rsid w:val="00595848"/>
    <w:rsid w:val="00595F0E"/>
    <w:rsid w:val="00596332"/>
    <w:rsid w:val="00597A42"/>
    <w:rsid w:val="005A1078"/>
    <w:rsid w:val="005A364C"/>
    <w:rsid w:val="005A5938"/>
    <w:rsid w:val="005A64F2"/>
    <w:rsid w:val="005B0B3D"/>
    <w:rsid w:val="005B166E"/>
    <w:rsid w:val="005B2F87"/>
    <w:rsid w:val="005B5BE2"/>
    <w:rsid w:val="005C115A"/>
    <w:rsid w:val="005C34B2"/>
    <w:rsid w:val="005C6CE0"/>
    <w:rsid w:val="005D0B0C"/>
    <w:rsid w:val="005D109F"/>
    <w:rsid w:val="005D19E7"/>
    <w:rsid w:val="005D3E0D"/>
    <w:rsid w:val="005D490A"/>
    <w:rsid w:val="005D73D2"/>
    <w:rsid w:val="005D798B"/>
    <w:rsid w:val="005E0450"/>
    <w:rsid w:val="005E0A78"/>
    <w:rsid w:val="005E4D4F"/>
    <w:rsid w:val="005E64BE"/>
    <w:rsid w:val="005F1F39"/>
    <w:rsid w:val="005F25F9"/>
    <w:rsid w:val="005F576F"/>
    <w:rsid w:val="005F7A23"/>
    <w:rsid w:val="005F7D2A"/>
    <w:rsid w:val="00606974"/>
    <w:rsid w:val="0060758E"/>
    <w:rsid w:val="006075C6"/>
    <w:rsid w:val="00613C94"/>
    <w:rsid w:val="0061628A"/>
    <w:rsid w:val="0061701F"/>
    <w:rsid w:val="00621BA9"/>
    <w:rsid w:val="00622DCA"/>
    <w:rsid w:val="00625A17"/>
    <w:rsid w:val="0062638E"/>
    <w:rsid w:val="00626784"/>
    <w:rsid w:val="006300DE"/>
    <w:rsid w:val="006302F9"/>
    <w:rsid w:val="006322A4"/>
    <w:rsid w:val="00632A5F"/>
    <w:rsid w:val="006355B1"/>
    <w:rsid w:val="00635E0B"/>
    <w:rsid w:val="006362E9"/>
    <w:rsid w:val="00641174"/>
    <w:rsid w:val="00642899"/>
    <w:rsid w:val="00643F9E"/>
    <w:rsid w:val="006447EE"/>
    <w:rsid w:val="00645585"/>
    <w:rsid w:val="0064558C"/>
    <w:rsid w:val="00645B3E"/>
    <w:rsid w:val="00646CCC"/>
    <w:rsid w:val="00650556"/>
    <w:rsid w:val="0065087C"/>
    <w:rsid w:val="00653864"/>
    <w:rsid w:val="00657FA5"/>
    <w:rsid w:val="006615A3"/>
    <w:rsid w:val="00661795"/>
    <w:rsid w:val="00667B01"/>
    <w:rsid w:val="006719F1"/>
    <w:rsid w:val="0067205C"/>
    <w:rsid w:val="006738F2"/>
    <w:rsid w:val="00675D2F"/>
    <w:rsid w:val="00676C06"/>
    <w:rsid w:val="00677495"/>
    <w:rsid w:val="00677D6D"/>
    <w:rsid w:val="00680E6F"/>
    <w:rsid w:val="0068118A"/>
    <w:rsid w:val="0068725B"/>
    <w:rsid w:val="00691053"/>
    <w:rsid w:val="00692CC5"/>
    <w:rsid w:val="00694B43"/>
    <w:rsid w:val="0069573D"/>
    <w:rsid w:val="00695860"/>
    <w:rsid w:val="00695C90"/>
    <w:rsid w:val="00696DA7"/>
    <w:rsid w:val="0069776F"/>
    <w:rsid w:val="00697C37"/>
    <w:rsid w:val="006A1F5E"/>
    <w:rsid w:val="006A41B7"/>
    <w:rsid w:val="006A4428"/>
    <w:rsid w:val="006A5DD0"/>
    <w:rsid w:val="006B0789"/>
    <w:rsid w:val="006B09E4"/>
    <w:rsid w:val="006B3145"/>
    <w:rsid w:val="006B4DB0"/>
    <w:rsid w:val="006B66A6"/>
    <w:rsid w:val="006B697B"/>
    <w:rsid w:val="006C07A1"/>
    <w:rsid w:val="006C11DF"/>
    <w:rsid w:val="006C221E"/>
    <w:rsid w:val="006C645B"/>
    <w:rsid w:val="006C6A01"/>
    <w:rsid w:val="006D023B"/>
    <w:rsid w:val="006D1B93"/>
    <w:rsid w:val="006D4D4D"/>
    <w:rsid w:val="006E0261"/>
    <w:rsid w:val="006E1CE0"/>
    <w:rsid w:val="006E396B"/>
    <w:rsid w:val="006E47D9"/>
    <w:rsid w:val="006F4393"/>
    <w:rsid w:val="006F4434"/>
    <w:rsid w:val="006F45F2"/>
    <w:rsid w:val="0070098E"/>
    <w:rsid w:val="00702BAE"/>
    <w:rsid w:val="00704BA1"/>
    <w:rsid w:val="00704BAA"/>
    <w:rsid w:val="00704FF0"/>
    <w:rsid w:val="00707D5A"/>
    <w:rsid w:val="00712862"/>
    <w:rsid w:val="00712C4A"/>
    <w:rsid w:val="00712CB5"/>
    <w:rsid w:val="00712FCD"/>
    <w:rsid w:val="00714FF0"/>
    <w:rsid w:val="007207C7"/>
    <w:rsid w:val="0072116C"/>
    <w:rsid w:val="007219EF"/>
    <w:rsid w:val="00722427"/>
    <w:rsid w:val="00723836"/>
    <w:rsid w:val="00725868"/>
    <w:rsid w:val="00726C82"/>
    <w:rsid w:val="00727625"/>
    <w:rsid w:val="00727F41"/>
    <w:rsid w:val="0073255A"/>
    <w:rsid w:val="00735C96"/>
    <w:rsid w:val="00736C9F"/>
    <w:rsid w:val="007378C6"/>
    <w:rsid w:val="007402CE"/>
    <w:rsid w:val="007408B1"/>
    <w:rsid w:val="00740AD5"/>
    <w:rsid w:val="007422F9"/>
    <w:rsid w:val="00743D48"/>
    <w:rsid w:val="00745350"/>
    <w:rsid w:val="00750130"/>
    <w:rsid w:val="007507EA"/>
    <w:rsid w:val="00750ED5"/>
    <w:rsid w:val="00751597"/>
    <w:rsid w:val="00751BC5"/>
    <w:rsid w:val="007532CA"/>
    <w:rsid w:val="0075421D"/>
    <w:rsid w:val="00755776"/>
    <w:rsid w:val="00756C1C"/>
    <w:rsid w:val="00760AB2"/>
    <w:rsid w:val="007636CB"/>
    <w:rsid w:val="0076547E"/>
    <w:rsid w:val="0077063E"/>
    <w:rsid w:val="00771DF8"/>
    <w:rsid w:val="00772382"/>
    <w:rsid w:val="00772BFE"/>
    <w:rsid w:val="00780BC0"/>
    <w:rsid w:val="0078254E"/>
    <w:rsid w:val="00783789"/>
    <w:rsid w:val="0078412A"/>
    <w:rsid w:val="00784744"/>
    <w:rsid w:val="007864BE"/>
    <w:rsid w:val="00790E7B"/>
    <w:rsid w:val="0079250A"/>
    <w:rsid w:val="007928DC"/>
    <w:rsid w:val="0079467B"/>
    <w:rsid w:val="00794C1A"/>
    <w:rsid w:val="00795FE9"/>
    <w:rsid w:val="007A1DFA"/>
    <w:rsid w:val="007A3759"/>
    <w:rsid w:val="007A39F4"/>
    <w:rsid w:val="007A7206"/>
    <w:rsid w:val="007A7FD6"/>
    <w:rsid w:val="007B1E81"/>
    <w:rsid w:val="007B1FF8"/>
    <w:rsid w:val="007B5FD8"/>
    <w:rsid w:val="007B6661"/>
    <w:rsid w:val="007B7DA9"/>
    <w:rsid w:val="007B7FFE"/>
    <w:rsid w:val="007C23EC"/>
    <w:rsid w:val="007C32B5"/>
    <w:rsid w:val="007C55D2"/>
    <w:rsid w:val="007C5B35"/>
    <w:rsid w:val="007C651E"/>
    <w:rsid w:val="007C7974"/>
    <w:rsid w:val="007D3366"/>
    <w:rsid w:val="007D35CF"/>
    <w:rsid w:val="007D43B4"/>
    <w:rsid w:val="007D451B"/>
    <w:rsid w:val="007D6AFB"/>
    <w:rsid w:val="007E0719"/>
    <w:rsid w:val="007E2B0B"/>
    <w:rsid w:val="007E50ED"/>
    <w:rsid w:val="007F1252"/>
    <w:rsid w:val="007F2AC0"/>
    <w:rsid w:val="007F4240"/>
    <w:rsid w:val="007F7477"/>
    <w:rsid w:val="008050E7"/>
    <w:rsid w:val="00807B78"/>
    <w:rsid w:val="00807EBC"/>
    <w:rsid w:val="00813D03"/>
    <w:rsid w:val="008140E1"/>
    <w:rsid w:val="0081435C"/>
    <w:rsid w:val="0081490A"/>
    <w:rsid w:val="0082033C"/>
    <w:rsid w:val="00821E7A"/>
    <w:rsid w:val="0082260B"/>
    <w:rsid w:val="00822DB2"/>
    <w:rsid w:val="008231FD"/>
    <w:rsid w:val="008251E4"/>
    <w:rsid w:val="00825D63"/>
    <w:rsid w:val="00826986"/>
    <w:rsid w:val="0082753A"/>
    <w:rsid w:val="00830AC5"/>
    <w:rsid w:val="00831D7E"/>
    <w:rsid w:val="008337A3"/>
    <w:rsid w:val="00835AF5"/>
    <w:rsid w:val="00835E47"/>
    <w:rsid w:val="00840740"/>
    <w:rsid w:val="00840FC7"/>
    <w:rsid w:val="00845B50"/>
    <w:rsid w:val="00845DD8"/>
    <w:rsid w:val="008464AF"/>
    <w:rsid w:val="008508DD"/>
    <w:rsid w:val="00852032"/>
    <w:rsid w:val="00853466"/>
    <w:rsid w:val="008537D9"/>
    <w:rsid w:val="0086343E"/>
    <w:rsid w:val="00864F74"/>
    <w:rsid w:val="0087108B"/>
    <w:rsid w:val="00871604"/>
    <w:rsid w:val="00873B0A"/>
    <w:rsid w:val="00877462"/>
    <w:rsid w:val="00877BA9"/>
    <w:rsid w:val="008814FC"/>
    <w:rsid w:val="00890866"/>
    <w:rsid w:val="00892F7E"/>
    <w:rsid w:val="00893CF8"/>
    <w:rsid w:val="00896E9A"/>
    <w:rsid w:val="008A13DE"/>
    <w:rsid w:val="008A1E46"/>
    <w:rsid w:val="008A4A4E"/>
    <w:rsid w:val="008A6016"/>
    <w:rsid w:val="008A6715"/>
    <w:rsid w:val="008B2514"/>
    <w:rsid w:val="008B53B4"/>
    <w:rsid w:val="008B603B"/>
    <w:rsid w:val="008C0DED"/>
    <w:rsid w:val="008C28DA"/>
    <w:rsid w:val="008C3AD6"/>
    <w:rsid w:val="008C3C3D"/>
    <w:rsid w:val="008C4C74"/>
    <w:rsid w:val="008C5B8F"/>
    <w:rsid w:val="008C652B"/>
    <w:rsid w:val="008C7C59"/>
    <w:rsid w:val="008C7D7F"/>
    <w:rsid w:val="008C7EE5"/>
    <w:rsid w:val="008D147B"/>
    <w:rsid w:val="008D162F"/>
    <w:rsid w:val="008D1852"/>
    <w:rsid w:val="008D5B7C"/>
    <w:rsid w:val="008D6B4E"/>
    <w:rsid w:val="008E1F89"/>
    <w:rsid w:val="008E23D9"/>
    <w:rsid w:val="008E3414"/>
    <w:rsid w:val="008E36A5"/>
    <w:rsid w:val="008E4820"/>
    <w:rsid w:val="008E4A13"/>
    <w:rsid w:val="008E6FBB"/>
    <w:rsid w:val="008F1970"/>
    <w:rsid w:val="008F1A0D"/>
    <w:rsid w:val="008F381E"/>
    <w:rsid w:val="008F39C8"/>
    <w:rsid w:val="008F46C9"/>
    <w:rsid w:val="00902FA6"/>
    <w:rsid w:val="009041B9"/>
    <w:rsid w:val="00905610"/>
    <w:rsid w:val="00905704"/>
    <w:rsid w:val="00910B00"/>
    <w:rsid w:val="00911244"/>
    <w:rsid w:val="00915ED9"/>
    <w:rsid w:val="009269D0"/>
    <w:rsid w:val="00945EF4"/>
    <w:rsid w:val="009461D1"/>
    <w:rsid w:val="009501FA"/>
    <w:rsid w:val="0095311F"/>
    <w:rsid w:val="0095476C"/>
    <w:rsid w:val="00956D60"/>
    <w:rsid w:val="00956F5D"/>
    <w:rsid w:val="0096027B"/>
    <w:rsid w:val="00961BCE"/>
    <w:rsid w:val="00961EA5"/>
    <w:rsid w:val="009632AD"/>
    <w:rsid w:val="0096531F"/>
    <w:rsid w:val="00966F73"/>
    <w:rsid w:val="00967A11"/>
    <w:rsid w:val="00972969"/>
    <w:rsid w:val="009748C0"/>
    <w:rsid w:val="009751EA"/>
    <w:rsid w:val="009754F0"/>
    <w:rsid w:val="009770B2"/>
    <w:rsid w:val="00982B93"/>
    <w:rsid w:val="009841A6"/>
    <w:rsid w:val="009849A1"/>
    <w:rsid w:val="00984E9E"/>
    <w:rsid w:val="00985165"/>
    <w:rsid w:val="009905C3"/>
    <w:rsid w:val="00991755"/>
    <w:rsid w:val="00991A30"/>
    <w:rsid w:val="00991F22"/>
    <w:rsid w:val="00991FDF"/>
    <w:rsid w:val="009967CC"/>
    <w:rsid w:val="00996954"/>
    <w:rsid w:val="009A29E9"/>
    <w:rsid w:val="009A3E8C"/>
    <w:rsid w:val="009A5B37"/>
    <w:rsid w:val="009B2E67"/>
    <w:rsid w:val="009C3DE7"/>
    <w:rsid w:val="009C53E4"/>
    <w:rsid w:val="009C6EB3"/>
    <w:rsid w:val="009D202F"/>
    <w:rsid w:val="009D2E23"/>
    <w:rsid w:val="009D42C1"/>
    <w:rsid w:val="009D55DA"/>
    <w:rsid w:val="009D5B34"/>
    <w:rsid w:val="009E0D9B"/>
    <w:rsid w:val="009E1937"/>
    <w:rsid w:val="009E2DEB"/>
    <w:rsid w:val="009E32CA"/>
    <w:rsid w:val="009F0370"/>
    <w:rsid w:val="009F03F1"/>
    <w:rsid w:val="009F094D"/>
    <w:rsid w:val="009F0A15"/>
    <w:rsid w:val="009F1D19"/>
    <w:rsid w:val="00A01106"/>
    <w:rsid w:val="00A032CD"/>
    <w:rsid w:val="00A038BE"/>
    <w:rsid w:val="00A05D5F"/>
    <w:rsid w:val="00A06B44"/>
    <w:rsid w:val="00A07BA7"/>
    <w:rsid w:val="00A11761"/>
    <w:rsid w:val="00A1386C"/>
    <w:rsid w:val="00A14022"/>
    <w:rsid w:val="00A15FDE"/>
    <w:rsid w:val="00A21A61"/>
    <w:rsid w:val="00A251AE"/>
    <w:rsid w:val="00A30F14"/>
    <w:rsid w:val="00A3141F"/>
    <w:rsid w:val="00A31726"/>
    <w:rsid w:val="00A328C7"/>
    <w:rsid w:val="00A3660A"/>
    <w:rsid w:val="00A36D19"/>
    <w:rsid w:val="00A370B9"/>
    <w:rsid w:val="00A40A6C"/>
    <w:rsid w:val="00A41A3B"/>
    <w:rsid w:val="00A42094"/>
    <w:rsid w:val="00A44C29"/>
    <w:rsid w:val="00A45180"/>
    <w:rsid w:val="00A4527D"/>
    <w:rsid w:val="00A45725"/>
    <w:rsid w:val="00A465A2"/>
    <w:rsid w:val="00A46776"/>
    <w:rsid w:val="00A47357"/>
    <w:rsid w:val="00A504AF"/>
    <w:rsid w:val="00A51016"/>
    <w:rsid w:val="00A563E3"/>
    <w:rsid w:val="00A57839"/>
    <w:rsid w:val="00A57A4A"/>
    <w:rsid w:val="00A61C93"/>
    <w:rsid w:val="00A62037"/>
    <w:rsid w:val="00A63FF0"/>
    <w:rsid w:val="00A70DAF"/>
    <w:rsid w:val="00A71665"/>
    <w:rsid w:val="00A726EB"/>
    <w:rsid w:val="00A72B28"/>
    <w:rsid w:val="00A72E6D"/>
    <w:rsid w:val="00A73763"/>
    <w:rsid w:val="00A742D3"/>
    <w:rsid w:val="00A762C2"/>
    <w:rsid w:val="00A8033C"/>
    <w:rsid w:val="00A82B42"/>
    <w:rsid w:val="00A86B2F"/>
    <w:rsid w:val="00A90FF1"/>
    <w:rsid w:val="00A916D4"/>
    <w:rsid w:val="00A91A9A"/>
    <w:rsid w:val="00A93DFC"/>
    <w:rsid w:val="00A94628"/>
    <w:rsid w:val="00A94B7B"/>
    <w:rsid w:val="00A96CC3"/>
    <w:rsid w:val="00A979F5"/>
    <w:rsid w:val="00AA0231"/>
    <w:rsid w:val="00AA1C43"/>
    <w:rsid w:val="00AA3C74"/>
    <w:rsid w:val="00AA77E8"/>
    <w:rsid w:val="00AB27C3"/>
    <w:rsid w:val="00AB39FA"/>
    <w:rsid w:val="00AB7A8E"/>
    <w:rsid w:val="00AC23BA"/>
    <w:rsid w:val="00AC26EA"/>
    <w:rsid w:val="00AC46AD"/>
    <w:rsid w:val="00AD2043"/>
    <w:rsid w:val="00AD4EB0"/>
    <w:rsid w:val="00AD6D98"/>
    <w:rsid w:val="00AD6EFE"/>
    <w:rsid w:val="00AE0799"/>
    <w:rsid w:val="00AE08D8"/>
    <w:rsid w:val="00AE1536"/>
    <w:rsid w:val="00AE16C3"/>
    <w:rsid w:val="00AE30BD"/>
    <w:rsid w:val="00AE516C"/>
    <w:rsid w:val="00AE6E5D"/>
    <w:rsid w:val="00AF02A8"/>
    <w:rsid w:val="00AF13C6"/>
    <w:rsid w:val="00AF1B6C"/>
    <w:rsid w:val="00AF20A0"/>
    <w:rsid w:val="00AF2ACA"/>
    <w:rsid w:val="00AF3AAE"/>
    <w:rsid w:val="00AF4051"/>
    <w:rsid w:val="00AF6CA2"/>
    <w:rsid w:val="00B01250"/>
    <w:rsid w:val="00B022CC"/>
    <w:rsid w:val="00B0385C"/>
    <w:rsid w:val="00B040C1"/>
    <w:rsid w:val="00B057A7"/>
    <w:rsid w:val="00B0652D"/>
    <w:rsid w:val="00B13394"/>
    <w:rsid w:val="00B141A9"/>
    <w:rsid w:val="00B15128"/>
    <w:rsid w:val="00B16C06"/>
    <w:rsid w:val="00B21CCE"/>
    <w:rsid w:val="00B22EDF"/>
    <w:rsid w:val="00B23706"/>
    <w:rsid w:val="00B25CCC"/>
    <w:rsid w:val="00B27DA4"/>
    <w:rsid w:val="00B30DF5"/>
    <w:rsid w:val="00B32F69"/>
    <w:rsid w:val="00B35132"/>
    <w:rsid w:val="00B35D76"/>
    <w:rsid w:val="00B3617F"/>
    <w:rsid w:val="00B40618"/>
    <w:rsid w:val="00B4765F"/>
    <w:rsid w:val="00B60058"/>
    <w:rsid w:val="00B60E72"/>
    <w:rsid w:val="00B6246B"/>
    <w:rsid w:val="00B63443"/>
    <w:rsid w:val="00B64164"/>
    <w:rsid w:val="00B659F6"/>
    <w:rsid w:val="00B661C2"/>
    <w:rsid w:val="00B70328"/>
    <w:rsid w:val="00B706A9"/>
    <w:rsid w:val="00B71702"/>
    <w:rsid w:val="00B754AE"/>
    <w:rsid w:val="00B823B5"/>
    <w:rsid w:val="00B842CF"/>
    <w:rsid w:val="00B87B5A"/>
    <w:rsid w:val="00B87CF8"/>
    <w:rsid w:val="00B906BF"/>
    <w:rsid w:val="00B906D9"/>
    <w:rsid w:val="00B9099C"/>
    <w:rsid w:val="00B9159F"/>
    <w:rsid w:val="00B9234D"/>
    <w:rsid w:val="00B92532"/>
    <w:rsid w:val="00B95D89"/>
    <w:rsid w:val="00BA20FC"/>
    <w:rsid w:val="00BA256C"/>
    <w:rsid w:val="00BA3052"/>
    <w:rsid w:val="00BA34F1"/>
    <w:rsid w:val="00BA4E31"/>
    <w:rsid w:val="00BA536E"/>
    <w:rsid w:val="00BA605E"/>
    <w:rsid w:val="00BA6790"/>
    <w:rsid w:val="00BB14A9"/>
    <w:rsid w:val="00BB1E19"/>
    <w:rsid w:val="00BB258E"/>
    <w:rsid w:val="00BB33C9"/>
    <w:rsid w:val="00BB6265"/>
    <w:rsid w:val="00BB662D"/>
    <w:rsid w:val="00BB6B3D"/>
    <w:rsid w:val="00BC0347"/>
    <w:rsid w:val="00BC202C"/>
    <w:rsid w:val="00BC2257"/>
    <w:rsid w:val="00BD0683"/>
    <w:rsid w:val="00BD176A"/>
    <w:rsid w:val="00BE0C41"/>
    <w:rsid w:val="00BE1FC7"/>
    <w:rsid w:val="00BE387C"/>
    <w:rsid w:val="00BE6DE1"/>
    <w:rsid w:val="00BE7269"/>
    <w:rsid w:val="00BE75C1"/>
    <w:rsid w:val="00BE7F0A"/>
    <w:rsid w:val="00BF1C1A"/>
    <w:rsid w:val="00BF25DE"/>
    <w:rsid w:val="00BF76B6"/>
    <w:rsid w:val="00BF7719"/>
    <w:rsid w:val="00C00268"/>
    <w:rsid w:val="00C01983"/>
    <w:rsid w:val="00C035DB"/>
    <w:rsid w:val="00C05933"/>
    <w:rsid w:val="00C07708"/>
    <w:rsid w:val="00C07DED"/>
    <w:rsid w:val="00C10089"/>
    <w:rsid w:val="00C104C1"/>
    <w:rsid w:val="00C12453"/>
    <w:rsid w:val="00C16265"/>
    <w:rsid w:val="00C23793"/>
    <w:rsid w:val="00C25A35"/>
    <w:rsid w:val="00C25BB4"/>
    <w:rsid w:val="00C275D2"/>
    <w:rsid w:val="00C30D89"/>
    <w:rsid w:val="00C337DE"/>
    <w:rsid w:val="00C3418B"/>
    <w:rsid w:val="00C36D7D"/>
    <w:rsid w:val="00C37985"/>
    <w:rsid w:val="00C413F5"/>
    <w:rsid w:val="00C41D47"/>
    <w:rsid w:val="00C42672"/>
    <w:rsid w:val="00C42827"/>
    <w:rsid w:val="00C466D6"/>
    <w:rsid w:val="00C46AE8"/>
    <w:rsid w:val="00C51625"/>
    <w:rsid w:val="00C537C2"/>
    <w:rsid w:val="00C53A81"/>
    <w:rsid w:val="00C54F7F"/>
    <w:rsid w:val="00C55835"/>
    <w:rsid w:val="00C55C8A"/>
    <w:rsid w:val="00C56D05"/>
    <w:rsid w:val="00C60419"/>
    <w:rsid w:val="00C63A08"/>
    <w:rsid w:val="00C643D6"/>
    <w:rsid w:val="00C65E36"/>
    <w:rsid w:val="00C723B9"/>
    <w:rsid w:val="00C7290A"/>
    <w:rsid w:val="00C73B65"/>
    <w:rsid w:val="00C76A59"/>
    <w:rsid w:val="00C777F0"/>
    <w:rsid w:val="00C82429"/>
    <w:rsid w:val="00C82911"/>
    <w:rsid w:val="00C830E3"/>
    <w:rsid w:val="00C8562D"/>
    <w:rsid w:val="00C877E6"/>
    <w:rsid w:val="00C93351"/>
    <w:rsid w:val="00C95F3E"/>
    <w:rsid w:val="00C97D84"/>
    <w:rsid w:val="00C97F73"/>
    <w:rsid w:val="00CA508E"/>
    <w:rsid w:val="00CB02C5"/>
    <w:rsid w:val="00CB182A"/>
    <w:rsid w:val="00CB1D6F"/>
    <w:rsid w:val="00CB2125"/>
    <w:rsid w:val="00CB3EF7"/>
    <w:rsid w:val="00CB41D2"/>
    <w:rsid w:val="00CB78DD"/>
    <w:rsid w:val="00CC0F06"/>
    <w:rsid w:val="00CC1407"/>
    <w:rsid w:val="00CC6CF8"/>
    <w:rsid w:val="00CD49A6"/>
    <w:rsid w:val="00CD4BB2"/>
    <w:rsid w:val="00CD5BD9"/>
    <w:rsid w:val="00CD6E54"/>
    <w:rsid w:val="00CE0693"/>
    <w:rsid w:val="00CE0C4E"/>
    <w:rsid w:val="00CE3404"/>
    <w:rsid w:val="00CE3A81"/>
    <w:rsid w:val="00CE6B09"/>
    <w:rsid w:val="00CE6F6B"/>
    <w:rsid w:val="00CF0DB0"/>
    <w:rsid w:val="00CF31C0"/>
    <w:rsid w:val="00CF3675"/>
    <w:rsid w:val="00CF3688"/>
    <w:rsid w:val="00CF4017"/>
    <w:rsid w:val="00CF427B"/>
    <w:rsid w:val="00CF6114"/>
    <w:rsid w:val="00CF674C"/>
    <w:rsid w:val="00D01B82"/>
    <w:rsid w:val="00D05CE4"/>
    <w:rsid w:val="00D073D6"/>
    <w:rsid w:val="00D16AC7"/>
    <w:rsid w:val="00D23189"/>
    <w:rsid w:val="00D243B0"/>
    <w:rsid w:val="00D25096"/>
    <w:rsid w:val="00D31197"/>
    <w:rsid w:val="00D31C30"/>
    <w:rsid w:val="00D353BC"/>
    <w:rsid w:val="00D36868"/>
    <w:rsid w:val="00D40A74"/>
    <w:rsid w:val="00D426BF"/>
    <w:rsid w:val="00D440D2"/>
    <w:rsid w:val="00D4428B"/>
    <w:rsid w:val="00D46E37"/>
    <w:rsid w:val="00D4741D"/>
    <w:rsid w:val="00D4798E"/>
    <w:rsid w:val="00D47BB3"/>
    <w:rsid w:val="00D510E2"/>
    <w:rsid w:val="00D54649"/>
    <w:rsid w:val="00D55BCA"/>
    <w:rsid w:val="00D55E3C"/>
    <w:rsid w:val="00D56056"/>
    <w:rsid w:val="00D62D2C"/>
    <w:rsid w:val="00D65080"/>
    <w:rsid w:val="00D7436C"/>
    <w:rsid w:val="00D75136"/>
    <w:rsid w:val="00D814D7"/>
    <w:rsid w:val="00D822F7"/>
    <w:rsid w:val="00D83091"/>
    <w:rsid w:val="00D8582A"/>
    <w:rsid w:val="00D9122D"/>
    <w:rsid w:val="00D91866"/>
    <w:rsid w:val="00D93173"/>
    <w:rsid w:val="00D95D14"/>
    <w:rsid w:val="00DA37DE"/>
    <w:rsid w:val="00DA3F60"/>
    <w:rsid w:val="00DA5460"/>
    <w:rsid w:val="00DA6A02"/>
    <w:rsid w:val="00DB38B6"/>
    <w:rsid w:val="00DB4D1F"/>
    <w:rsid w:val="00DB4EA4"/>
    <w:rsid w:val="00DB52D0"/>
    <w:rsid w:val="00DC1F9E"/>
    <w:rsid w:val="00DC2AE5"/>
    <w:rsid w:val="00DC3E2C"/>
    <w:rsid w:val="00DC41CA"/>
    <w:rsid w:val="00DC7050"/>
    <w:rsid w:val="00DC7668"/>
    <w:rsid w:val="00DC7D0A"/>
    <w:rsid w:val="00DD0B90"/>
    <w:rsid w:val="00DD1464"/>
    <w:rsid w:val="00DD33A5"/>
    <w:rsid w:val="00DD50DE"/>
    <w:rsid w:val="00DE40A6"/>
    <w:rsid w:val="00DE721B"/>
    <w:rsid w:val="00DF0444"/>
    <w:rsid w:val="00DF21E3"/>
    <w:rsid w:val="00DF258B"/>
    <w:rsid w:val="00DF4A4C"/>
    <w:rsid w:val="00DF4DC7"/>
    <w:rsid w:val="00DF5434"/>
    <w:rsid w:val="00E0048A"/>
    <w:rsid w:val="00E01478"/>
    <w:rsid w:val="00E02A8F"/>
    <w:rsid w:val="00E10A60"/>
    <w:rsid w:val="00E10F50"/>
    <w:rsid w:val="00E162AC"/>
    <w:rsid w:val="00E2182B"/>
    <w:rsid w:val="00E30262"/>
    <w:rsid w:val="00E30CAC"/>
    <w:rsid w:val="00E31146"/>
    <w:rsid w:val="00E31533"/>
    <w:rsid w:val="00E32FD8"/>
    <w:rsid w:val="00E34CAE"/>
    <w:rsid w:val="00E34D6A"/>
    <w:rsid w:val="00E34E4D"/>
    <w:rsid w:val="00E36C7D"/>
    <w:rsid w:val="00E370FF"/>
    <w:rsid w:val="00E37671"/>
    <w:rsid w:val="00E378FD"/>
    <w:rsid w:val="00E37B2D"/>
    <w:rsid w:val="00E37F88"/>
    <w:rsid w:val="00E412A8"/>
    <w:rsid w:val="00E45809"/>
    <w:rsid w:val="00E470B4"/>
    <w:rsid w:val="00E51300"/>
    <w:rsid w:val="00E51F6D"/>
    <w:rsid w:val="00E60677"/>
    <w:rsid w:val="00E655AC"/>
    <w:rsid w:val="00E65FA7"/>
    <w:rsid w:val="00E6643F"/>
    <w:rsid w:val="00E7061A"/>
    <w:rsid w:val="00E72BBF"/>
    <w:rsid w:val="00E72F8B"/>
    <w:rsid w:val="00E754D3"/>
    <w:rsid w:val="00E7721B"/>
    <w:rsid w:val="00E81456"/>
    <w:rsid w:val="00E840DA"/>
    <w:rsid w:val="00E84BD0"/>
    <w:rsid w:val="00E9165C"/>
    <w:rsid w:val="00E94E26"/>
    <w:rsid w:val="00E9647D"/>
    <w:rsid w:val="00EA0E3B"/>
    <w:rsid w:val="00EA1AAD"/>
    <w:rsid w:val="00EA23FD"/>
    <w:rsid w:val="00EA2887"/>
    <w:rsid w:val="00EA4B51"/>
    <w:rsid w:val="00EA5A68"/>
    <w:rsid w:val="00EA739C"/>
    <w:rsid w:val="00EB4E29"/>
    <w:rsid w:val="00EB5652"/>
    <w:rsid w:val="00EB7137"/>
    <w:rsid w:val="00EC071A"/>
    <w:rsid w:val="00EC19C3"/>
    <w:rsid w:val="00EC1D5B"/>
    <w:rsid w:val="00EC2305"/>
    <w:rsid w:val="00EC3A7A"/>
    <w:rsid w:val="00EC3F93"/>
    <w:rsid w:val="00EC547E"/>
    <w:rsid w:val="00ED0E7D"/>
    <w:rsid w:val="00ED1B4D"/>
    <w:rsid w:val="00EE11E7"/>
    <w:rsid w:val="00EF0960"/>
    <w:rsid w:val="00EF1B20"/>
    <w:rsid w:val="00EF301D"/>
    <w:rsid w:val="00EF3216"/>
    <w:rsid w:val="00EF33CD"/>
    <w:rsid w:val="00EF45EF"/>
    <w:rsid w:val="00F02E4F"/>
    <w:rsid w:val="00F05C66"/>
    <w:rsid w:val="00F066A7"/>
    <w:rsid w:val="00F07532"/>
    <w:rsid w:val="00F144F5"/>
    <w:rsid w:val="00F16202"/>
    <w:rsid w:val="00F20C9D"/>
    <w:rsid w:val="00F20F56"/>
    <w:rsid w:val="00F250D5"/>
    <w:rsid w:val="00F32945"/>
    <w:rsid w:val="00F3552F"/>
    <w:rsid w:val="00F35E98"/>
    <w:rsid w:val="00F36A1B"/>
    <w:rsid w:val="00F37A7C"/>
    <w:rsid w:val="00F403F9"/>
    <w:rsid w:val="00F418A4"/>
    <w:rsid w:val="00F42EBA"/>
    <w:rsid w:val="00F42F2C"/>
    <w:rsid w:val="00F448B8"/>
    <w:rsid w:val="00F459B5"/>
    <w:rsid w:val="00F504F2"/>
    <w:rsid w:val="00F51D00"/>
    <w:rsid w:val="00F52F89"/>
    <w:rsid w:val="00F55047"/>
    <w:rsid w:val="00F61DFE"/>
    <w:rsid w:val="00F6425D"/>
    <w:rsid w:val="00F6462E"/>
    <w:rsid w:val="00F64992"/>
    <w:rsid w:val="00F64ACB"/>
    <w:rsid w:val="00F6509A"/>
    <w:rsid w:val="00F65ADD"/>
    <w:rsid w:val="00F661C4"/>
    <w:rsid w:val="00F66AEE"/>
    <w:rsid w:val="00F7364A"/>
    <w:rsid w:val="00F74D0A"/>
    <w:rsid w:val="00F82793"/>
    <w:rsid w:val="00F82F49"/>
    <w:rsid w:val="00F85B76"/>
    <w:rsid w:val="00F97029"/>
    <w:rsid w:val="00F97DD9"/>
    <w:rsid w:val="00FA155B"/>
    <w:rsid w:val="00FA2EB6"/>
    <w:rsid w:val="00FA590B"/>
    <w:rsid w:val="00FB1CF4"/>
    <w:rsid w:val="00FB5BBE"/>
    <w:rsid w:val="00FB5F75"/>
    <w:rsid w:val="00FB6486"/>
    <w:rsid w:val="00FB7702"/>
    <w:rsid w:val="00FC231E"/>
    <w:rsid w:val="00FC4BF9"/>
    <w:rsid w:val="00FC4D01"/>
    <w:rsid w:val="00FD3816"/>
    <w:rsid w:val="00FD4DEF"/>
    <w:rsid w:val="00FD61E7"/>
    <w:rsid w:val="00FD63F9"/>
    <w:rsid w:val="00FE1F24"/>
    <w:rsid w:val="00FE4002"/>
    <w:rsid w:val="00FE7145"/>
    <w:rsid w:val="00FE71B4"/>
    <w:rsid w:val="00FF0C0A"/>
    <w:rsid w:val="00FF5A15"/>
    <w:rsid w:val="00FF6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oNotEmbedSmartTags/>
  <w:decimalSymbol w:val="."/>
  <w:listSeparator w:val=","/>
  <w14:docId w14:val="71747424"/>
  <w15:chartTrackingRefBased/>
  <w15:docId w15:val="{024BB045-1061-40CD-B238-08CAFD86C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9D4"/>
    <w:pPr>
      <w:jc w:val="both"/>
    </w:pPr>
  </w:style>
  <w:style w:type="paragraph" w:styleId="Heading1">
    <w:name w:val="heading 1"/>
    <w:basedOn w:val="Normal"/>
    <w:next w:val="Text"/>
    <w:qFormat/>
    <w:rsid w:val="00AE1536"/>
    <w:pPr>
      <w:keepNext/>
      <w:numPr>
        <w:numId w:val="33"/>
      </w:numPr>
      <w:tabs>
        <w:tab w:val="clear" w:pos="4188"/>
        <w:tab w:val="num" w:pos="928"/>
      </w:tabs>
      <w:spacing w:before="240" w:after="240"/>
      <w:ind w:left="568"/>
      <w:jc w:val="center"/>
      <w:outlineLvl w:val="0"/>
    </w:pPr>
    <w:rPr>
      <w:b/>
      <w:kern w:val="32"/>
      <w:sz w:val="22"/>
    </w:rPr>
  </w:style>
  <w:style w:type="paragraph" w:styleId="Heading2">
    <w:name w:val="heading 2"/>
    <w:basedOn w:val="Normal"/>
    <w:next w:val="Text"/>
    <w:qFormat/>
    <w:pPr>
      <w:numPr>
        <w:numId w:val="20"/>
      </w:numPr>
      <w:tabs>
        <w:tab w:val="left" w:pos="288"/>
      </w:tabs>
      <w:spacing w:before="240"/>
      <w:outlineLvl w:val="1"/>
    </w:pPr>
    <w:rPr>
      <w:b/>
    </w:rPr>
  </w:style>
  <w:style w:type="paragraph" w:styleId="Heading3">
    <w:name w:val="heading 3"/>
    <w:basedOn w:val="Normal"/>
    <w:next w:val="Text"/>
    <w:qFormat/>
    <w:pPr>
      <w:keepNext/>
      <w:numPr>
        <w:numId w:val="17"/>
      </w:numPr>
      <w:tabs>
        <w:tab w:val="clear" w:pos="644"/>
        <w:tab w:val="left" w:pos="288"/>
      </w:tabs>
      <w:ind w:left="0" w:firstLine="0"/>
      <w:outlineLvl w:val="2"/>
    </w:pPr>
    <w:rPr>
      <w:i/>
    </w:rPr>
  </w:style>
  <w:style w:type="paragraph" w:styleId="Heading4">
    <w:name w:val="heading 4"/>
    <w:basedOn w:val="Normal"/>
    <w:next w:val="Normal"/>
    <w:qFormat/>
    <w:pPr>
      <w:keepNext/>
      <w:jc w:val="cente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autoSpaceDE w:val="0"/>
      <w:autoSpaceDN w:val="0"/>
    </w:pPr>
  </w:style>
  <w:style w:type="paragraph" w:styleId="Title">
    <w:name w:val="Title"/>
    <w:basedOn w:val="Normal"/>
    <w:next w:val="AuthorNames"/>
    <w:qFormat/>
    <w:pPr>
      <w:spacing w:after="480"/>
      <w:jc w:val="center"/>
      <w:outlineLvl w:val="0"/>
    </w:pPr>
    <w:rPr>
      <w:b/>
      <w:kern w:val="28"/>
      <w:sz w:val="36"/>
    </w:rPr>
  </w:style>
  <w:style w:type="paragraph" w:customStyle="1" w:styleId="AuthorNames">
    <w:name w:val="Author Names"/>
    <w:basedOn w:val="Normal"/>
    <w:next w:val="AuthorAffiliations"/>
    <w:pPr>
      <w:jc w:val="center"/>
    </w:pPr>
  </w:style>
  <w:style w:type="paragraph" w:customStyle="1" w:styleId="Abstract">
    <w:name w:val="Abstract"/>
    <w:basedOn w:val="Normal"/>
    <w:next w:val="Heading1"/>
    <w:pPr>
      <w:spacing w:before="480" w:after="480"/>
      <w:ind w:left="720" w:right="720" w:firstLine="288"/>
    </w:pPr>
    <w:rPr>
      <w:b/>
    </w:rPr>
  </w:style>
  <w:style w:type="character" w:styleId="FootnoteReference">
    <w:name w:val="footnote reference"/>
    <w:rPr>
      <w:sz w:val="20"/>
      <w:vertAlign w:val="superscript"/>
    </w:rPr>
  </w:style>
  <w:style w:type="paragraph" w:customStyle="1" w:styleId="Nomenclature">
    <w:name w:val="Nomenclature"/>
    <w:basedOn w:val="Normal"/>
    <w:pPr>
      <w:widowControl w:val="0"/>
      <w:tabs>
        <w:tab w:val="left" w:pos="864"/>
        <w:tab w:val="left" w:pos="1152"/>
      </w:tabs>
    </w:pPr>
  </w:style>
  <w:style w:type="paragraph" w:customStyle="1" w:styleId="AuthorAffiliations">
    <w:name w:val="Author Affiliations"/>
    <w:basedOn w:val="Normal"/>
    <w:next w:val="AuthorNames"/>
    <w:pPr>
      <w:spacing w:after="240"/>
      <w:jc w:val="center"/>
    </w:pPr>
    <w:rPr>
      <w:i/>
    </w:rPr>
  </w:style>
  <w:style w:type="character" w:styleId="Hyperlink">
    <w:name w:val="Hyperlink"/>
    <w:rPr>
      <w:rFonts w:ascii="Times New Roman" w:hAnsi="Times New Roman"/>
      <w:color w:val="auto"/>
      <w:sz w:val="20"/>
      <w:u w:val="single"/>
    </w:rPr>
  </w:style>
  <w:style w:type="paragraph" w:customStyle="1" w:styleId="Text">
    <w:name w:val="Text"/>
    <w:basedOn w:val="Normal"/>
    <w:rsid w:val="0067476A"/>
    <w:pPr>
      <w:tabs>
        <w:tab w:val="left" w:pos="288"/>
      </w:tabs>
      <w:spacing w:line="480" w:lineRule="auto"/>
      <w:ind w:firstLine="288"/>
    </w:pPr>
  </w:style>
  <w:style w:type="paragraph" w:customStyle="1" w:styleId="Equation">
    <w:name w:val="Equation"/>
    <w:basedOn w:val="Normal"/>
    <w:next w:val="Text"/>
    <w:autoRedefine/>
    <w:pPr>
      <w:tabs>
        <w:tab w:val="center" w:pos="4680"/>
        <w:tab w:val="right" w:pos="9360"/>
      </w:tabs>
      <w:spacing w:before="240" w:after="240"/>
    </w:pPr>
  </w:style>
  <w:style w:type="paragraph" w:customStyle="1" w:styleId="BibliographicalReferenceNumbers">
    <w:name w:val="Bibliographical Reference Numbers"/>
    <w:basedOn w:val="Normal"/>
    <w:next w:val="Text"/>
    <w:rPr>
      <w:vertAlign w:val="superscript"/>
    </w:rPr>
  </w:style>
  <w:style w:type="paragraph" w:customStyle="1" w:styleId="Figure">
    <w:name w:val="Figure"/>
    <w:basedOn w:val="Normal"/>
    <w:next w:val="Text"/>
    <w:pPr>
      <w:framePr w:hSpace="187" w:vSpace="187" w:wrap="around" w:vAnchor="text" w:hAnchor="text" w:y="1"/>
      <w:jc w:val="center"/>
    </w:pPr>
    <w:rPr>
      <w:b/>
    </w:rPr>
  </w:style>
  <w:style w:type="paragraph" w:customStyle="1" w:styleId="References">
    <w:name w:val="References"/>
    <w:basedOn w:val="Normal"/>
    <w:pPr>
      <w:ind w:firstLine="288"/>
    </w:pPr>
    <w:rPr>
      <w:sz w:val="18"/>
    </w:rPr>
  </w:style>
  <w:style w:type="paragraph" w:styleId="FootnoteText">
    <w:name w:val="footnote text"/>
    <w:basedOn w:val="Normal"/>
  </w:style>
  <w:style w:type="paragraph" w:customStyle="1" w:styleId="Footnote">
    <w:name w:val="Footnote"/>
    <w:basedOn w:val="Normal"/>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rPr>
      <w:color w:val="800080"/>
      <w:u w:val="single"/>
    </w:rPr>
  </w:style>
  <w:style w:type="paragraph" w:styleId="Caption">
    <w:name w:val="caption"/>
    <w:basedOn w:val="Normal"/>
    <w:next w:val="Normal"/>
    <w:qFormat/>
    <w:pPr>
      <w:spacing w:before="120" w:after="120"/>
    </w:pPr>
    <w:rPr>
      <w:b/>
    </w:rPr>
  </w:style>
  <w:style w:type="paragraph" w:customStyle="1" w:styleId="StyleAbstractLinespacingDouble">
    <w:name w:val="Style Abstract + Line spacing:  Double"/>
    <w:basedOn w:val="Abstract"/>
    <w:rsid w:val="00224C00"/>
    <w:pPr>
      <w:spacing w:before="240" w:after="240" w:line="480" w:lineRule="auto"/>
    </w:pPr>
    <w:rPr>
      <w:bCs/>
    </w:rPr>
  </w:style>
  <w:style w:type="paragraph" w:customStyle="1" w:styleId="StyleAbstractLinespacingDouble1">
    <w:name w:val="Style Abstract + Line spacing:  Double1"/>
    <w:basedOn w:val="Abstract"/>
    <w:rsid w:val="00224C00"/>
    <w:pPr>
      <w:spacing w:line="480" w:lineRule="auto"/>
    </w:pPr>
    <w:rPr>
      <w:bCs/>
    </w:rPr>
  </w:style>
  <w:style w:type="paragraph" w:styleId="BalloonText">
    <w:name w:val="Balloon Text"/>
    <w:basedOn w:val="Normal"/>
    <w:link w:val="BalloonTextChar"/>
    <w:uiPriority w:val="99"/>
    <w:semiHidden/>
    <w:unhideWhenUsed/>
    <w:rsid w:val="002121E3"/>
    <w:rPr>
      <w:rFonts w:ascii="Segoe UI" w:hAnsi="Segoe UI" w:cs="Segoe UI"/>
      <w:sz w:val="18"/>
      <w:szCs w:val="18"/>
    </w:rPr>
  </w:style>
  <w:style w:type="character" w:customStyle="1" w:styleId="BalloonTextChar">
    <w:name w:val="Balloon Text Char"/>
    <w:link w:val="BalloonText"/>
    <w:uiPriority w:val="99"/>
    <w:semiHidden/>
    <w:rsid w:val="002121E3"/>
    <w:rPr>
      <w:rFonts w:ascii="Segoe UI" w:hAnsi="Segoe UI" w:cs="Segoe UI"/>
      <w:sz w:val="18"/>
      <w:szCs w:val="18"/>
    </w:rPr>
  </w:style>
  <w:style w:type="character" w:styleId="CommentReference">
    <w:name w:val="annotation reference"/>
    <w:uiPriority w:val="99"/>
    <w:semiHidden/>
    <w:unhideWhenUsed/>
    <w:rsid w:val="00AF1B6C"/>
    <w:rPr>
      <w:sz w:val="16"/>
      <w:szCs w:val="16"/>
    </w:rPr>
  </w:style>
  <w:style w:type="paragraph" w:styleId="CommentText">
    <w:name w:val="annotation text"/>
    <w:basedOn w:val="Normal"/>
    <w:link w:val="CommentTextChar"/>
    <w:uiPriority w:val="99"/>
    <w:semiHidden/>
    <w:unhideWhenUsed/>
    <w:rsid w:val="00AF1B6C"/>
  </w:style>
  <w:style w:type="character" w:customStyle="1" w:styleId="CommentTextChar">
    <w:name w:val="Comment Text Char"/>
    <w:basedOn w:val="DefaultParagraphFont"/>
    <w:link w:val="CommentText"/>
    <w:uiPriority w:val="99"/>
    <w:semiHidden/>
    <w:rsid w:val="00AF1B6C"/>
  </w:style>
  <w:style w:type="paragraph" w:styleId="CommentSubject">
    <w:name w:val="annotation subject"/>
    <w:basedOn w:val="CommentText"/>
    <w:next w:val="CommentText"/>
    <w:link w:val="CommentSubjectChar"/>
    <w:uiPriority w:val="99"/>
    <w:semiHidden/>
    <w:unhideWhenUsed/>
    <w:rsid w:val="00AF1B6C"/>
    <w:rPr>
      <w:b/>
      <w:bCs/>
    </w:rPr>
  </w:style>
  <w:style w:type="character" w:customStyle="1" w:styleId="CommentSubjectChar">
    <w:name w:val="Comment Subject Char"/>
    <w:link w:val="CommentSubject"/>
    <w:uiPriority w:val="99"/>
    <w:semiHidden/>
    <w:rsid w:val="00AF1B6C"/>
    <w:rPr>
      <w:b/>
      <w:bCs/>
    </w:rPr>
  </w:style>
  <w:style w:type="paragraph" w:styleId="ListParagraph">
    <w:name w:val="List Paragraph"/>
    <w:basedOn w:val="Normal"/>
    <w:uiPriority w:val="34"/>
    <w:qFormat/>
    <w:rsid w:val="002F5907"/>
    <w:pPr>
      <w:ind w:left="720"/>
      <w:contextualSpacing/>
    </w:pPr>
  </w:style>
  <w:style w:type="character" w:styleId="UnresolvedMention">
    <w:name w:val="Unresolved Mention"/>
    <w:basedOn w:val="DefaultParagraphFont"/>
    <w:uiPriority w:val="99"/>
    <w:semiHidden/>
    <w:unhideWhenUsed/>
    <w:rsid w:val="00696D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8026191">
      <w:bodyDiv w:val="1"/>
      <w:marLeft w:val="0"/>
      <w:marRight w:val="0"/>
      <w:marTop w:val="0"/>
      <w:marBottom w:val="0"/>
      <w:divBdr>
        <w:top w:val="none" w:sz="0" w:space="0" w:color="auto"/>
        <w:left w:val="none" w:sz="0" w:space="0" w:color="auto"/>
        <w:bottom w:val="none" w:sz="0" w:space="0" w:color="auto"/>
        <w:right w:val="none" w:sz="0" w:space="0" w:color="auto"/>
      </w:divBdr>
    </w:div>
    <w:div w:id="1048066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dn-shop.adafruit.com/datasheets/BST_BNO055_DS000_12.pdf"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Documents\Custom%20Office%20Templates\Preparation%20of%20Papers%20for%20AIAA%20Journal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28E77-EA2B-D542-914B-E4815A2D3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Preparation of Papers for AIAA Journals.dotx</Template>
  <TotalTime>4</TotalTime>
  <Pages>48</Pages>
  <Words>11011</Words>
  <Characters>62769</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Preparation of Papers for AIAA Journals</vt:lpstr>
    </vt:vector>
  </TitlesOfParts>
  <Manager/>
  <Company>AIAA</Company>
  <LinksUpToDate>false</LinksUpToDate>
  <CharactersWithSpaces>73633</CharactersWithSpaces>
  <SharedDoc>false</SharedDoc>
  <HyperlinkBase/>
  <HLinks>
    <vt:vector size="48" baseType="variant">
      <vt:variant>
        <vt:i4>4718671</vt:i4>
      </vt:variant>
      <vt:variant>
        <vt:i4>27</vt:i4>
      </vt:variant>
      <vt:variant>
        <vt:i4>0</vt:i4>
      </vt:variant>
      <vt:variant>
        <vt:i4>5</vt:i4>
      </vt:variant>
      <vt:variant>
        <vt:lpwstr>http://www.geog.le.ac.uk/bgrg/lab.htm</vt:lpwstr>
      </vt:variant>
      <vt:variant>
        <vt:lpwstr/>
      </vt:variant>
      <vt:variant>
        <vt:i4>393284</vt:i4>
      </vt:variant>
      <vt:variant>
        <vt:i4>24</vt:i4>
      </vt:variant>
      <vt:variant>
        <vt:i4>0</vt:i4>
      </vt:variant>
      <vt:variant>
        <vt:i4>5</vt:i4>
      </vt:variant>
      <vt:variant>
        <vt:lpwstr>http://www.cp/umist.ac.uk/JCSE/vol1/vol1.html</vt:lpwstr>
      </vt:variant>
      <vt:variant>
        <vt:lpwstr/>
      </vt:variant>
      <vt:variant>
        <vt:i4>4325453</vt:i4>
      </vt:variant>
      <vt:variant>
        <vt:i4>21</vt:i4>
      </vt:variant>
      <vt:variant>
        <vt:i4>0</vt:i4>
      </vt:variant>
      <vt:variant>
        <vt:i4>5</vt:i4>
      </vt:variant>
      <vt:variant>
        <vt:lpwstr>http://www.crossref.org/</vt:lpwstr>
      </vt:variant>
      <vt:variant>
        <vt:lpwstr/>
      </vt:variant>
      <vt:variant>
        <vt:i4>3014755</vt:i4>
      </vt:variant>
      <vt:variant>
        <vt:i4>18</vt:i4>
      </vt:variant>
      <vt:variant>
        <vt:i4>0</vt:i4>
      </vt:variant>
      <vt:variant>
        <vt:i4>5</vt:i4>
      </vt:variant>
      <vt:variant>
        <vt:lpwstr>http://www.doi.org/</vt:lpwstr>
      </vt:variant>
      <vt:variant>
        <vt:lpwstr/>
      </vt:variant>
      <vt:variant>
        <vt:i4>5767243</vt:i4>
      </vt:variant>
      <vt:variant>
        <vt:i4>12</vt:i4>
      </vt:variant>
      <vt:variant>
        <vt:i4>0</vt:i4>
      </vt:variant>
      <vt:variant>
        <vt:i4>5</vt:i4>
      </vt:variant>
      <vt:variant>
        <vt:lpwstr>http://www.mathtype.com/</vt:lpwstr>
      </vt:variant>
      <vt:variant>
        <vt:lpwstr/>
      </vt:variant>
      <vt:variant>
        <vt:i4>5111819</vt:i4>
      </vt:variant>
      <vt:variant>
        <vt:i4>6</vt:i4>
      </vt:variant>
      <vt:variant>
        <vt:i4>0</vt:i4>
      </vt:variant>
      <vt:variant>
        <vt:i4>5</vt:i4>
      </vt:variant>
      <vt:variant>
        <vt:lpwstr>https://mchelp.manuscriptcentral.com/gethelpnow/</vt:lpwstr>
      </vt:variant>
      <vt:variant>
        <vt:lpwstr/>
      </vt:variant>
      <vt:variant>
        <vt:i4>589896</vt:i4>
      </vt:variant>
      <vt:variant>
        <vt:i4>3</vt:i4>
      </vt:variant>
      <vt:variant>
        <vt:i4>0</vt:i4>
      </vt:variant>
      <vt:variant>
        <vt:i4>5</vt:i4>
      </vt:variant>
      <vt:variant>
        <vt:lpwstr>mailto:ScholarOne</vt:lpwstr>
      </vt:variant>
      <vt:variant>
        <vt:lpwstr/>
      </vt:variant>
      <vt:variant>
        <vt:i4>2424882</vt:i4>
      </vt:variant>
      <vt:variant>
        <vt:i4>0</vt:i4>
      </vt:variant>
      <vt:variant>
        <vt:i4>0</vt:i4>
      </vt:variant>
      <vt:variant>
        <vt:i4>5</vt:i4>
      </vt:variant>
      <vt:variant>
        <vt:lpwstr>http://www.writetrack.net/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for AIAA Journals</dc:title>
  <dc:subject/>
  <dc:creator>John</dc:creator>
  <cp:keywords>Journal template 2008</cp:keywords>
  <dc:description/>
  <cp:lastModifiedBy>John Botha</cp:lastModifiedBy>
  <cp:revision>2</cp:revision>
  <cp:lastPrinted>2023-10-10T20:33:00Z</cp:lastPrinted>
  <dcterms:created xsi:type="dcterms:W3CDTF">2024-04-03T19:45:00Z</dcterms:created>
  <dcterms:modified xsi:type="dcterms:W3CDTF">2024-04-03T19:45:00Z</dcterms:modified>
  <cp:category/>
</cp:coreProperties>
</file>